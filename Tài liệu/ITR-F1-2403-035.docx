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19108" w14:textId="77777777" w:rsidR="000C084E" w:rsidRPr="00DF323E" w:rsidRDefault="000C084E" w:rsidP="00D3195E">
      <w:pPr>
        <w:rPr>
          <w:rFonts w:ascii="Times New Roman" w:hAnsi="Times New Roman"/>
        </w:rPr>
      </w:pPr>
      <w:bookmarkStart w:id="0" w:name="_Toc518036515"/>
      <w:bookmarkStart w:id="1" w:name="_Toc238372166"/>
      <w:bookmarkStart w:id="2" w:name="_Toc374534514"/>
      <w:bookmarkStart w:id="3" w:name="_Toc238372169"/>
      <w:bookmarkStart w:id="4" w:name="_Toc371672129"/>
    </w:p>
    <w:p w14:paraId="3C1CDA87" w14:textId="59A2F022" w:rsidR="00CC147E" w:rsidRPr="00DF323E" w:rsidRDefault="00CC147E" w:rsidP="00CC147E">
      <w:pPr>
        <w:jc w:val="center"/>
        <w:rPr>
          <w:rFonts w:ascii="Times New Roman" w:hAnsi="Times New Roman"/>
          <w:sz w:val="32"/>
          <w:szCs w:val="24"/>
        </w:rPr>
      </w:pPr>
    </w:p>
    <w:p w14:paraId="667D5985" w14:textId="77777777" w:rsidR="00DE30B0" w:rsidRPr="00DF323E" w:rsidRDefault="00DE30B0" w:rsidP="00CC147E">
      <w:pPr>
        <w:jc w:val="center"/>
        <w:rPr>
          <w:rFonts w:ascii="Times New Roman" w:hAnsi="Times New Roman"/>
          <w:sz w:val="32"/>
          <w:szCs w:val="24"/>
        </w:rPr>
      </w:pPr>
    </w:p>
    <w:p w14:paraId="419CAD3C" w14:textId="77777777" w:rsidR="00DE30B0" w:rsidRPr="00DF323E" w:rsidRDefault="00DE30B0" w:rsidP="00CC147E">
      <w:pPr>
        <w:jc w:val="center"/>
        <w:rPr>
          <w:rFonts w:ascii="Times New Roman" w:hAnsi="Times New Roman"/>
          <w:sz w:val="32"/>
          <w:szCs w:val="24"/>
        </w:rPr>
      </w:pPr>
    </w:p>
    <w:p w14:paraId="06D9CFB6" w14:textId="1A698F75" w:rsidR="00DE30B0" w:rsidRPr="00DF323E" w:rsidRDefault="00DE30B0" w:rsidP="00B03BB8">
      <w:pPr>
        <w:rPr>
          <w:rFonts w:ascii="Times New Roman" w:hAnsi="Times New Roman"/>
          <w:sz w:val="32"/>
          <w:szCs w:val="24"/>
        </w:rPr>
      </w:pPr>
    </w:p>
    <w:p w14:paraId="06368340" w14:textId="77777777" w:rsidR="00DE30B0" w:rsidRPr="00DF323E" w:rsidRDefault="00DE30B0" w:rsidP="00CC147E">
      <w:pPr>
        <w:jc w:val="center"/>
        <w:rPr>
          <w:rFonts w:ascii="Times New Roman" w:hAnsi="Times New Roman"/>
          <w:sz w:val="32"/>
          <w:szCs w:val="24"/>
        </w:rPr>
      </w:pPr>
    </w:p>
    <w:p w14:paraId="1D42F3EF" w14:textId="0C10C0BC" w:rsidR="00DE30B0" w:rsidRDefault="00DE30B0" w:rsidP="00CC147E">
      <w:pPr>
        <w:jc w:val="center"/>
        <w:rPr>
          <w:rFonts w:ascii="Times New Roman" w:hAnsi="Times New Roman"/>
          <w:sz w:val="32"/>
          <w:szCs w:val="24"/>
        </w:rPr>
      </w:pPr>
    </w:p>
    <w:p w14:paraId="79BEA311" w14:textId="77777777" w:rsidR="00B03BB8" w:rsidRPr="00DF323E" w:rsidRDefault="00B03BB8" w:rsidP="00CC147E">
      <w:pPr>
        <w:jc w:val="center"/>
        <w:rPr>
          <w:rFonts w:ascii="Times New Roman" w:hAnsi="Times New Roman"/>
          <w:sz w:val="32"/>
          <w:szCs w:val="24"/>
        </w:rPr>
      </w:pPr>
    </w:p>
    <w:p w14:paraId="6769EB0D" w14:textId="77777777" w:rsidR="00DE30B0" w:rsidRPr="00DF323E" w:rsidRDefault="00DE30B0" w:rsidP="00CC147E">
      <w:pPr>
        <w:jc w:val="center"/>
        <w:rPr>
          <w:rFonts w:ascii="Times New Roman" w:hAnsi="Times New Roman"/>
          <w:sz w:val="32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5"/>
      </w:tblGrid>
      <w:tr w:rsidR="006047F7" w:rsidRPr="00DF323E" w14:paraId="0AB2C4CA" w14:textId="77777777" w:rsidTr="006047F7">
        <w:tc>
          <w:tcPr>
            <w:tcW w:w="9075" w:type="dxa"/>
          </w:tcPr>
          <w:p w14:paraId="02128E28" w14:textId="68838C2A" w:rsidR="006047F7" w:rsidRPr="00DF323E" w:rsidRDefault="006047F7" w:rsidP="006047F7">
            <w:pPr>
              <w:jc w:val="center"/>
              <w:rPr>
                <w:rFonts w:ascii="Times New Roman" w:hAnsi="Times New Roman"/>
                <w:b/>
                <w:sz w:val="40"/>
                <w:szCs w:val="24"/>
              </w:rPr>
            </w:pPr>
            <w:r w:rsidRPr="00DF323E">
              <w:rPr>
                <w:rFonts w:ascii="Times New Roman" w:hAnsi="Times New Roman"/>
                <w:b/>
                <w:sz w:val="40"/>
                <w:szCs w:val="24"/>
              </w:rPr>
              <w:t xml:space="preserve">HƯỚNG DẪN SỬ DỤNG PHẦN MỀM </w:t>
            </w:r>
            <w:r w:rsidR="0049428D">
              <w:rPr>
                <w:rFonts w:ascii="Times New Roman" w:hAnsi="Times New Roman"/>
                <w:b/>
                <w:sz w:val="40"/>
                <w:szCs w:val="24"/>
              </w:rPr>
              <w:t>APQP</w:t>
            </w:r>
          </w:p>
          <w:p w14:paraId="58B50337" w14:textId="35ACB23A" w:rsidR="00F27756" w:rsidRPr="00DF323E" w:rsidRDefault="00F27756" w:rsidP="006047F7">
            <w:pPr>
              <w:jc w:val="center"/>
              <w:rPr>
                <w:rFonts w:ascii="Times New Roman" w:hAnsi="Times New Roman"/>
                <w:b/>
                <w:sz w:val="40"/>
                <w:szCs w:val="24"/>
              </w:rPr>
            </w:pPr>
          </w:p>
          <w:p w14:paraId="3D3E2074" w14:textId="77777777" w:rsidR="00873EBF" w:rsidRPr="00DF323E" w:rsidRDefault="00873EBF" w:rsidP="006047F7">
            <w:pPr>
              <w:jc w:val="center"/>
              <w:rPr>
                <w:rFonts w:ascii="Times New Roman" w:hAnsi="Times New Roman"/>
                <w:szCs w:val="24"/>
              </w:rPr>
            </w:pPr>
          </w:p>
          <w:p w14:paraId="3E48D226" w14:textId="7AB43D08" w:rsidR="006047F7" w:rsidRPr="00DF323E" w:rsidRDefault="006047F7" w:rsidP="006047F7">
            <w:pPr>
              <w:jc w:val="center"/>
              <w:rPr>
                <w:rFonts w:ascii="Times New Roman" w:hAnsi="Times New Roman"/>
                <w:b/>
                <w:u w:val="single"/>
              </w:rPr>
            </w:pPr>
            <w:r w:rsidRPr="00DF323E">
              <w:rPr>
                <w:rFonts w:ascii="Times New Roman" w:hAnsi="Times New Roman"/>
                <w:sz w:val="32"/>
                <w:szCs w:val="24"/>
              </w:rPr>
              <w:t>(Lần sửa đổi: 00)</w:t>
            </w:r>
          </w:p>
        </w:tc>
      </w:tr>
    </w:tbl>
    <w:p w14:paraId="4FC6AF08" w14:textId="77777777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69D94190" w14:textId="77777777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16145F54" w14:textId="77777777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4DA5055A" w14:textId="77777777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5E13A6B8" w14:textId="77777777" w:rsidR="00DE30B0" w:rsidRPr="00DF323E" w:rsidRDefault="00DE30B0" w:rsidP="00CC147E">
      <w:pPr>
        <w:rPr>
          <w:rFonts w:ascii="Times New Roman" w:hAnsi="Times New Roman"/>
          <w:b/>
          <w:u w:val="single"/>
        </w:rPr>
      </w:pPr>
    </w:p>
    <w:tbl>
      <w:tblPr>
        <w:tblpPr w:leftFromText="180" w:rightFromText="180" w:vertAnchor="text" w:horzAnchor="margin" w:tblpXSpec="center" w:tblpY="1842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86"/>
        <w:gridCol w:w="2304"/>
        <w:gridCol w:w="2279"/>
      </w:tblGrid>
      <w:tr w:rsidR="00596A64" w:rsidRPr="00DF323E" w14:paraId="4709A515" w14:textId="77777777" w:rsidTr="00596A64">
        <w:trPr>
          <w:trHeight w:val="402"/>
        </w:trPr>
        <w:tc>
          <w:tcPr>
            <w:tcW w:w="2286" w:type="dxa"/>
          </w:tcPr>
          <w:p w14:paraId="541006F1" w14:textId="77777777" w:rsidR="00596A64" w:rsidRPr="00DF323E" w:rsidRDefault="00596A64" w:rsidP="00596A64">
            <w:pPr>
              <w:jc w:val="center"/>
              <w:rPr>
                <w:rFonts w:ascii="Times New Roman" w:hAnsi="Times New Roman"/>
              </w:rPr>
            </w:pPr>
            <w:bookmarkStart w:id="5" w:name="_Hlk101949810"/>
            <w:r w:rsidRPr="00DF323E">
              <w:rPr>
                <w:rFonts w:ascii="Times New Roman" w:hAnsi="Times New Roman"/>
              </w:rPr>
              <w:t>Người lập</w:t>
            </w:r>
          </w:p>
        </w:tc>
        <w:tc>
          <w:tcPr>
            <w:tcW w:w="2304" w:type="dxa"/>
          </w:tcPr>
          <w:p w14:paraId="05E72FE2" w14:textId="77777777" w:rsidR="00596A64" w:rsidRPr="00DF323E" w:rsidRDefault="00596A64" w:rsidP="00596A64">
            <w:pPr>
              <w:jc w:val="center"/>
              <w:rPr>
                <w:rFonts w:ascii="Times New Roman" w:hAnsi="Times New Roman"/>
              </w:rPr>
            </w:pPr>
            <w:r w:rsidRPr="00DF323E">
              <w:rPr>
                <w:rFonts w:ascii="Times New Roman" w:hAnsi="Times New Roman"/>
              </w:rPr>
              <w:t>Người kiểm tra</w:t>
            </w:r>
          </w:p>
        </w:tc>
        <w:tc>
          <w:tcPr>
            <w:tcW w:w="2279" w:type="dxa"/>
          </w:tcPr>
          <w:p w14:paraId="1124ACE6" w14:textId="77777777" w:rsidR="00596A64" w:rsidRPr="00DF323E" w:rsidRDefault="00596A64" w:rsidP="00596A64">
            <w:pPr>
              <w:jc w:val="center"/>
              <w:rPr>
                <w:rFonts w:ascii="Times New Roman" w:hAnsi="Times New Roman"/>
              </w:rPr>
            </w:pPr>
            <w:r w:rsidRPr="00DF323E">
              <w:rPr>
                <w:rFonts w:ascii="Times New Roman" w:hAnsi="Times New Roman"/>
              </w:rPr>
              <w:t>Phê duyệt</w:t>
            </w:r>
          </w:p>
        </w:tc>
      </w:tr>
      <w:tr w:rsidR="00596A64" w:rsidRPr="00DF323E" w14:paraId="7A1404A2" w14:textId="77777777" w:rsidTr="00596A64">
        <w:trPr>
          <w:trHeight w:val="2011"/>
        </w:trPr>
        <w:tc>
          <w:tcPr>
            <w:tcW w:w="2286" w:type="dxa"/>
            <w:vAlign w:val="bottom"/>
          </w:tcPr>
          <w:p w14:paraId="580EF2F0" w14:textId="77777777" w:rsidR="00596A64" w:rsidRPr="00DF323E" w:rsidRDefault="00596A64" w:rsidP="00596A64">
            <w:pPr>
              <w:ind w:left="-30"/>
              <w:rPr>
                <w:rFonts w:ascii="Times New Roman" w:hAnsi="Times New Roman"/>
              </w:rPr>
            </w:pPr>
            <w:r w:rsidRPr="00DF323E">
              <w:rPr>
                <w:rFonts w:ascii="Times New Roman" w:hAnsi="Times New Roman"/>
              </w:rPr>
              <w:t>Ngày: …./…./……..</w:t>
            </w:r>
          </w:p>
        </w:tc>
        <w:tc>
          <w:tcPr>
            <w:tcW w:w="2304" w:type="dxa"/>
            <w:vAlign w:val="bottom"/>
          </w:tcPr>
          <w:p w14:paraId="508AD8FF" w14:textId="77777777" w:rsidR="00596A64" w:rsidRPr="00DF323E" w:rsidRDefault="00596A64" w:rsidP="00596A64">
            <w:pPr>
              <w:ind w:left="-29" w:firstLine="29"/>
              <w:rPr>
                <w:rFonts w:ascii="Times New Roman" w:hAnsi="Times New Roman"/>
                <w:bCs/>
              </w:rPr>
            </w:pPr>
            <w:r w:rsidRPr="00DF323E">
              <w:rPr>
                <w:rFonts w:ascii="Times New Roman" w:hAnsi="Times New Roman"/>
              </w:rPr>
              <w:t>Ngày: …./…./……..</w:t>
            </w:r>
          </w:p>
        </w:tc>
        <w:tc>
          <w:tcPr>
            <w:tcW w:w="2279" w:type="dxa"/>
            <w:vAlign w:val="bottom"/>
          </w:tcPr>
          <w:p w14:paraId="79B3997B" w14:textId="77777777" w:rsidR="00596A64" w:rsidRPr="00DF323E" w:rsidRDefault="00596A64" w:rsidP="00596A64">
            <w:pPr>
              <w:ind w:left="1"/>
              <w:rPr>
                <w:rFonts w:ascii="Times New Roman" w:hAnsi="Times New Roman"/>
              </w:rPr>
            </w:pPr>
            <w:r w:rsidRPr="00DF323E">
              <w:rPr>
                <w:rFonts w:ascii="Times New Roman" w:hAnsi="Times New Roman"/>
              </w:rPr>
              <w:t>Ngày: …./…./……..</w:t>
            </w:r>
          </w:p>
        </w:tc>
      </w:tr>
      <w:bookmarkEnd w:id="5"/>
    </w:tbl>
    <w:p w14:paraId="26994955" w14:textId="77777777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2F44FB89" w14:textId="68EA0FB6" w:rsidR="00CC147E" w:rsidRDefault="00CC147E" w:rsidP="00CC147E">
      <w:pPr>
        <w:rPr>
          <w:rFonts w:ascii="Times New Roman" w:hAnsi="Times New Roman"/>
          <w:b/>
          <w:u w:val="single"/>
        </w:rPr>
      </w:pPr>
    </w:p>
    <w:p w14:paraId="76699799" w14:textId="19A50BF7" w:rsidR="00B03BB8" w:rsidRDefault="00B03BB8" w:rsidP="00CC147E">
      <w:pPr>
        <w:rPr>
          <w:rFonts w:ascii="Times New Roman" w:hAnsi="Times New Roman"/>
          <w:b/>
          <w:u w:val="single"/>
        </w:rPr>
      </w:pPr>
    </w:p>
    <w:p w14:paraId="6BC8BB00" w14:textId="0EBAD8A7" w:rsidR="0049428D" w:rsidRDefault="0049428D" w:rsidP="00CC147E">
      <w:pPr>
        <w:rPr>
          <w:rFonts w:ascii="Times New Roman" w:hAnsi="Times New Roman"/>
          <w:b/>
          <w:u w:val="single"/>
        </w:rPr>
      </w:pPr>
    </w:p>
    <w:p w14:paraId="311636A4" w14:textId="77777777" w:rsidR="0049428D" w:rsidRPr="00DF323E" w:rsidRDefault="0049428D" w:rsidP="00CC147E">
      <w:pPr>
        <w:rPr>
          <w:rFonts w:ascii="Times New Roman" w:hAnsi="Times New Roman"/>
          <w:b/>
          <w:u w:val="single"/>
        </w:rPr>
      </w:pPr>
    </w:p>
    <w:p w14:paraId="381D19A0" w14:textId="11EDDD7A" w:rsidR="00CC147E" w:rsidRDefault="00CC147E" w:rsidP="00CC147E">
      <w:pPr>
        <w:rPr>
          <w:rFonts w:ascii="Times New Roman" w:hAnsi="Times New Roman"/>
          <w:b/>
          <w:u w:val="single"/>
        </w:rPr>
      </w:pPr>
    </w:p>
    <w:p w14:paraId="6D5652A8" w14:textId="5AF66919" w:rsidR="00B03BB8" w:rsidRDefault="00B03BB8" w:rsidP="00CC147E">
      <w:pPr>
        <w:rPr>
          <w:rFonts w:ascii="Times New Roman" w:hAnsi="Times New Roman"/>
          <w:b/>
          <w:u w:val="single"/>
        </w:rPr>
      </w:pPr>
    </w:p>
    <w:p w14:paraId="3A2ABC63" w14:textId="6A6DF2F0" w:rsidR="00B03BB8" w:rsidRDefault="00B03BB8" w:rsidP="00CC147E">
      <w:pPr>
        <w:rPr>
          <w:rFonts w:ascii="Times New Roman" w:hAnsi="Times New Roman"/>
          <w:b/>
          <w:u w:val="single"/>
        </w:rPr>
      </w:pPr>
    </w:p>
    <w:p w14:paraId="170DE0A5" w14:textId="77777777" w:rsidR="00B03BB8" w:rsidRPr="00DF323E" w:rsidRDefault="00B03BB8" w:rsidP="00CC147E">
      <w:pPr>
        <w:rPr>
          <w:rFonts w:ascii="Times New Roman" w:hAnsi="Times New Roman"/>
          <w:b/>
          <w:u w:val="single"/>
        </w:rPr>
      </w:pPr>
    </w:p>
    <w:p w14:paraId="1C4F8A27" w14:textId="77777777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1BBF5A45" w14:textId="77777777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14F0980C" w14:textId="77777777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1113CB47" w14:textId="77777777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646F2087" w14:textId="77777777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29D39CAF" w14:textId="77777777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3A915AE5" w14:textId="24286230" w:rsidR="00CC147E" w:rsidRPr="00DF323E" w:rsidRDefault="00CC147E" w:rsidP="00CC147E">
      <w:pPr>
        <w:rPr>
          <w:rFonts w:ascii="Times New Roman" w:hAnsi="Times New Roman"/>
          <w:b/>
          <w:u w:val="single"/>
        </w:rPr>
      </w:pPr>
    </w:p>
    <w:p w14:paraId="5A12BAE1" w14:textId="196A117F" w:rsidR="00CC147E" w:rsidRPr="007E54EA" w:rsidRDefault="00CC147E" w:rsidP="007E54EA">
      <w:pPr>
        <w:jc w:val="center"/>
        <w:rPr>
          <w:rFonts w:ascii="Times New Roman" w:hAnsi="Times New Roman"/>
          <w:b/>
          <w:sz w:val="24"/>
        </w:rPr>
      </w:pPr>
      <w:r w:rsidRPr="007E54EA">
        <w:rPr>
          <w:rFonts w:ascii="Times New Roman" w:hAnsi="Times New Roman"/>
          <w:b/>
          <w:sz w:val="24"/>
        </w:rPr>
        <w:lastRenderedPageBreak/>
        <w:t>LỊCH SỬ SỬA ĐỔI</w:t>
      </w:r>
    </w:p>
    <w:p w14:paraId="28EC63FC" w14:textId="77777777" w:rsidR="00CC147E" w:rsidRPr="00DF323E" w:rsidRDefault="00CC147E" w:rsidP="00CC147E">
      <w:pPr>
        <w:rPr>
          <w:rFonts w:ascii="Times New Roman" w:hAnsi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26"/>
        <w:gridCol w:w="1492"/>
        <w:gridCol w:w="3812"/>
        <w:gridCol w:w="1365"/>
        <w:gridCol w:w="1380"/>
      </w:tblGrid>
      <w:tr w:rsidR="000E7C58" w:rsidRPr="00DF323E" w14:paraId="0251B667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0FC47F1C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DF323E">
              <w:rPr>
                <w:rFonts w:ascii="Times New Roman" w:hAnsi="Times New Roman"/>
                <w:b/>
                <w:bCs/>
              </w:rPr>
              <w:t>Lần sửa đổi</w:t>
            </w:r>
          </w:p>
        </w:tc>
        <w:tc>
          <w:tcPr>
            <w:tcW w:w="1492" w:type="dxa"/>
            <w:vAlign w:val="center"/>
          </w:tcPr>
          <w:p w14:paraId="004D105F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DF323E">
              <w:rPr>
                <w:rFonts w:ascii="Times New Roman" w:hAnsi="Times New Roman"/>
                <w:b/>
                <w:bCs/>
              </w:rPr>
              <w:t>Ngày sửa đổi</w:t>
            </w:r>
          </w:p>
        </w:tc>
        <w:tc>
          <w:tcPr>
            <w:tcW w:w="3812" w:type="dxa"/>
            <w:vAlign w:val="center"/>
          </w:tcPr>
          <w:p w14:paraId="2779ACA8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DF323E">
              <w:rPr>
                <w:rFonts w:ascii="Times New Roman" w:hAnsi="Times New Roman"/>
                <w:b/>
                <w:bCs/>
              </w:rPr>
              <w:t>Nội dung sửa đổi</w:t>
            </w:r>
          </w:p>
        </w:tc>
        <w:tc>
          <w:tcPr>
            <w:tcW w:w="1365" w:type="dxa"/>
            <w:vAlign w:val="center"/>
          </w:tcPr>
          <w:p w14:paraId="01E17FF4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DF323E">
              <w:rPr>
                <w:rFonts w:ascii="Times New Roman" w:hAnsi="Times New Roman"/>
                <w:b/>
                <w:bCs/>
              </w:rPr>
              <w:t>Soạn thảo</w:t>
            </w:r>
          </w:p>
        </w:tc>
        <w:tc>
          <w:tcPr>
            <w:tcW w:w="1380" w:type="dxa"/>
            <w:vAlign w:val="center"/>
          </w:tcPr>
          <w:p w14:paraId="42F66A1D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DF323E">
              <w:rPr>
                <w:rFonts w:ascii="Times New Roman" w:hAnsi="Times New Roman"/>
                <w:b/>
                <w:bCs/>
              </w:rPr>
              <w:t>Phê Duyệt</w:t>
            </w:r>
          </w:p>
        </w:tc>
      </w:tr>
      <w:tr w:rsidR="000E7C58" w:rsidRPr="00DF323E" w14:paraId="40925451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13CF4C10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  <w:r w:rsidRPr="00DF323E">
              <w:rPr>
                <w:rFonts w:ascii="Times New Roman" w:hAnsi="Times New Roman"/>
              </w:rPr>
              <w:t>00</w:t>
            </w:r>
          </w:p>
        </w:tc>
        <w:tc>
          <w:tcPr>
            <w:tcW w:w="1492" w:type="dxa"/>
            <w:vAlign w:val="center"/>
          </w:tcPr>
          <w:p w14:paraId="12A5AF99" w14:textId="565E248F" w:rsidR="00CC147E" w:rsidRPr="00DF323E" w:rsidRDefault="004E7D75" w:rsidP="00873EB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15/0</w:t>
            </w:r>
            <w:r w:rsidR="001B6777">
              <w:rPr>
                <w:rFonts w:ascii="Times New Roman" w:hAnsi="Times New Roman"/>
              </w:rPr>
              <w:t>5</w:t>
            </w:r>
            <w:r>
              <w:rPr>
                <w:rFonts w:ascii="Times New Roman" w:hAnsi="Times New Roman"/>
              </w:rPr>
              <w:t>/2024</w:t>
            </w:r>
          </w:p>
        </w:tc>
        <w:tc>
          <w:tcPr>
            <w:tcW w:w="3812" w:type="dxa"/>
            <w:vAlign w:val="center"/>
          </w:tcPr>
          <w:p w14:paraId="794E4A62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  <w:r w:rsidRPr="00DF323E">
              <w:rPr>
                <w:rFonts w:ascii="Times New Roman" w:hAnsi="Times New Roman"/>
              </w:rPr>
              <w:t>Lập mới</w:t>
            </w:r>
          </w:p>
        </w:tc>
        <w:tc>
          <w:tcPr>
            <w:tcW w:w="1365" w:type="dxa"/>
            <w:vAlign w:val="center"/>
          </w:tcPr>
          <w:p w14:paraId="4B888E95" w14:textId="13964218" w:rsidR="00CC147E" w:rsidRPr="00DF323E" w:rsidRDefault="00342D7A" w:rsidP="00873EBF">
            <w:pPr>
              <w:jc w:val="center"/>
              <w:rPr>
                <w:rFonts w:ascii="Times New Roman" w:hAnsi="Times New Roman"/>
              </w:rPr>
            </w:pPr>
            <w:r w:rsidRPr="00DF323E">
              <w:rPr>
                <w:rFonts w:ascii="Times New Roman" w:hAnsi="Times New Roman"/>
              </w:rPr>
              <w:t>Mr. Tú</w:t>
            </w:r>
          </w:p>
        </w:tc>
        <w:tc>
          <w:tcPr>
            <w:tcW w:w="1380" w:type="dxa"/>
            <w:vAlign w:val="center"/>
          </w:tcPr>
          <w:p w14:paraId="50D2C311" w14:textId="6F8B5DE2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  <w:r w:rsidRPr="00DF323E">
              <w:rPr>
                <w:rFonts w:ascii="Times New Roman" w:hAnsi="Times New Roman"/>
              </w:rPr>
              <w:t xml:space="preserve">Mr. </w:t>
            </w:r>
            <w:r w:rsidR="006047F7" w:rsidRPr="00DF323E">
              <w:rPr>
                <w:rFonts w:ascii="Times New Roman" w:hAnsi="Times New Roman"/>
              </w:rPr>
              <w:t>Cường</w:t>
            </w:r>
          </w:p>
        </w:tc>
      </w:tr>
      <w:tr w:rsidR="000E7C58" w:rsidRPr="00DF323E" w14:paraId="34F7ADAC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48B98BE8" w14:textId="6225F627" w:rsidR="00CC147E" w:rsidRPr="00DF323E" w:rsidRDefault="00CC147E" w:rsidP="00CC147E">
            <w:pPr>
              <w:rPr>
                <w:rFonts w:ascii="Times New Roman" w:hAnsi="Times New Roman"/>
              </w:rPr>
            </w:pPr>
          </w:p>
        </w:tc>
        <w:tc>
          <w:tcPr>
            <w:tcW w:w="1492" w:type="dxa"/>
            <w:vAlign w:val="center"/>
          </w:tcPr>
          <w:p w14:paraId="11390D04" w14:textId="5EF117AB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812" w:type="dxa"/>
            <w:vAlign w:val="center"/>
          </w:tcPr>
          <w:p w14:paraId="54B4FBBD" w14:textId="6892B330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65" w:type="dxa"/>
            <w:vAlign w:val="center"/>
          </w:tcPr>
          <w:p w14:paraId="3E2A5EB9" w14:textId="7C9B3023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80" w:type="dxa"/>
            <w:vAlign w:val="center"/>
          </w:tcPr>
          <w:p w14:paraId="7A80A99C" w14:textId="5B984BA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</w:tr>
      <w:tr w:rsidR="000E7C58" w:rsidRPr="00DF323E" w14:paraId="2AFCE93C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1CCE7DD2" w14:textId="00F08C4E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92" w:type="dxa"/>
            <w:vAlign w:val="center"/>
          </w:tcPr>
          <w:p w14:paraId="38BDAF11" w14:textId="1BFAD600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812" w:type="dxa"/>
            <w:vAlign w:val="center"/>
          </w:tcPr>
          <w:p w14:paraId="5FF1E77B" w14:textId="131B5E3C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65" w:type="dxa"/>
            <w:vAlign w:val="center"/>
          </w:tcPr>
          <w:p w14:paraId="5E4A3E63" w14:textId="59259D96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80" w:type="dxa"/>
            <w:vAlign w:val="center"/>
          </w:tcPr>
          <w:p w14:paraId="61483A99" w14:textId="656119BF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</w:tr>
      <w:tr w:rsidR="000E7C58" w:rsidRPr="00DF323E" w14:paraId="34A8CE6D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438C5A9E" w14:textId="486F39BD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92" w:type="dxa"/>
            <w:vAlign w:val="center"/>
          </w:tcPr>
          <w:p w14:paraId="7A7D4599" w14:textId="452F7383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812" w:type="dxa"/>
            <w:vAlign w:val="center"/>
          </w:tcPr>
          <w:p w14:paraId="32E3F57F" w14:textId="0FCCF714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65" w:type="dxa"/>
            <w:vAlign w:val="center"/>
          </w:tcPr>
          <w:p w14:paraId="6E4DC6CD" w14:textId="58E2CC85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80" w:type="dxa"/>
            <w:vAlign w:val="center"/>
          </w:tcPr>
          <w:p w14:paraId="38D0931F" w14:textId="274338B2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</w:tr>
      <w:tr w:rsidR="000E7C58" w:rsidRPr="00DF323E" w14:paraId="612B6FF9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4B03EDFC" w14:textId="55D95595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92" w:type="dxa"/>
            <w:vAlign w:val="center"/>
          </w:tcPr>
          <w:p w14:paraId="70CDB3D6" w14:textId="5AC51592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812" w:type="dxa"/>
            <w:vAlign w:val="center"/>
          </w:tcPr>
          <w:p w14:paraId="1E790A09" w14:textId="1655204E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65" w:type="dxa"/>
            <w:vAlign w:val="center"/>
          </w:tcPr>
          <w:p w14:paraId="2482C753" w14:textId="1764EFED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80" w:type="dxa"/>
            <w:vAlign w:val="center"/>
          </w:tcPr>
          <w:p w14:paraId="48257CA4" w14:textId="6E06D6A2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</w:tr>
      <w:tr w:rsidR="000E7C58" w:rsidRPr="00DF323E" w14:paraId="4019403C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5A739FD6" w14:textId="496F4C2A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92" w:type="dxa"/>
            <w:vAlign w:val="center"/>
          </w:tcPr>
          <w:p w14:paraId="20C7C2AA" w14:textId="02992D66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812" w:type="dxa"/>
            <w:vAlign w:val="center"/>
          </w:tcPr>
          <w:p w14:paraId="2A83B925" w14:textId="049C7DF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65" w:type="dxa"/>
            <w:vAlign w:val="center"/>
          </w:tcPr>
          <w:p w14:paraId="1A627B90" w14:textId="79170EB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80" w:type="dxa"/>
            <w:vAlign w:val="center"/>
          </w:tcPr>
          <w:p w14:paraId="4F2B02DA" w14:textId="0DB5234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</w:tr>
      <w:tr w:rsidR="000E7C58" w:rsidRPr="00DF323E" w14:paraId="0E7A8299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23C20BE0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92" w:type="dxa"/>
            <w:vAlign w:val="center"/>
          </w:tcPr>
          <w:p w14:paraId="664E4E30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812" w:type="dxa"/>
            <w:vAlign w:val="center"/>
          </w:tcPr>
          <w:p w14:paraId="651A8205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65" w:type="dxa"/>
            <w:vAlign w:val="center"/>
          </w:tcPr>
          <w:p w14:paraId="44FAD9F3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80" w:type="dxa"/>
            <w:vAlign w:val="center"/>
          </w:tcPr>
          <w:p w14:paraId="66881AD6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</w:tr>
      <w:tr w:rsidR="000E7C58" w:rsidRPr="00DF323E" w14:paraId="5E430819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0CF0EEEB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92" w:type="dxa"/>
            <w:vAlign w:val="center"/>
          </w:tcPr>
          <w:p w14:paraId="120A5DDA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812" w:type="dxa"/>
            <w:vAlign w:val="center"/>
          </w:tcPr>
          <w:p w14:paraId="32BF3BAE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65" w:type="dxa"/>
            <w:vAlign w:val="center"/>
          </w:tcPr>
          <w:p w14:paraId="6D6140A0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80" w:type="dxa"/>
            <w:vAlign w:val="center"/>
          </w:tcPr>
          <w:p w14:paraId="46F91FBA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</w:tr>
      <w:tr w:rsidR="000E7C58" w:rsidRPr="00DF323E" w14:paraId="1CA7F678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4C9A85A4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92" w:type="dxa"/>
            <w:vAlign w:val="center"/>
          </w:tcPr>
          <w:p w14:paraId="5F05C742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812" w:type="dxa"/>
            <w:vAlign w:val="center"/>
          </w:tcPr>
          <w:p w14:paraId="7BBA1147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65" w:type="dxa"/>
            <w:vAlign w:val="center"/>
          </w:tcPr>
          <w:p w14:paraId="2C35DCFC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80" w:type="dxa"/>
            <w:vAlign w:val="center"/>
          </w:tcPr>
          <w:p w14:paraId="296B83B1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</w:tr>
      <w:tr w:rsidR="000E7C58" w:rsidRPr="00DF323E" w14:paraId="3300A95F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72A712E9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92" w:type="dxa"/>
            <w:vAlign w:val="center"/>
          </w:tcPr>
          <w:p w14:paraId="0E8D7320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812" w:type="dxa"/>
            <w:vAlign w:val="center"/>
          </w:tcPr>
          <w:p w14:paraId="63865D7A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65" w:type="dxa"/>
            <w:vAlign w:val="center"/>
          </w:tcPr>
          <w:p w14:paraId="34BCFCC5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80" w:type="dxa"/>
            <w:vAlign w:val="center"/>
          </w:tcPr>
          <w:p w14:paraId="5139D72D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</w:tr>
      <w:tr w:rsidR="000E7C58" w:rsidRPr="00DF323E" w14:paraId="14CD33B4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3B6E7B0D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92" w:type="dxa"/>
            <w:vAlign w:val="center"/>
          </w:tcPr>
          <w:p w14:paraId="18737DE3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812" w:type="dxa"/>
            <w:vAlign w:val="center"/>
          </w:tcPr>
          <w:p w14:paraId="21B130FA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65" w:type="dxa"/>
            <w:vAlign w:val="center"/>
          </w:tcPr>
          <w:p w14:paraId="25B0B38C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80" w:type="dxa"/>
            <w:vAlign w:val="center"/>
          </w:tcPr>
          <w:p w14:paraId="06E4DBB4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</w:tr>
      <w:tr w:rsidR="000E7C58" w:rsidRPr="00DF323E" w14:paraId="0F082FD6" w14:textId="77777777" w:rsidTr="00FF3963">
        <w:trPr>
          <w:trHeight w:val="864"/>
          <w:jc w:val="center"/>
        </w:trPr>
        <w:tc>
          <w:tcPr>
            <w:tcW w:w="1026" w:type="dxa"/>
            <w:vAlign w:val="center"/>
          </w:tcPr>
          <w:p w14:paraId="1F45336B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92" w:type="dxa"/>
            <w:vAlign w:val="center"/>
          </w:tcPr>
          <w:p w14:paraId="3CD25E19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812" w:type="dxa"/>
            <w:vAlign w:val="center"/>
          </w:tcPr>
          <w:p w14:paraId="6D70B0D5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65" w:type="dxa"/>
            <w:vAlign w:val="center"/>
          </w:tcPr>
          <w:p w14:paraId="173CCDB9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80" w:type="dxa"/>
            <w:vAlign w:val="center"/>
          </w:tcPr>
          <w:p w14:paraId="12ACECE1" w14:textId="77777777" w:rsidR="00CC147E" w:rsidRPr="00DF323E" w:rsidRDefault="00CC147E" w:rsidP="00873EBF">
            <w:pPr>
              <w:jc w:val="center"/>
              <w:rPr>
                <w:rFonts w:ascii="Times New Roman" w:hAnsi="Times New Roman"/>
              </w:rPr>
            </w:pPr>
          </w:p>
        </w:tc>
      </w:tr>
    </w:tbl>
    <w:p w14:paraId="015CECAD" w14:textId="67256708" w:rsidR="008847CC" w:rsidRDefault="008847CC">
      <w:pPr>
        <w:rPr>
          <w:rFonts w:ascii="Times New Roman" w:hAnsi="Times New Roman"/>
        </w:rPr>
      </w:pPr>
    </w:p>
    <w:p w14:paraId="20EE88FB" w14:textId="77777777" w:rsidR="008847CC" w:rsidRDefault="008847CC">
      <w:pPr>
        <w:widowControl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sdt>
      <w:sdtPr>
        <w:rPr>
          <w:rFonts w:ascii="MS Gothic" w:eastAsia="MS Gothic" w:hAnsi="Century" w:cs="Times New Roman"/>
          <w:color w:val="auto"/>
          <w:kern w:val="2"/>
          <w:sz w:val="20"/>
          <w:szCs w:val="20"/>
          <w:lang w:eastAsia="ja-JP"/>
        </w:rPr>
        <w:id w:val="-475922589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p w14:paraId="27DB1589" w14:textId="4CA778B7" w:rsidR="008847CC" w:rsidRPr="007E54EA" w:rsidRDefault="00804ECC" w:rsidP="00804ECC">
          <w:pPr>
            <w:pStyle w:val="TOCHeading"/>
            <w:jc w:val="center"/>
            <w:rPr>
              <w:rFonts w:ascii="Times New Roman" w:hAnsi="Times New Roman" w:cs="Times New Roman"/>
              <w:b/>
              <w:color w:val="0D0D0D" w:themeColor="text1" w:themeTint="F2"/>
            </w:rPr>
          </w:pPr>
          <w:r w:rsidRPr="007E54EA">
            <w:rPr>
              <w:rFonts w:ascii="Times New Roman" w:hAnsi="Times New Roman" w:cs="Times New Roman"/>
              <w:b/>
              <w:color w:val="0D0D0D" w:themeColor="text1" w:themeTint="F2"/>
            </w:rPr>
            <w:t>Mục lục</w:t>
          </w:r>
        </w:p>
        <w:p w14:paraId="67612AF1" w14:textId="382F5098" w:rsidR="002627F0" w:rsidRDefault="008847CC">
          <w:pPr>
            <w:pStyle w:val="TOC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n-US"/>
            </w:rPr>
          </w:pPr>
          <w:r w:rsidRPr="00895105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895105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895105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68901714" w:history="1">
            <w:r w:rsidR="002627F0" w:rsidRPr="00731142">
              <w:rPr>
                <w:rStyle w:val="Hyperlink"/>
                <w:rFonts w:ascii="Times New Roman" w:hAnsi="Times New Roman"/>
              </w:rPr>
              <w:t>1.</w:t>
            </w:r>
            <w:r w:rsidR="002627F0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n-US"/>
              </w:rPr>
              <w:tab/>
            </w:r>
            <w:r w:rsidR="002627F0" w:rsidRPr="00731142">
              <w:rPr>
                <w:rStyle w:val="Hyperlink"/>
                <w:rFonts w:ascii="Times New Roman" w:hAnsi="Times New Roman"/>
              </w:rPr>
              <w:t>Khởi chạy ứng dụng</w:t>
            </w:r>
            <w:r w:rsidR="002627F0">
              <w:rPr>
                <w:webHidden/>
              </w:rPr>
              <w:tab/>
            </w:r>
            <w:r w:rsidR="002627F0">
              <w:rPr>
                <w:webHidden/>
              </w:rPr>
              <w:fldChar w:fldCharType="begin"/>
            </w:r>
            <w:r w:rsidR="002627F0">
              <w:rPr>
                <w:webHidden/>
              </w:rPr>
              <w:instrText xml:space="preserve"> PAGEREF _Toc168901714 \h </w:instrText>
            </w:r>
            <w:r w:rsidR="002627F0">
              <w:rPr>
                <w:webHidden/>
              </w:rPr>
            </w:r>
            <w:r w:rsidR="002627F0">
              <w:rPr>
                <w:webHidden/>
              </w:rPr>
              <w:fldChar w:fldCharType="separate"/>
            </w:r>
            <w:r w:rsidR="002627F0">
              <w:rPr>
                <w:webHidden/>
              </w:rPr>
              <w:t>3</w:t>
            </w:r>
            <w:r w:rsidR="002627F0">
              <w:rPr>
                <w:webHidden/>
              </w:rPr>
              <w:fldChar w:fldCharType="end"/>
            </w:r>
          </w:hyperlink>
        </w:p>
        <w:p w14:paraId="15B949A7" w14:textId="407007A0" w:rsidR="002627F0" w:rsidRDefault="002627F0">
          <w:pPr>
            <w:pStyle w:val="TOC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n-US"/>
            </w:rPr>
          </w:pPr>
          <w:hyperlink w:anchor="_Toc168901715" w:history="1">
            <w:r w:rsidRPr="00731142">
              <w:rPr>
                <w:rStyle w:val="Hyperlink"/>
                <w:rFonts w:ascii="Times New Roman" w:hAnsi="Times New Roman"/>
              </w:rPr>
              <w:t>2.</w:t>
            </w:r>
            <w:r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n-US"/>
              </w:rPr>
              <w:tab/>
            </w:r>
            <w:r w:rsidRPr="00731142">
              <w:rPr>
                <w:rStyle w:val="Hyperlink"/>
                <w:rFonts w:ascii="Times New Roman" w:hAnsi="Times New Roman"/>
              </w:rPr>
              <w:t>Đăng nhập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_Toc168901715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04B46F1" w14:textId="7A94A1AE" w:rsidR="002627F0" w:rsidRDefault="002627F0">
          <w:pPr>
            <w:pStyle w:val="TOC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n-US"/>
            </w:rPr>
          </w:pPr>
          <w:hyperlink w:anchor="_Toc168901716" w:history="1">
            <w:r w:rsidRPr="00731142">
              <w:rPr>
                <w:rStyle w:val="Hyperlink"/>
                <w:rFonts w:ascii="Times New Roman" w:hAnsi="Times New Roman"/>
              </w:rPr>
              <w:t>3.</w:t>
            </w:r>
            <w:r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n-US"/>
              </w:rPr>
              <w:tab/>
            </w:r>
            <w:r w:rsidRPr="00731142">
              <w:rPr>
                <w:rStyle w:val="Hyperlink"/>
                <w:rFonts w:ascii="Times New Roman" w:hAnsi="Times New Roman"/>
              </w:rPr>
              <w:t>Giao diện chính của phần mềm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_Toc168901716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2ED32A9" w14:textId="0B483033" w:rsidR="002627F0" w:rsidRDefault="002627F0">
          <w:pPr>
            <w:pStyle w:val="TOC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n-US"/>
            </w:rPr>
          </w:pPr>
          <w:hyperlink w:anchor="_Toc168901717" w:history="1">
            <w:r w:rsidRPr="00731142">
              <w:rPr>
                <w:rStyle w:val="Hyperlink"/>
                <w:rFonts w:ascii="Times New Roman" w:hAnsi="Times New Roman"/>
              </w:rPr>
              <w:t>4.</w:t>
            </w:r>
            <w:r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n-US"/>
              </w:rPr>
              <w:tab/>
            </w:r>
            <w:r w:rsidRPr="00731142">
              <w:rPr>
                <w:rStyle w:val="Hyperlink"/>
                <w:rFonts w:ascii="Times New Roman" w:hAnsi="Times New Roman"/>
              </w:rPr>
              <w:t>Thông tin master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_Toc168901717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0BD768E" w14:textId="582044DE" w:rsidR="002627F0" w:rsidRDefault="002627F0">
          <w:pPr>
            <w:pStyle w:val="TOC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n-US"/>
            </w:rPr>
          </w:pPr>
          <w:hyperlink w:anchor="_Toc168901718" w:history="1">
            <w:r w:rsidRPr="00731142">
              <w:rPr>
                <w:rStyle w:val="Hyperlink"/>
                <w:rFonts w:ascii="Times New Roman" w:hAnsi="Times New Roman"/>
              </w:rPr>
              <w:t>4.1.  Feasibility master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_Toc168901718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F7A02CC" w14:textId="12ABD8D6" w:rsidR="002627F0" w:rsidRDefault="002627F0">
          <w:pPr>
            <w:pStyle w:val="TOC2"/>
            <w:tabs>
              <w:tab w:val="right" w:leader="dot" w:pos="947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/>
            </w:rPr>
          </w:pPr>
          <w:hyperlink w:anchor="_Toc168901719" w:history="1">
            <w:r w:rsidRPr="00731142">
              <w:rPr>
                <w:rStyle w:val="Hyperlink"/>
                <w:rFonts w:ascii="Times New Roman" w:hAnsi="Times New Roman"/>
                <w:noProof/>
              </w:rPr>
              <w:t>4.2.  Preparation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A2473" w14:textId="435C92DE" w:rsidR="002627F0" w:rsidRDefault="002627F0">
          <w:pPr>
            <w:pStyle w:val="TOC2"/>
            <w:tabs>
              <w:tab w:val="right" w:leader="dot" w:pos="947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/>
            </w:rPr>
          </w:pPr>
          <w:hyperlink w:anchor="_Toc168901720" w:history="1">
            <w:r w:rsidRPr="00731142">
              <w:rPr>
                <w:rStyle w:val="Hyperlink"/>
                <w:rFonts w:ascii="Times New Roman" w:hAnsi="Times New Roman"/>
                <w:noProof/>
              </w:rPr>
              <w:t>4.3.   Trial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52F89" w14:textId="46D7040E" w:rsidR="002627F0" w:rsidRDefault="002627F0">
          <w:pPr>
            <w:pStyle w:val="TOC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n-US"/>
            </w:rPr>
          </w:pPr>
          <w:hyperlink w:anchor="_Toc168901721" w:history="1">
            <w:r w:rsidRPr="00731142">
              <w:rPr>
                <w:rStyle w:val="Hyperlink"/>
                <w:rFonts w:ascii="Times New Roman" w:hAnsi="Times New Roman"/>
              </w:rPr>
              <w:t>5.</w:t>
            </w:r>
            <w:r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n-US"/>
              </w:rPr>
              <w:tab/>
            </w:r>
            <w:r w:rsidRPr="00731142">
              <w:rPr>
                <w:rStyle w:val="Hyperlink"/>
                <w:rFonts w:ascii="Times New Roman" w:hAnsi="Times New Roman"/>
              </w:rPr>
              <w:t>Nhập thông tin các công đoạn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_Toc168901721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A5D79DB" w14:textId="38AACEF6" w:rsidR="002627F0" w:rsidRDefault="002627F0">
          <w:pPr>
            <w:pStyle w:val="TOC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n-US"/>
            </w:rPr>
          </w:pPr>
          <w:hyperlink w:anchor="_Toc168901722" w:history="1">
            <w:r w:rsidRPr="00731142">
              <w:rPr>
                <w:rStyle w:val="Hyperlink"/>
                <w:rFonts w:ascii="Times New Roman" w:hAnsi="Times New Roman"/>
              </w:rPr>
              <w:t>5.1.  Nhập thông tin ban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_Toc168901722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F188D4B" w14:textId="7C36D0A3" w:rsidR="002627F0" w:rsidRDefault="002627F0">
          <w:pPr>
            <w:pStyle w:val="TOC3"/>
            <w:tabs>
              <w:tab w:val="right" w:leader="dot" w:pos="947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/>
            </w:rPr>
          </w:pPr>
          <w:hyperlink w:anchor="_Toc168901723" w:history="1">
            <w:r w:rsidRPr="00731142">
              <w:rPr>
                <w:rStyle w:val="Hyperlink"/>
                <w:rFonts w:ascii="Times New Roman" w:hAnsi="Times New Roman"/>
                <w:bCs/>
                <w:noProof/>
                <w:lang w:eastAsia="en-US"/>
              </w:rPr>
              <w:t>5.2.</w:t>
            </w:r>
            <w:r w:rsidRPr="00731142">
              <w:rPr>
                <w:rStyle w:val="Hyperlink"/>
                <w:rFonts w:ascii="Times New Roman" w:hAnsi="Times New Roman"/>
                <w:noProof/>
                <w:lang w:eastAsia="en-US"/>
              </w:rPr>
              <w:t xml:space="preserve">  </w:t>
            </w:r>
            <w:r w:rsidRPr="00731142">
              <w:rPr>
                <w:rStyle w:val="Hyperlink"/>
                <w:rFonts w:ascii="Times New Roman" w:hAnsi="Times New Roman"/>
                <w:noProof/>
              </w:rPr>
              <w:t>Nhập thông tin xác định tính khả thi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13BB5" w14:textId="318B61BC" w:rsidR="002627F0" w:rsidRDefault="002627F0">
          <w:pPr>
            <w:pStyle w:val="TOC3"/>
            <w:tabs>
              <w:tab w:val="right" w:leader="dot" w:pos="947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/>
            </w:rPr>
          </w:pPr>
          <w:hyperlink w:anchor="_Toc168901724" w:history="1">
            <w:r w:rsidRPr="00731142">
              <w:rPr>
                <w:rStyle w:val="Hyperlink"/>
                <w:rFonts w:ascii="Times New Roman" w:hAnsi="Times New Roman"/>
                <w:b/>
                <w:bCs/>
                <w:noProof/>
              </w:rPr>
              <w:t>5.3.  Nhập thông tin phần chuẩn bị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D643F" w14:textId="308C50D8" w:rsidR="00100580" w:rsidRDefault="008847CC" w:rsidP="00895105">
          <w:pPr>
            <w:spacing w:line="360" w:lineRule="auto"/>
            <w:rPr>
              <w:rFonts w:ascii="Times New Roman" w:hAnsi="Times New Roman"/>
              <w:b/>
              <w:bCs/>
              <w:noProof/>
              <w:sz w:val="24"/>
              <w:szCs w:val="24"/>
            </w:rPr>
          </w:pPr>
          <w:r w:rsidRPr="00895105">
            <w:rPr>
              <w:rFonts w:ascii="Times New Roman" w:hAnsi="Times New Roman"/>
              <w:b/>
              <w:bCs/>
              <w:noProof/>
              <w:sz w:val="24"/>
              <w:szCs w:val="24"/>
            </w:rPr>
            <w:fldChar w:fldCharType="end"/>
          </w:r>
        </w:p>
        <w:p w14:paraId="1808D2B3" w14:textId="77777777" w:rsidR="00100580" w:rsidRDefault="00100580" w:rsidP="00895105">
          <w:pPr>
            <w:spacing w:line="360" w:lineRule="auto"/>
            <w:rPr>
              <w:rFonts w:ascii="Times New Roman" w:hAnsi="Times New Roman"/>
              <w:b/>
              <w:bCs/>
              <w:noProof/>
              <w:sz w:val="24"/>
              <w:szCs w:val="24"/>
            </w:rPr>
          </w:pPr>
        </w:p>
        <w:p w14:paraId="67312CB4" w14:textId="77777777" w:rsidR="00100580" w:rsidRDefault="00100580" w:rsidP="00895105">
          <w:pPr>
            <w:spacing w:line="360" w:lineRule="auto"/>
            <w:rPr>
              <w:rFonts w:ascii="Times New Roman" w:hAnsi="Times New Roman"/>
              <w:b/>
              <w:bCs/>
              <w:noProof/>
              <w:sz w:val="24"/>
              <w:szCs w:val="24"/>
            </w:rPr>
          </w:pPr>
        </w:p>
        <w:p w14:paraId="0DB3E589" w14:textId="77777777" w:rsidR="00100580" w:rsidRDefault="00100580" w:rsidP="00895105">
          <w:pPr>
            <w:spacing w:line="360" w:lineRule="auto"/>
            <w:rPr>
              <w:rFonts w:ascii="Times New Roman" w:hAnsi="Times New Roman"/>
              <w:b/>
              <w:bCs/>
              <w:noProof/>
              <w:sz w:val="24"/>
              <w:szCs w:val="24"/>
            </w:rPr>
          </w:pPr>
        </w:p>
        <w:p w14:paraId="1AD5F6C6" w14:textId="50409552" w:rsidR="008847CC" w:rsidRPr="00804ECC" w:rsidRDefault="00000000" w:rsidP="00895105">
          <w:pPr>
            <w:spacing w:line="360" w:lineRule="auto"/>
            <w:rPr>
              <w:sz w:val="24"/>
            </w:rPr>
          </w:pPr>
        </w:p>
      </w:sdtContent>
    </w:sdt>
    <w:p w14:paraId="6DD3886B" w14:textId="280795F0" w:rsidR="00FF3963" w:rsidRDefault="00FF3963">
      <w:pPr>
        <w:rPr>
          <w:rFonts w:ascii="Times New Roman" w:hAnsi="Times New Roman"/>
        </w:rPr>
      </w:pPr>
    </w:p>
    <w:p w14:paraId="460FE271" w14:textId="7177CCD5" w:rsidR="008847CC" w:rsidRDefault="008847CC">
      <w:pPr>
        <w:rPr>
          <w:rFonts w:ascii="Times New Roman" w:hAnsi="Times New Roman"/>
        </w:rPr>
      </w:pPr>
    </w:p>
    <w:p w14:paraId="1BF9F5E7" w14:textId="2CEC8635" w:rsidR="008847CC" w:rsidRDefault="008847CC">
      <w:pPr>
        <w:rPr>
          <w:rFonts w:ascii="Times New Roman" w:hAnsi="Times New Roman"/>
        </w:rPr>
      </w:pPr>
    </w:p>
    <w:p w14:paraId="08E57008" w14:textId="49471C63" w:rsidR="008847CC" w:rsidRDefault="008847CC">
      <w:pPr>
        <w:rPr>
          <w:rFonts w:ascii="Times New Roman" w:hAnsi="Times New Roman"/>
        </w:rPr>
      </w:pPr>
    </w:p>
    <w:p w14:paraId="4818DFC6" w14:textId="2E681729" w:rsidR="008847CC" w:rsidRDefault="008847CC">
      <w:pPr>
        <w:rPr>
          <w:rFonts w:ascii="Times New Roman" w:hAnsi="Times New Roman"/>
        </w:rPr>
      </w:pPr>
    </w:p>
    <w:p w14:paraId="6A4D4580" w14:textId="0801B045" w:rsidR="008847CC" w:rsidRDefault="008847CC">
      <w:pPr>
        <w:rPr>
          <w:rFonts w:ascii="Times New Roman" w:hAnsi="Times New Roman"/>
        </w:rPr>
      </w:pPr>
    </w:p>
    <w:p w14:paraId="43D4040F" w14:textId="5806ED82" w:rsidR="008847CC" w:rsidRDefault="008847CC">
      <w:pPr>
        <w:rPr>
          <w:rFonts w:ascii="Times New Roman" w:hAnsi="Times New Roman"/>
        </w:rPr>
      </w:pPr>
    </w:p>
    <w:p w14:paraId="1CD267B3" w14:textId="4575B439" w:rsidR="008847CC" w:rsidRDefault="008847CC">
      <w:pPr>
        <w:rPr>
          <w:rFonts w:ascii="Times New Roman" w:hAnsi="Times New Roman"/>
        </w:rPr>
      </w:pPr>
    </w:p>
    <w:p w14:paraId="4F8FBA62" w14:textId="5865FFD7" w:rsidR="008847CC" w:rsidRDefault="008847CC">
      <w:pPr>
        <w:rPr>
          <w:rFonts w:ascii="Times New Roman" w:hAnsi="Times New Roman"/>
        </w:rPr>
      </w:pPr>
    </w:p>
    <w:p w14:paraId="5C14B7F1" w14:textId="3B0697D6" w:rsidR="008847CC" w:rsidRDefault="008847CC">
      <w:pPr>
        <w:rPr>
          <w:rFonts w:ascii="Times New Roman" w:hAnsi="Times New Roman"/>
        </w:rPr>
      </w:pPr>
    </w:p>
    <w:p w14:paraId="06FBCF80" w14:textId="6E525C8A" w:rsidR="008847CC" w:rsidRDefault="008847CC">
      <w:pPr>
        <w:rPr>
          <w:rFonts w:ascii="Times New Roman" w:hAnsi="Times New Roman"/>
        </w:rPr>
      </w:pPr>
    </w:p>
    <w:p w14:paraId="68B51610" w14:textId="69E05867" w:rsidR="008847CC" w:rsidRDefault="008847CC">
      <w:pPr>
        <w:rPr>
          <w:rFonts w:ascii="Times New Roman" w:hAnsi="Times New Roman"/>
        </w:rPr>
      </w:pPr>
    </w:p>
    <w:p w14:paraId="5EAC6452" w14:textId="5CC497A5" w:rsidR="008847CC" w:rsidRDefault="008847CC">
      <w:pPr>
        <w:rPr>
          <w:rFonts w:ascii="Times New Roman" w:hAnsi="Times New Roman"/>
        </w:rPr>
      </w:pPr>
    </w:p>
    <w:p w14:paraId="7CFA6C74" w14:textId="3F9DC3D2" w:rsidR="008847CC" w:rsidRDefault="008847CC">
      <w:pPr>
        <w:rPr>
          <w:rFonts w:ascii="Times New Roman" w:hAnsi="Times New Roman"/>
        </w:rPr>
      </w:pPr>
    </w:p>
    <w:p w14:paraId="226E1367" w14:textId="77777777" w:rsidR="002B7ED4" w:rsidRDefault="002B7ED4">
      <w:pPr>
        <w:rPr>
          <w:rFonts w:ascii="Times New Roman" w:hAnsi="Times New Roman"/>
        </w:rPr>
      </w:pPr>
    </w:p>
    <w:p w14:paraId="4B70E104" w14:textId="3E119CA1" w:rsidR="008847CC" w:rsidRDefault="008847CC">
      <w:pPr>
        <w:rPr>
          <w:rFonts w:ascii="Times New Roman" w:hAnsi="Times New Roman"/>
        </w:rPr>
      </w:pPr>
    </w:p>
    <w:p w14:paraId="44B2A115" w14:textId="01484BED" w:rsidR="008847CC" w:rsidRDefault="008847CC">
      <w:pPr>
        <w:rPr>
          <w:rFonts w:ascii="Times New Roman" w:hAnsi="Times New Roman"/>
        </w:rPr>
      </w:pPr>
    </w:p>
    <w:p w14:paraId="4D957BBE" w14:textId="11C2B8A6" w:rsidR="008847CC" w:rsidRDefault="008847CC">
      <w:pPr>
        <w:rPr>
          <w:rFonts w:ascii="Times New Roman" w:hAnsi="Times New Roman"/>
        </w:rPr>
      </w:pPr>
    </w:p>
    <w:p w14:paraId="7632778B" w14:textId="372C1C61" w:rsidR="008847CC" w:rsidRDefault="008847CC">
      <w:pPr>
        <w:rPr>
          <w:rFonts w:ascii="Times New Roman" w:hAnsi="Times New Roman"/>
        </w:rPr>
      </w:pPr>
    </w:p>
    <w:p w14:paraId="32498B2F" w14:textId="0FD46018" w:rsidR="008847CC" w:rsidRDefault="008847CC">
      <w:pPr>
        <w:rPr>
          <w:rFonts w:ascii="Times New Roman" w:hAnsi="Times New Roman"/>
        </w:rPr>
      </w:pPr>
    </w:p>
    <w:p w14:paraId="617724A0" w14:textId="0F7AED14" w:rsidR="008847CC" w:rsidRDefault="008847CC">
      <w:pPr>
        <w:rPr>
          <w:rFonts w:ascii="Times New Roman" w:hAnsi="Times New Roman"/>
        </w:rPr>
      </w:pPr>
    </w:p>
    <w:p w14:paraId="3647D9F6" w14:textId="77777777" w:rsidR="004222F5" w:rsidRPr="00DF323E" w:rsidRDefault="004222F5">
      <w:pPr>
        <w:rPr>
          <w:rFonts w:ascii="Times New Roman" w:hAnsi="Times New Roman"/>
        </w:rPr>
      </w:pPr>
    </w:p>
    <w:p w14:paraId="2A24845C" w14:textId="09C05067" w:rsidR="007F2CB2" w:rsidRPr="00DF323E" w:rsidRDefault="002B7ED4" w:rsidP="00143EC0">
      <w:pPr>
        <w:pStyle w:val="M1"/>
        <w:spacing w:after="240"/>
        <w:outlineLvl w:val="0"/>
        <w:rPr>
          <w:rFonts w:ascii="Times New Roman" w:hAnsi="Times New Roman" w:cs="Times New Roman"/>
          <w:u w:val="none"/>
        </w:rPr>
      </w:pPr>
      <w:bookmarkStart w:id="6" w:name="_Toc139445045"/>
      <w:bookmarkStart w:id="7" w:name="_Toc143784268"/>
      <w:bookmarkStart w:id="8" w:name="_Toc168901714"/>
      <w:bookmarkEnd w:id="0"/>
      <w:r w:rsidRPr="00243EE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D5048E6" wp14:editId="413E3461">
            <wp:simplePos x="0" y="0"/>
            <wp:positionH relativeFrom="column">
              <wp:posOffset>3270403</wp:posOffset>
            </wp:positionH>
            <wp:positionV relativeFrom="paragraph">
              <wp:posOffset>149047</wp:posOffset>
            </wp:positionV>
            <wp:extent cx="469127" cy="414073"/>
            <wp:effectExtent l="0" t="0" r="762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27" cy="414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518" w:rsidRPr="00DF323E">
        <w:rPr>
          <w:rFonts w:ascii="Times New Roman" w:hAnsi="Times New Roman" w:cs="Times New Roman"/>
          <w:u w:val="none"/>
        </w:rPr>
        <w:t>Khởi chạy ứng dụng</w:t>
      </w:r>
      <w:bookmarkEnd w:id="6"/>
      <w:bookmarkEnd w:id="7"/>
      <w:bookmarkEnd w:id="8"/>
    </w:p>
    <w:p w14:paraId="6E246D62" w14:textId="6168BA4F" w:rsidR="00974F28" w:rsidRPr="00DF5478" w:rsidRDefault="00974F28" w:rsidP="00243EE2">
      <w:pPr>
        <w:pStyle w:val="M2"/>
        <w:rPr>
          <w:rFonts w:ascii="Times New Roman" w:hAnsi="Times New Roman" w:cs="Times New Roman"/>
          <w:sz w:val="24"/>
          <w:szCs w:val="24"/>
        </w:rPr>
      </w:pPr>
      <w:bookmarkStart w:id="9" w:name="_Toc139445046"/>
      <w:bookmarkStart w:id="10" w:name="_Toc518036516"/>
      <w:r w:rsidRPr="00DF5478">
        <w:rPr>
          <w:rFonts w:ascii="Times New Roman" w:hAnsi="Times New Roman" w:cs="Times New Roman"/>
          <w:sz w:val="24"/>
          <w:szCs w:val="24"/>
        </w:rPr>
        <w:t>Click</w:t>
      </w:r>
      <w:r w:rsidR="008D2518" w:rsidRPr="00DF5478">
        <w:rPr>
          <w:rFonts w:ascii="Times New Roman" w:hAnsi="Times New Roman" w:cs="Times New Roman"/>
          <w:sz w:val="24"/>
          <w:szCs w:val="24"/>
        </w:rPr>
        <w:t xml:space="preserve"> vào biểu tượng</w:t>
      </w:r>
      <w:r w:rsidRPr="00DF5478">
        <w:rPr>
          <w:rFonts w:ascii="Times New Roman" w:hAnsi="Times New Roman" w:cs="Times New Roman"/>
          <w:sz w:val="24"/>
          <w:szCs w:val="24"/>
        </w:rPr>
        <w:t xml:space="preserve"> </w:t>
      </w:r>
      <w:bookmarkEnd w:id="9"/>
      <w:bookmarkEnd w:id="10"/>
      <w:r w:rsidR="00243EE2" w:rsidRPr="00DF5478">
        <w:rPr>
          <w:rFonts w:ascii="Times New Roman" w:hAnsi="Times New Roman" w:cs="Times New Roman"/>
          <w:sz w:val="24"/>
          <w:szCs w:val="24"/>
        </w:rPr>
        <w:t xml:space="preserve">của phần mềm </w:t>
      </w:r>
      <w:r w:rsidR="009D1BA5" w:rsidRPr="00DF5478">
        <w:rPr>
          <w:rFonts w:ascii="Times New Roman" w:hAnsi="Times New Roman" w:cs="Times New Roman"/>
          <w:sz w:val="24"/>
          <w:szCs w:val="24"/>
        </w:rPr>
        <w:t>APQP</w:t>
      </w:r>
      <w:r w:rsidR="00243EE2" w:rsidRPr="00DF5478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06853866" w14:textId="202CBCC3" w:rsidR="007F2CB2" w:rsidRPr="00DF323E" w:rsidRDefault="00974F28" w:rsidP="00287B15">
      <w:pPr>
        <w:pStyle w:val="M2"/>
        <w:spacing w:line="720" w:lineRule="auto"/>
        <w:rPr>
          <w:rFonts w:ascii="Times New Roman" w:hAnsi="Times New Roman" w:cs="Times New Roman"/>
          <w:sz w:val="24"/>
          <w:szCs w:val="24"/>
        </w:rPr>
      </w:pPr>
      <w:bookmarkStart w:id="11" w:name="_Toc518036517"/>
      <w:bookmarkStart w:id="12" w:name="_Toc139445047"/>
      <w:r w:rsidRPr="00DF323E">
        <w:rPr>
          <w:rFonts w:ascii="Times New Roman" w:hAnsi="Times New Roman" w:cs="Times New Roman"/>
          <w:sz w:val="24"/>
          <w:szCs w:val="24"/>
        </w:rPr>
        <w:t xml:space="preserve">Click OK </w:t>
      </w:r>
      <w:r w:rsidR="008D2518" w:rsidRPr="00DF323E">
        <w:rPr>
          <w:rFonts w:ascii="Times New Roman" w:hAnsi="Times New Roman" w:cs="Times New Roman"/>
          <w:sz w:val="24"/>
          <w:szCs w:val="24"/>
        </w:rPr>
        <w:t>nếu ứng dụng thông báo có bản cập nhật mới</w:t>
      </w:r>
      <w:bookmarkEnd w:id="11"/>
      <w:bookmarkEnd w:id="12"/>
      <w:r w:rsidR="00787D40">
        <w:rPr>
          <w:rFonts w:ascii="Times New Roman" w:hAnsi="Times New Roman" w:cs="Times New Roman"/>
          <w:sz w:val="24"/>
          <w:szCs w:val="24"/>
        </w:rPr>
        <w:t xml:space="preserve"> (</w:t>
      </w:r>
      <w:r w:rsidR="00787D40" w:rsidRPr="00787D40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1</w:t>
      </w:r>
      <w:r w:rsidR="00787D40">
        <w:rPr>
          <w:rFonts w:ascii="Times New Roman" w:hAnsi="Times New Roman" w:cs="Times New Roman"/>
          <w:sz w:val="24"/>
          <w:szCs w:val="24"/>
        </w:rPr>
        <w:t>)</w:t>
      </w:r>
      <w:r w:rsidR="009004CE">
        <w:rPr>
          <w:rFonts w:ascii="Times New Roman" w:hAnsi="Times New Roman" w:cs="Times New Roman"/>
          <w:sz w:val="24"/>
          <w:szCs w:val="24"/>
        </w:rPr>
        <w:t xml:space="preserve"> Hình </w:t>
      </w:r>
      <w:r w:rsidR="00540C7E">
        <w:rPr>
          <w:rFonts w:ascii="Times New Roman" w:hAnsi="Times New Roman" w:cs="Times New Roman"/>
          <w:sz w:val="24"/>
          <w:szCs w:val="24"/>
        </w:rPr>
        <w:t>1</w:t>
      </w:r>
      <w:r w:rsidR="00565F1D">
        <w:rPr>
          <w:rFonts w:ascii="Times New Roman" w:hAnsi="Times New Roman" w:cs="Times New Roman"/>
          <w:sz w:val="24"/>
          <w:szCs w:val="24"/>
        </w:rPr>
        <w:t>.1</w:t>
      </w:r>
    </w:p>
    <w:p w14:paraId="3FD154D5" w14:textId="262BDA00" w:rsidR="00974F28" w:rsidRPr="009A51FD" w:rsidRDefault="00000000" w:rsidP="009A51FD">
      <w:pPr>
        <w:jc w:val="center"/>
        <w:rPr>
          <w:rFonts w:ascii="Times New Roman" w:hAnsi="Times New Roman"/>
        </w:rPr>
      </w:pPr>
      <w:r>
        <w:rPr>
          <w:noProof/>
        </w:rPr>
        <w:pict w14:anchorId="468F4DFC">
          <v:rect id="Rectangle 1255772478" o:spid="_x0000_s2071" style="position:absolute;left:0;text-align:left;margin-left:279.8pt;margin-top:130.3pt;width:79.75pt;height:25.8pt;z-index:25227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" filled="f" strokecolor="red" strokeweight="1pt">
            <v:textbox>
              <w:txbxContent>
                <w:p w14:paraId="1D9F29DF" w14:textId="77777777" w:rsidR="00181A2D" w:rsidRPr="00787D40" w:rsidRDefault="00181A2D" w:rsidP="00787D40">
                  <w:pPr>
                    <w:jc w:val="left"/>
                    <w:rPr>
                      <w:rFonts w:ascii="Times New Roman" w:hAnsi="Times New Roman"/>
                      <w:sz w:val="22"/>
                    </w:rPr>
                  </w:pPr>
                  <w:r w:rsidRPr="00787D40">
                    <w:rPr>
                      <w:rFonts w:ascii="Times New Roman" w:hAnsi="Times New Roman"/>
                      <w:color w:val="FF0000"/>
                      <w:sz w:val="22"/>
                      <w:highlight w:val="yellow"/>
                    </w:rPr>
                    <w:t>1</w:t>
                  </w:r>
                </w:p>
              </w:txbxContent>
            </v:textbox>
            <w10:wrap anchorx="margin"/>
          </v:rect>
        </w:pict>
      </w:r>
      <w:r>
        <w:rPr>
          <w:noProof/>
        </w:rPr>
        <w:pict w14:anchorId="5DCB3A5F">
          <v:rect id="Rectangle 1" o:spid="_x0000_s2070" style="position:absolute;left:0;text-align:left;margin-left:263.4pt;margin-top:97.45pt;width:131.1pt;height:12.25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" fillcolor="#5b9bd5 [3204]" strokecolor="#091723 [484]" strokeweight="1pt"/>
        </w:pict>
      </w:r>
      <w:r w:rsidR="00DE66ED" w:rsidRPr="00DE66ED">
        <w:rPr>
          <w:rFonts w:ascii="Times New Roman" w:hAnsi="Times New Roman"/>
          <w:noProof/>
        </w:rPr>
        <w:drawing>
          <wp:inline distT="0" distB="0" distL="0" distR="0" wp14:anchorId="140425B7" wp14:editId="7E27AA81">
            <wp:extent cx="4648849" cy="2019582"/>
            <wp:effectExtent l="0" t="0" r="0" b="0"/>
            <wp:docPr id="2044276672" name="Picture 204427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9B86" w14:textId="61C0BBF7" w:rsidR="00A652D7" w:rsidRPr="00BF4AA2" w:rsidRDefault="00A652D7" w:rsidP="00A652D7">
      <w:pPr>
        <w:pStyle w:val="ListParagraph"/>
        <w:jc w:val="center"/>
        <w:rPr>
          <w:rFonts w:ascii="Times New Roman" w:hAnsi="Times New Roman"/>
          <w:bCs/>
          <w:sz w:val="24"/>
          <w:szCs w:val="24"/>
        </w:rPr>
      </w:pPr>
      <w:r w:rsidRPr="00BF4AA2">
        <w:rPr>
          <w:rFonts w:ascii="Times New Roman" w:hAnsi="Times New Roman"/>
          <w:bCs/>
          <w:sz w:val="24"/>
          <w:szCs w:val="24"/>
        </w:rPr>
        <w:t>Hình 1</w:t>
      </w:r>
      <w:r w:rsidR="002C7503">
        <w:rPr>
          <w:rFonts w:ascii="Times New Roman" w:hAnsi="Times New Roman"/>
          <w:bCs/>
          <w:sz w:val="24"/>
          <w:szCs w:val="24"/>
        </w:rPr>
        <w:t>.</w:t>
      </w:r>
      <w:r w:rsidR="00565F1D">
        <w:rPr>
          <w:rFonts w:ascii="Times New Roman" w:hAnsi="Times New Roman"/>
          <w:bCs/>
          <w:sz w:val="24"/>
          <w:szCs w:val="24"/>
        </w:rPr>
        <w:t>1</w:t>
      </w:r>
      <w:r w:rsidR="00BF4AA2" w:rsidRPr="00BF4AA2">
        <w:rPr>
          <w:rFonts w:ascii="Times New Roman" w:hAnsi="Times New Roman"/>
          <w:bCs/>
          <w:sz w:val="24"/>
          <w:szCs w:val="24"/>
        </w:rPr>
        <w:t>: Thông báo cập nhật phần mềm</w:t>
      </w:r>
    </w:p>
    <w:p w14:paraId="5CB0368F" w14:textId="1F63E088" w:rsidR="00974F28" w:rsidRPr="00DF323E" w:rsidRDefault="00974F28" w:rsidP="00974F28">
      <w:pPr>
        <w:pStyle w:val="ListParagraph"/>
        <w:ind w:left="780"/>
        <w:rPr>
          <w:rFonts w:ascii="Times New Roman" w:hAnsi="Times New Roman"/>
        </w:rPr>
      </w:pPr>
    </w:p>
    <w:p w14:paraId="6F29FB37" w14:textId="405A71C3" w:rsidR="00974F28" w:rsidRPr="00DF323E" w:rsidRDefault="00DF323E" w:rsidP="004D7CBD">
      <w:pPr>
        <w:pStyle w:val="M2"/>
        <w:spacing w:after="240"/>
        <w:rPr>
          <w:rFonts w:ascii="Times New Roman" w:hAnsi="Times New Roman" w:cs="Times New Roman"/>
          <w:sz w:val="24"/>
        </w:rPr>
      </w:pPr>
      <w:bookmarkStart w:id="13" w:name="_Toc518036518"/>
      <w:bookmarkStart w:id="14" w:name="_Toc139445048"/>
      <w:r w:rsidRPr="00DF323E">
        <w:rPr>
          <w:rFonts w:ascii="Times New Roman" w:hAnsi="Times New Roman" w:cs="Times New Roman"/>
          <w:sz w:val="24"/>
        </w:rPr>
        <w:t>Click “Run anyw</w:t>
      </w:r>
      <w:r w:rsidR="00974F28" w:rsidRPr="00DF323E">
        <w:rPr>
          <w:rFonts w:ascii="Times New Roman" w:hAnsi="Times New Roman" w:cs="Times New Roman"/>
          <w:sz w:val="24"/>
        </w:rPr>
        <w:t xml:space="preserve">ay” </w:t>
      </w:r>
      <w:bookmarkEnd w:id="13"/>
      <w:r w:rsidR="008D2518" w:rsidRPr="00DF323E">
        <w:rPr>
          <w:rFonts w:ascii="Times New Roman" w:hAnsi="Times New Roman" w:cs="Times New Roman"/>
          <w:sz w:val="24"/>
        </w:rPr>
        <w:t xml:space="preserve">nếu windows </w:t>
      </w:r>
      <w:r w:rsidR="00D2148F">
        <w:rPr>
          <w:rFonts w:ascii="Times New Roman" w:hAnsi="Times New Roman" w:cs="Times New Roman"/>
          <w:sz w:val="24"/>
        </w:rPr>
        <w:t>thông báo</w:t>
      </w:r>
      <w:r w:rsidR="008D2518" w:rsidRPr="00DF323E">
        <w:rPr>
          <w:rFonts w:ascii="Times New Roman" w:hAnsi="Times New Roman" w:cs="Times New Roman"/>
          <w:sz w:val="24"/>
        </w:rPr>
        <w:t xml:space="preserve"> cửa sổ bảo </w:t>
      </w:r>
      <w:bookmarkEnd w:id="14"/>
      <w:r w:rsidR="009D1BA5" w:rsidRPr="00DF323E">
        <w:rPr>
          <w:rFonts w:ascii="Times New Roman" w:hAnsi="Times New Roman" w:cs="Times New Roman"/>
          <w:sz w:val="24"/>
        </w:rPr>
        <w:t>mật.</w:t>
      </w:r>
    </w:p>
    <w:p w14:paraId="22C06735" w14:textId="7383C24B" w:rsidR="00974F28" w:rsidRPr="00DF323E" w:rsidRDefault="00DF323E" w:rsidP="004D7CBD">
      <w:pPr>
        <w:pStyle w:val="ListParagraph"/>
        <w:numPr>
          <w:ilvl w:val="3"/>
          <w:numId w:val="14"/>
        </w:numPr>
        <w:spacing w:line="360" w:lineRule="auto"/>
        <w:ind w:hanging="270"/>
        <w:rPr>
          <w:rFonts w:ascii="Times New Roman" w:hAnsi="Times New Roman"/>
          <w:sz w:val="24"/>
        </w:rPr>
      </w:pPr>
      <w:r w:rsidRPr="00DF323E">
        <w:rPr>
          <w:rFonts w:ascii="Times New Roman" w:hAnsi="Times New Roman"/>
          <w:sz w:val="24"/>
        </w:rPr>
        <w:t>Click Run anyway</w:t>
      </w:r>
      <w:r w:rsidR="00787D40">
        <w:rPr>
          <w:rFonts w:ascii="Times New Roman" w:hAnsi="Times New Roman"/>
          <w:sz w:val="24"/>
        </w:rPr>
        <w:t xml:space="preserve"> (</w:t>
      </w:r>
      <w:r w:rsidR="00787D40" w:rsidRPr="00787D40">
        <w:rPr>
          <w:rFonts w:ascii="Times New Roman" w:hAnsi="Times New Roman"/>
          <w:color w:val="FF0000"/>
          <w:sz w:val="24"/>
          <w:highlight w:val="yellow"/>
        </w:rPr>
        <w:t>1</w:t>
      </w:r>
      <w:r w:rsidR="00787D40">
        <w:rPr>
          <w:rFonts w:ascii="Times New Roman" w:hAnsi="Times New Roman"/>
          <w:sz w:val="24"/>
        </w:rPr>
        <w:t>)</w:t>
      </w:r>
      <w:r w:rsidR="00A60F7F">
        <w:rPr>
          <w:rFonts w:ascii="Times New Roman" w:hAnsi="Times New Roman"/>
          <w:sz w:val="24"/>
        </w:rPr>
        <w:t xml:space="preserve"> </w:t>
      </w:r>
      <w:r w:rsidR="009004CE">
        <w:rPr>
          <w:rFonts w:ascii="Times New Roman" w:hAnsi="Times New Roman"/>
          <w:sz w:val="24"/>
        </w:rPr>
        <w:t>H</w:t>
      </w:r>
      <w:r w:rsidR="00A60F7F">
        <w:rPr>
          <w:rFonts w:ascii="Times New Roman" w:hAnsi="Times New Roman"/>
          <w:sz w:val="24"/>
        </w:rPr>
        <w:t xml:space="preserve">ình </w:t>
      </w:r>
      <w:r w:rsidR="00565F1D">
        <w:rPr>
          <w:rFonts w:ascii="Times New Roman" w:hAnsi="Times New Roman"/>
          <w:sz w:val="24"/>
        </w:rPr>
        <w:t>1.</w:t>
      </w:r>
      <w:r w:rsidR="00A60F7F">
        <w:rPr>
          <w:rFonts w:ascii="Times New Roman" w:hAnsi="Times New Roman"/>
          <w:sz w:val="24"/>
        </w:rPr>
        <w:t>2</w:t>
      </w:r>
    </w:p>
    <w:p w14:paraId="232F3E63" w14:textId="3E11C480" w:rsidR="00861AF0" w:rsidRDefault="00000000" w:rsidP="009A51FD">
      <w:pPr>
        <w:jc w:val="center"/>
        <w:rPr>
          <w:rFonts w:ascii="Times New Roman" w:hAnsi="Times New Roman"/>
        </w:rPr>
      </w:pPr>
      <w:r>
        <w:rPr>
          <w:noProof/>
        </w:rPr>
        <w:pict w14:anchorId="40053738">
          <v:rect id="Rectangle 7779" o:spid="_x0000_s2069" style="position:absolute;left:0;text-align:left;margin-left:228.3pt;margin-top:242.4pt;width:85.5pt;height:25.8pt;z-index:251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" filled="f" strokecolor="red" strokeweight="1pt">
            <v:textbox>
              <w:txbxContent>
                <w:p w14:paraId="6CA39E9D" w14:textId="23E2B525" w:rsidR="00181A2D" w:rsidRPr="00787D40" w:rsidRDefault="00181A2D" w:rsidP="00787D40">
                  <w:pPr>
                    <w:jc w:val="left"/>
                    <w:rPr>
                      <w:rFonts w:ascii="Times New Roman" w:hAnsi="Times New Roman"/>
                      <w:sz w:val="22"/>
                    </w:rPr>
                  </w:pPr>
                  <w:r w:rsidRPr="00787D40">
                    <w:rPr>
                      <w:rFonts w:ascii="Times New Roman" w:hAnsi="Times New Roman"/>
                      <w:color w:val="FF0000"/>
                      <w:sz w:val="22"/>
                      <w:highlight w:val="yellow"/>
                    </w:rPr>
                    <w:t>1</w:t>
                  </w:r>
                </w:p>
              </w:txbxContent>
            </v:textbox>
            <w10:wrap anchorx="margin"/>
          </v:rect>
        </w:pict>
      </w:r>
      <w:r w:rsidR="00DF323E" w:rsidRPr="00DF323E">
        <w:rPr>
          <w:rFonts w:ascii="Times New Roman" w:hAnsi="Times New Roman"/>
          <w:noProof/>
          <w:lang w:eastAsia="en-US"/>
        </w:rPr>
        <w:drawing>
          <wp:inline distT="0" distB="0" distL="0" distR="0" wp14:anchorId="0C4D4CBA" wp14:editId="6037E793">
            <wp:extent cx="4073988" cy="3536830"/>
            <wp:effectExtent l="0" t="0" r="317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3988" cy="353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4AB6" w14:textId="2CB84FA3" w:rsidR="009A51FD" w:rsidRPr="00BF4AA2" w:rsidRDefault="009A51FD" w:rsidP="009A51FD">
      <w:pPr>
        <w:jc w:val="center"/>
        <w:rPr>
          <w:rFonts w:ascii="Times New Roman" w:hAnsi="Times New Roman"/>
          <w:bCs/>
          <w:sz w:val="24"/>
          <w:szCs w:val="24"/>
        </w:rPr>
      </w:pPr>
      <w:r w:rsidRPr="00BF4AA2">
        <w:rPr>
          <w:rFonts w:ascii="Times New Roman" w:hAnsi="Times New Roman"/>
          <w:bCs/>
          <w:sz w:val="24"/>
          <w:szCs w:val="24"/>
        </w:rPr>
        <w:t xml:space="preserve">Hình </w:t>
      </w:r>
      <w:r w:rsidR="00565F1D">
        <w:rPr>
          <w:rFonts w:ascii="Times New Roman" w:hAnsi="Times New Roman"/>
          <w:bCs/>
          <w:sz w:val="24"/>
          <w:szCs w:val="24"/>
        </w:rPr>
        <w:t>1</w:t>
      </w:r>
      <w:r w:rsidR="002C7503">
        <w:rPr>
          <w:rFonts w:ascii="Times New Roman" w:hAnsi="Times New Roman"/>
          <w:bCs/>
          <w:sz w:val="24"/>
          <w:szCs w:val="24"/>
        </w:rPr>
        <w:t>.</w:t>
      </w:r>
      <w:r w:rsidR="00565F1D">
        <w:rPr>
          <w:rFonts w:ascii="Times New Roman" w:hAnsi="Times New Roman"/>
          <w:bCs/>
          <w:sz w:val="24"/>
          <w:szCs w:val="24"/>
        </w:rPr>
        <w:t>2</w:t>
      </w:r>
      <w:r w:rsidR="00BF4AA2" w:rsidRPr="00BF4AA2">
        <w:rPr>
          <w:rFonts w:ascii="Times New Roman" w:hAnsi="Times New Roman"/>
          <w:bCs/>
          <w:sz w:val="24"/>
          <w:szCs w:val="24"/>
        </w:rPr>
        <w:t>: Cửa số thông báo bảo mật</w:t>
      </w:r>
    </w:p>
    <w:p w14:paraId="347EAB66" w14:textId="5BBBCDBD" w:rsidR="0038516D" w:rsidRDefault="0038516D" w:rsidP="009A51FD">
      <w:pPr>
        <w:jc w:val="center"/>
        <w:rPr>
          <w:rFonts w:ascii="Times New Roman" w:hAnsi="Times New Roman"/>
          <w:b/>
        </w:rPr>
      </w:pPr>
    </w:p>
    <w:p w14:paraId="4ED0B59C" w14:textId="3E989307" w:rsidR="002B7ED4" w:rsidRDefault="002B7ED4" w:rsidP="009A51FD">
      <w:pPr>
        <w:jc w:val="center"/>
        <w:rPr>
          <w:rFonts w:ascii="Times New Roman" w:hAnsi="Times New Roman"/>
          <w:b/>
        </w:rPr>
      </w:pPr>
    </w:p>
    <w:p w14:paraId="0AAAB81F" w14:textId="7C29B398" w:rsidR="002E76B6" w:rsidRPr="002E76B6" w:rsidRDefault="00605CD2" w:rsidP="002E76B6">
      <w:pPr>
        <w:pStyle w:val="M1"/>
        <w:spacing w:after="240"/>
        <w:jc w:val="left"/>
        <w:outlineLvl w:val="0"/>
        <w:rPr>
          <w:rFonts w:ascii="Times New Roman" w:hAnsi="Times New Roman" w:cs="Times New Roman"/>
          <w:u w:val="none"/>
        </w:rPr>
      </w:pPr>
      <w:bookmarkStart w:id="15" w:name="_Toc143784269"/>
      <w:bookmarkStart w:id="16" w:name="_Toc168901715"/>
      <w:bookmarkEnd w:id="1"/>
      <w:bookmarkEnd w:id="2"/>
      <w:r w:rsidRPr="00605CD2">
        <w:rPr>
          <w:rFonts w:ascii="Times New Roman" w:hAnsi="Times New Roman" w:cs="Times New Roman"/>
          <w:u w:val="none"/>
        </w:rPr>
        <w:t>Đăng nhậ</w:t>
      </w:r>
      <w:bookmarkEnd w:id="15"/>
      <w:r w:rsidR="002E76B6">
        <w:rPr>
          <w:rFonts w:ascii="Times New Roman" w:hAnsi="Times New Roman" w:cs="Times New Roman"/>
          <w:u w:val="none"/>
        </w:rPr>
        <w:t>p</w:t>
      </w:r>
      <w:bookmarkEnd w:id="16"/>
    </w:p>
    <w:p w14:paraId="7845D0F5" w14:textId="5EDBDFCF" w:rsidR="00861AF0" w:rsidRDefault="0078291D" w:rsidP="004D7CBD">
      <w:pPr>
        <w:pStyle w:val="M2"/>
        <w:spacing w:line="360" w:lineRule="auto"/>
        <w:rPr>
          <w:rFonts w:ascii="Times New Roman" w:hAnsi="Times New Roman" w:cs="Times New Roman"/>
          <w:sz w:val="24"/>
        </w:rPr>
      </w:pPr>
      <w:bookmarkStart w:id="17" w:name="_Toc518036520"/>
      <w:r>
        <w:rPr>
          <w:rFonts w:ascii="Times New Roman" w:hAnsi="Times New Roman" w:cs="Times New Roman"/>
          <w:sz w:val="24"/>
        </w:rPr>
        <w:t xml:space="preserve">Chọn </w:t>
      </w:r>
      <w:r w:rsidR="004E31E7">
        <w:rPr>
          <w:rFonts w:ascii="Times New Roman" w:hAnsi="Times New Roman" w:cs="Times New Roman"/>
          <w:sz w:val="24"/>
        </w:rPr>
        <w:t>l</w:t>
      </w:r>
      <w:r w:rsidR="00393C6A">
        <w:rPr>
          <w:rFonts w:ascii="Times New Roman" w:hAnsi="Times New Roman" w:cs="Times New Roman"/>
          <w:sz w:val="24"/>
        </w:rPr>
        <w:t>oại khuôn</w:t>
      </w:r>
      <w:r w:rsidR="00787D40" w:rsidRPr="004D7CBD">
        <w:rPr>
          <w:rFonts w:ascii="Times New Roman" w:hAnsi="Times New Roman" w:cs="Times New Roman"/>
          <w:sz w:val="24"/>
        </w:rPr>
        <w:t xml:space="preserve"> (</w:t>
      </w:r>
      <w:r w:rsidR="00787D40" w:rsidRPr="004D7CBD">
        <w:rPr>
          <w:rFonts w:ascii="Times New Roman" w:hAnsi="Times New Roman" w:cs="Times New Roman"/>
          <w:color w:val="FF0000"/>
          <w:sz w:val="24"/>
          <w:highlight w:val="yellow"/>
        </w:rPr>
        <w:t>1</w:t>
      </w:r>
      <w:r w:rsidR="00787D40" w:rsidRPr="004D7CBD">
        <w:rPr>
          <w:rFonts w:ascii="Times New Roman" w:hAnsi="Times New Roman" w:cs="Times New Roman"/>
          <w:sz w:val="24"/>
        </w:rPr>
        <w:t>)</w:t>
      </w:r>
    </w:p>
    <w:p w14:paraId="37BB309F" w14:textId="406231AE" w:rsidR="0078291D" w:rsidRPr="00F75F65" w:rsidRDefault="0078291D" w:rsidP="00F75F65">
      <w:pPr>
        <w:pStyle w:val="M2"/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Nhập tài khoản</w:t>
      </w:r>
      <w:r w:rsidR="00F75F65">
        <w:rPr>
          <w:rFonts w:ascii="Times New Roman" w:hAnsi="Times New Roman" w:cs="Times New Roman"/>
          <w:sz w:val="24"/>
        </w:rPr>
        <w:t xml:space="preserve"> </w:t>
      </w:r>
      <w:r w:rsidR="00F75F65" w:rsidRPr="004D7CBD">
        <w:rPr>
          <w:rFonts w:ascii="Times New Roman" w:hAnsi="Times New Roman" w:cs="Times New Roman"/>
          <w:sz w:val="24"/>
        </w:rPr>
        <w:t>(</w:t>
      </w:r>
      <w:r w:rsidR="00F75F65" w:rsidRPr="004D7CBD">
        <w:rPr>
          <w:rFonts w:ascii="Times New Roman" w:hAnsi="Times New Roman" w:cs="Times New Roman"/>
          <w:color w:val="FF0000"/>
          <w:sz w:val="24"/>
          <w:highlight w:val="yellow"/>
        </w:rPr>
        <w:t>2</w:t>
      </w:r>
      <w:r w:rsidR="00F75F65" w:rsidRPr="004D7CBD">
        <w:rPr>
          <w:rFonts w:ascii="Times New Roman" w:hAnsi="Times New Roman" w:cs="Times New Roman"/>
          <w:sz w:val="24"/>
        </w:rPr>
        <w:t>)</w:t>
      </w:r>
    </w:p>
    <w:p w14:paraId="2E0772FB" w14:textId="1A7EEFB4" w:rsidR="00861AF0" w:rsidRPr="004D7CBD" w:rsidRDefault="00787D40" w:rsidP="004D7CBD">
      <w:pPr>
        <w:pStyle w:val="M2"/>
        <w:spacing w:line="360" w:lineRule="auto"/>
        <w:rPr>
          <w:rFonts w:ascii="Times New Roman" w:hAnsi="Times New Roman" w:cs="Times New Roman"/>
          <w:sz w:val="24"/>
        </w:rPr>
      </w:pPr>
      <w:r w:rsidRPr="004D7CBD">
        <w:rPr>
          <w:rFonts w:ascii="Times New Roman" w:hAnsi="Times New Roman" w:cs="Times New Roman"/>
          <w:sz w:val="24"/>
        </w:rPr>
        <w:t xml:space="preserve">Nhập </w:t>
      </w:r>
      <w:r w:rsidR="00F75F65">
        <w:rPr>
          <w:rFonts w:ascii="Times New Roman" w:hAnsi="Times New Roman" w:cs="Times New Roman"/>
          <w:sz w:val="24"/>
        </w:rPr>
        <w:t>mật khẩu</w:t>
      </w:r>
      <w:r w:rsidR="000807B4">
        <w:rPr>
          <w:rFonts w:ascii="Times New Roman" w:hAnsi="Times New Roman" w:cs="Times New Roman"/>
          <w:sz w:val="24"/>
        </w:rPr>
        <w:t xml:space="preserve"> </w:t>
      </w:r>
      <w:r w:rsidRPr="004D7CBD">
        <w:rPr>
          <w:rFonts w:ascii="Times New Roman" w:hAnsi="Times New Roman" w:cs="Times New Roman"/>
          <w:sz w:val="24"/>
        </w:rPr>
        <w:t>(</w:t>
      </w:r>
      <w:r w:rsidR="00F75F65" w:rsidRPr="00F75F65">
        <w:rPr>
          <w:rFonts w:ascii="Times New Roman" w:hAnsi="Times New Roman" w:cs="Times New Roman"/>
          <w:color w:val="FF0000"/>
          <w:sz w:val="24"/>
          <w:highlight w:val="yellow"/>
        </w:rPr>
        <w:t>3</w:t>
      </w:r>
      <w:r w:rsidRPr="004D7CBD">
        <w:rPr>
          <w:rFonts w:ascii="Times New Roman" w:hAnsi="Times New Roman" w:cs="Times New Roman"/>
          <w:sz w:val="24"/>
        </w:rPr>
        <w:t>)</w:t>
      </w:r>
    </w:p>
    <w:p w14:paraId="6CBF4525" w14:textId="12E4D2EF" w:rsidR="001A2F64" w:rsidRPr="004D7CBD" w:rsidRDefault="00861AF0" w:rsidP="004D7CBD">
      <w:pPr>
        <w:pStyle w:val="M2"/>
        <w:spacing w:line="360" w:lineRule="auto"/>
        <w:rPr>
          <w:rFonts w:ascii="Times New Roman" w:hAnsi="Times New Roman" w:cs="Times New Roman"/>
          <w:sz w:val="24"/>
        </w:rPr>
      </w:pPr>
      <w:bookmarkStart w:id="18" w:name="_Toc139445052"/>
      <w:r w:rsidRPr="004D7CBD">
        <w:rPr>
          <w:rFonts w:ascii="Times New Roman" w:hAnsi="Times New Roman" w:cs="Times New Roman"/>
          <w:sz w:val="24"/>
        </w:rPr>
        <w:t>Clic</w:t>
      </w:r>
      <w:r w:rsidR="00787D40" w:rsidRPr="004D7CBD">
        <w:rPr>
          <w:rFonts w:ascii="Times New Roman" w:hAnsi="Times New Roman" w:cs="Times New Roman"/>
          <w:sz w:val="24"/>
        </w:rPr>
        <w:t>k</w:t>
      </w:r>
      <w:r w:rsidR="001D4854">
        <w:rPr>
          <w:rFonts w:ascii="Times New Roman" w:hAnsi="Times New Roman" w:cs="Times New Roman"/>
          <w:sz w:val="24"/>
        </w:rPr>
        <w:t xml:space="preserve"> vào nút</w:t>
      </w:r>
      <w:r w:rsidR="00787D40" w:rsidRPr="004D7CBD">
        <w:rPr>
          <w:rFonts w:ascii="Times New Roman" w:hAnsi="Times New Roman" w:cs="Times New Roman"/>
          <w:sz w:val="24"/>
        </w:rPr>
        <w:t xml:space="preserve"> </w:t>
      </w:r>
      <w:bookmarkEnd w:id="17"/>
      <w:bookmarkEnd w:id="18"/>
      <w:r w:rsidR="001D4854">
        <w:rPr>
          <w:rFonts w:ascii="Times New Roman" w:hAnsi="Times New Roman" w:cs="Times New Roman"/>
          <w:sz w:val="24"/>
        </w:rPr>
        <w:t>Đăng nhập</w:t>
      </w:r>
      <w:r w:rsidR="000807B4">
        <w:rPr>
          <w:rFonts w:ascii="Times New Roman" w:hAnsi="Times New Roman" w:cs="Times New Roman"/>
          <w:sz w:val="24"/>
        </w:rPr>
        <w:t xml:space="preserve"> </w:t>
      </w:r>
      <w:r w:rsidR="00787D40" w:rsidRPr="004D7CBD">
        <w:rPr>
          <w:rFonts w:ascii="Times New Roman" w:hAnsi="Times New Roman" w:cs="Times New Roman"/>
          <w:sz w:val="24"/>
        </w:rPr>
        <w:t>(</w:t>
      </w:r>
      <w:r w:rsidR="00F75F65" w:rsidRPr="00F75F65">
        <w:rPr>
          <w:rFonts w:ascii="Times New Roman" w:hAnsi="Times New Roman" w:cs="Times New Roman"/>
          <w:color w:val="FF0000"/>
          <w:sz w:val="24"/>
          <w:highlight w:val="yellow"/>
        </w:rPr>
        <w:t>4</w:t>
      </w:r>
      <w:r w:rsidR="00787D40" w:rsidRPr="004D7CBD">
        <w:rPr>
          <w:rFonts w:ascii="Times New Roman" w:hAnsi="Times New Roman" w:cs="Times New Roman"/>
          <w:sz w:val="24"/>
        </w:rPr>
        <w:t>)</w:t>
      </w:r>
    </w:p>
    <w:p w14:paraId="00CC8CFD" w14:textId="62E1956B" w:rsidR="001A2F64" w:rsidRDefault="00797AE6" w:rsidP="00797AE6">
      <w:pPr>
        <w:pStyle w:val="M2"/>
        <w:numPr>
          <w:ilvl w:val="0"/>
          <w:numId w:val="0"/>
        </w:numPr>
        <w:ind w:left="630" w:hanging="360"/>
        <w:jc w:val="center"/>
      </w:pPr>
      <w:r>
        <w:t xml:space="preserve">  </w:t>
      </w:r>
      <w:r w:rsidR="00A438CD" w:rsidRPr="00A438CD">
        <w:rPr>
          <w:noProof/>
        </w:rPr>
        <w:drawing>
          <wp:inline distT="0" distB="0" distL="0" distR="0" wp14:anchorId="032E26A1" wp14:editId="12DF8B35">
            <wp:extent cx="3164619" cy="1541951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5837" cy="155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1896" w14:textId="33DB1114" w:rsidR="009A51FD" w:rsidRPr="00BF4AA2" w:rsidRDefault="009A51FD" w:rsidP="00797AE6">
      <w:pPr>
        <w:pStyle w:val="M2"/>
        <w:numPr>
          <w:ilvl w:val="0"/>
          <w:numId w:val="0"/>
        </w:numPr>
        <w:ind w:left="78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BF4AA2">
        <w:rPr>
          <w:rFonts w:ascii="Times New Roman" w:hAnsi="Times New Roman" w:cs="Times New Roman"/>
          <w:bCs/>
          <w:sz w:val="24"/>
          <w:szCs w:val="24"/>
        </w:rPr>
        <w:t xml:space="preserve">Hình </w:t>
      </w:r>
      <w:r w:rsidR="00565F1D">
        <w:rPr>
          <w:rFonts w:ascii="Times New Roman" w:hAnsi="Times New Roman" w:cs="Times New Roman"/>
          <w:bCs/>
          <w:sz w:val="24"/>
          <w:szCs w:val="24"/>
        </w:rPr>
        <w:t>2.1</w:t>
      </w:r>
      <w:r w:rsidR="00045E26" w:rsidRPr="00BF4AA2">
        <w:rPr>
          <w:rFonts w:ascii="Times New Roman" w:hAnsi="Times New Roman" w:cs="Times New Roman"/>
          <w:bCs/>
          <w:sz w:val="24"/>
          <w:szCs w:val="24"/>
        </w:rPr>
        <w:t>: Đăng nhập</w:t>
      </w:r>
    </w:p>
    <w:p w14:paraId="424972CB" w14:textId="10BCB6F5" w:rsidR="009C627F" w:rsidRDefault="004D7CBD" w:rsidP="00143EC0">
      <w:pPr>
        <w:pStyle w:val="M1"/>
        <w:spacing w:after="240" w:line="600" w:lineRule="auto"/>
        <w:outlineLvl w:val="0"/>
        <w:rPr>
          <w:rFonts w:ascii="Times New Roman" w:hAnsi="Times New Roman" w:cs="Times New Roman"/>
          <w:u w:val="none"/>
        </w:rPr>
      </w:pPr>
      <w:bookmarkStart w:id="19" w:name="_Toc143784270"/>
      <w:bookmarkStart w:id="20" w:name="_Toc168901716"/>
      <w:r w:rsidRPr="004D7CBD">
        <w:rPr>
          <w:rFonts w:ascii="Times New Roman" w:hAnsi="Times New Roman" w:cs="Times New Roman"/>
          <w:u w:val="none"/>
        </w:rPr>
        <w:t>Giao diện chính của phần mềm</w:t>
      </w:r>
      <w:bookmarkEnd w:id="19"/>
      <w:bookmarkEnd w:id="20"/>
    </w:p>
    <w:p w14:paraId="32C38DF3" w14:textId="44DE35B4" w:rsidR="004D7CBD" w:rsidRPr="004D7CBD" w:rsidRDefault="004D7CBD" w:rsidP="00506B8F">
      <w:pPr>
        <w:pStyle w:val="M1"/>
        <w:numPr>
          <w:ilvl w:val="3"/>
          <w:numId w:val="14"/>
        </w:numPr>
        <w:spacing w:after="240" w:line="276" w:lineRule="auto"/>
        <w:rPr>
          <w:rFonts w:ascii="Times New Roman" w:hAnsi="Times New Roman" w:cs="Times New Roman"/>
          <w:b w:val="0"/>
          <w:u w:val="none"/>
        </w:rPr>
      </w:pPr>
      <w:r w:rsidRPr="004D7CBD">
        <w:rPr>
          <w:rFonts w:ascii="Times New Roman" w:hAnsi="Times New Roman" w:cs="Times New Roman"/>
          <w:b w:val="0"/>
          <w:u w:val="none"/>
        </w:rPr>
        <w:t>Giao diện chính của phần mềm</w:t>
      </w:r>
      <w:r w:rsidR="00161707">
        <w:rPr>
          <w:rFonts w:ascii="Times New Roman" w:hAnsi="Times New Roman" w:cs="Times New Roman"/>
          <w:b w:val="0"/>
          <w:u w:val="none"/>
        </w:rPr>
        <w:t xml:space="preserve"> (</w:t>
      </w:r>
      <w:r w:rsidR="00E75C50">
        <w:rPr>
          <w:rFonts w:ascii="Times New Roman" w:hAnsi="Times New Roman" w:cs="Times New Roman"/>
          <w:b w:val="0"/>
          <w:u w:val="none"/>
        </w:rPr>
        <w:t>H</w:t>
      </w:r>
      <w:r w:rsidR="00161707">
        <w:rPr>
          <w:rFonts w:ascii="Times New Roman" w:hAnsi="Times New Roman" w:cs="Times New Roman"/>
          <w:b w:val="0"/>
          <w:u w:val="none"/>
        </w:rPr>
        <w:t xml:space="preserve">ình </w:t>
      </w:r>
      <w:r w:rsidR="00565F1D">
        <w:rPr>
          <w:rFonts w:ascii="Times New Roman" w:hAnsi="Times New Roman" w:cs="Times New Roman"/>
          <w:b w:val="0"/>
          <w:u w:val="none"/>
        </w:rPr>
        <w:t>3.1</w:t>
      </w:r>
      <w:r w:rsidR="00161707">
        <w:rPr>
          <w:rFonts w:ascii="Times New Roman" w:hAnsi="Times New Roman" w:cs="Times New Roman"/>
          <w:b w:val="0"/>
          <w:u w:val="none"/>
        </w:rPr>
        <w:t>)</w:t>
      </w:r>
    </w:p>
    <w:p w14:paraId="199B7D3C" w14:textId="27460A41" w:rsidR="00F27756" w:rsidRDefault="00EC2360" w:rsidP="00F137A7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</w:rPr>
      </w:pPr>
      <w:r w:rsidRPr="00EC2360">
        <w:rPr>
          <w:rFonts w:ascii="Times New Roman" w:hAnsi="Times New Roman" w:cs="Times New Roman"/>
          <w:noProof/>
          <w:u w:val="none"/>
        </w:rPr>
        <w:drawing>
          <wp:inline distT="0" distB="0" distL="0" distR="0" wp14:anchorId="652BEAE9" wp14:editId="308B3E6D">
            <wp:extent cx="6024880" cy="32683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85EB" w14:textId="1F24E897" w:rsidR="009A51FD" w:rsidRDefault="009A51FD" w:rsidP="00AD4B89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BF4AA2"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565F1D">
        <w:rPr>
          <w:rFonts w:ascii="Times New Roman" w:hAnsi="Times New Roman" w:cs="Times New Roman"/>
          <w:b w:val="0"/>
          <w:bCs/>
          <w:u w:val="none"/>
        </w:rPr>
        <w:t>3.1</w:t>
      </w:r>
      <w:r w:rsidR="00CE72F6" w:rsidRPr="00BF4AA2">
        <w:rPr>
          <w:rFonts w:ascii="Times New Roman" w:hAnsi="Times New Roman" w:cs="Times New Roman"/>
          <w:b w:val="0"/>
          <w:bCs/>
          <w:u w:val="none"/>
        </w:rPr>
        <w:t>: Giao diện chính của phần mềm</w:t>
      </w:r>
    </w:p>
    <w:p w14:paraId="3028FF98" w14:textId="6BC9B335" w:rsidR="004E31E7" w:rsidRDefault="004E31E7" w:rsidP="00AD4B89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</w:p>
    <w:p w14:paraId="33ECD730" w14:textId="20082BAC" w:rsidR="002B7ED4" w:rsidRDefault="002B7ED4" w:rsidP="00AD4B89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</w:p>
    <w:p w14:paraId="0E7F0485" w14:textId="15B18A70" w:rsidR="00D20F20" w:rsidRDefault="00587CBE" w:rsidP="00D20F20">
      <w:pPr>
        <w:pStyle w:val="Menu1"/>
        <w:spacing w:after="240" w:line="360" w:lineRule="auto"/>
        <w:outlineLvl w:val="0"/>
        <w:rPr>
          <w:rFonts w:ascii="Times New Roman" w:hAnsi="Times New Roman" w:cs="Times New Roman"/>
          <w:u w:val="none"/>
        </w:rPr>
      </w:pPr>
      <w:bookmarkStart w:id="21" w:name="_Toc168901717"/>
      <w:r>
        <w:rPr>
          <w:rFonts w:ascii="Times New Roman" w:hAnsi="Times New Roman" w:cs="Times New Roman"/>
          <w:u w:val="none"/>
        </w:rPr>
        <w:t>T</w:t>
      </w:r>
      <w:r w:rsidR="00EE732A">
        <w:rPr>
          <w:rFonts w:ascii="Times New Roman" w:hAnsi="Times New Roman" w:cs="Times New Roman"/>
          <w:u w:val="none"/>
        </w:rPr>
        <w:t>hông tin master</w:t>
      </w:r>
      <w:bookmarkEnd w:id="21"/>
    </w:p>
    <w:p w14:paraId="5718AA60" w14:textId="3A0FD237" w:rsidR="00D20F20" w:rsidRPr="00C34B08" w:rsidRDefault="00D20F20" w:rsidP="002B7ED4">
      <w:pPr>
        <w:pStyle w:val="Menu1"/>
        <w:numPr>
          <w:ilvl w:val="0"/>
          <w:numId w:val="0"/>
        </w:numPr>
        <w:spacing w:after="240" w:line="360" w:lineRule="auto"/>
        <w:outlineLvl w:val="1"/>
        <w:rPr>
          <w:rFonts w:ascii="Times New Roman" w:hAnsi="Times New Roman" w:cs="Times New Roman"/>
          <w:u w:val="none"/>
        </w:rPr>
      </w:pPr>
      <w:bookmarkStart w:id="22" w:name="_Toc168901718"/>
      <w:r w:rsidRPr="00C34B08">
        <w:rPr>
          <w:rFonts w:ascii="Times New Roman" w:hAnsi="Times New Roman" w:cs="Times New Roman"/>
          <w:u w:val="none"/>
        </w:rPr>
        <w:t xml:space="preserve">4.1. </w:t>
      </w:r>
      <w:r w:rsidR="00DD6C93" w:rsidRPr="00C34B08">
        <w:rPr>
          <w:rFonts w:ascii="Times New Roman" w:hAnsi="Times New Roman" w:cs="Times New Roman"/>
          <w:u w:val="none"/>
        </w:rPr>
        <w:t xml:space="preserve"> Feasibility master</w:t>
      </w:r>
      <w:bookmarkEnd w:id="22"/>
    </w:p>
    <w:p w14:paraId="0C006485" w14:textId="6D4B5A86" w:rsidR="00DD6C93" w:rsidRDefault="00A96C00" w:rsidP="009468D4">
      <w:pPr>
        <w:pStyle w:val="Menu1"/>
        <w:numPr>
          <w:ilvl w:val="0"/>
          <w:numId w:val="0"/>
        </w:numPr>
        <w:spacing w:after="240" w:line="360" w:lineRule="auto"/>
        <w:ind w:firstLine="270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t>Thêm mới</w:t>
      </w:r>
      <w:r w:rsidR="007D563A">
        <w:rPr>
          <w:rFonts w:ascii="Times New Roman" w:hAnsi="Times New Roman" w:cs="Times New Roman"/>
          <w:b w:val="0"/>
          <w:bCs/>
          <w:u w:val="none"/>
        </w:rPr>
        <w:t xml:space="preserve"> nội dung</w:t>
      </w:r>
    </w:p>
    <w:p w14:paraId="3B8C9338" w14:textId="1D2D0E66" w:rsidR="00025335" w:rsidRPr="00DD6C93" w:rsidRDefault="00025335" w:rsidP="00B53335">
      <w:pPr>
        <w:pStyle w:val="Menu1"/>
        <w:numPr>
          <w:ilvl w:val="0"/>
          <w:numId w:val="0"/>
        </w:numPr>
        <w:spacing w:after="240"/>
        <w:ind w:firstLine="540"/>
        <w:rPr>
          <w:rFonts w:ascii="Times New Roman" w:hAnsi="Times New Roman" w:cs="Times New Roman"/>
          <w:b w:val="0"/>
          <w:bCs/>
          <w:u w:val="none"/>
        </w:rPr>
      </w:pPr>
      <w:r w:rsidRPr="00441332">
        <w:rPr>
          <w:rFonts w:ascii="Times New Roman" w:hAnsi="Times New Roman" w:cs="Times New Roman"/>
          <w:b w:val="0"/>
          <w:bCs/>
          <w:u w:val="none"/>
        </w:rPr>
        <w:t xml:space="preserve">- </w:t>
      </w:r>
      <w:r>
        <w:rPr>
          <w:rFonts w:ascii="Times New Roman" w:hAnsi="Times New Roman" w:cs="Times New Roman"/>
          <w:b w:val="0"/>
          <w:bCs/>
          <w:u w:val="none"/>
        </w:rPr>
        <w:t xml:space="preserve"> Mục đích: thêm nội dung vào mas</w:t>
      </w:r>
      <w:r w:rsidR="001903C9">
        <w:rPr>
          <w:rFonts w:ascii="Times New Roman" w:hAnsi="Times New Roman" w:cs="Times New Roman"/>
          <w:b w:val="0"/>
          <w:bCs/>
          <w:u w:val="none"/>
        </w:rPr>
        <w:t>ter phần xác định tính khả thi (Feasibility)</w:t>
      </w:r>
    </w:p>
    <w:p w14:paraId="4BA92D5D" w14:textId="2207AB67" w:rsidR="007F22D8" w:rsidRPr="00977E42" w:rsidRDefault="003D0A3B" w:rsidP="003D0A3B">
      <w:pPr>
        <w:pStyle w:val="menu2"/>
        <w:numPr>
          <w:ilvl w:val="0"/>
          <w:numId w:val="0"/>
        </w:numPr>
        <w:ind w:left="630" w:hanging="9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  </w:t>
      </w:r>
      <w:r w:rsidR="004D7CBD" w:rsidRPr="00977E42">
        <w:rPr>
          <w:rFonts w:ascii="Times New Roman" w:hAnsi="Times New Roman" w:cs="Times New Roman"/>
          <w:sz w:val="24"/>
        </w:rPr>
        <w:t xml:space="preserve">Click vào </w:t>
      </w:r>
      <w:r w:rsidR="000F473E">
        <w:rPr>
          <w:rFonts w:ascii="Times New Roman" w:hAnsi="Times New Roman" w:cs="Times New Roman"/>
          <w:sz w:val="24"/>
        </w:rPr>
        <w:t>“</w:t>
      </w:r>
      <w:r w:rsidR="00342F15">
        <w:rPr>
          <w:rFonts w:ascii="Times New Roman" w:hAnsi="Times New Roman" w:cs="Times New Roman"/>
          <w:sz w:val="24"/>
        </w:rPr>
        <w:t>Feasibility M</w:t>
      </w:r>
      <w:r w:rsidR="00CE293E">
        <w:rPr>
          <w:rFonts w:ascii="Times New Roman" w:hAnsi="Times New Roman" w:cs="Times New Roman"/>
          <w:sz w:val="24"/>
          <w:lang w:val="vi-VN"/>
        </w:rPr>
        <w:t>aster</w:t>
      </w:r>
      <w:r w:rsidR="000F473E">
        <w:rPr>
          <w:rFonts w:ascii="Times New Roman" w:hAnsi="Times New Roman" w:cs="Times New Roman"/>
          <w:sz w:val="24"/>
        </w:rPr>
        <w:t>”</w:t>
      </w:r>
      <w:r w:rsidR="004D7CBD" w:rsidRPr="00977E42">
        <w:rPr>
          <w:rFonts w:ascii="Times New Roman" w:hAnsi="Times New Roman" w:cs="Times New Roman"/>
          <w:sz w:val="24"/>
        </w:rPr>
        <w:t xml:space="preserve"> trên thanh công cụ (</w:t>
      </w:r>
      <w:r w:rsidR="004D7CBD" w:rsidRPr="00977E42">
        <w:rPr>
          <w:rFonts w:ascii="Times New Roman" w:hAnsi="Times New Roman" w:cs="Times New Roman"/>
          <w:color w:val="FF0000"/>
          <w:sz w:val="24"/>
          <w:highlight w:val="yellow"/>
        </w:rPr>
        <w:t>1</w:t>
      </w:r>
      <w:r w:rsidR="004D7CBD" w:rsidRPr="00977E42">
        <w:rPr>
          <w:rFonts w:ascii="Times New Roman" w:hAnsi="Times New Roman" w:cs="Times New Roman"/>
          <w:sz w:val="24"/>
        </w:rPr>
        <w:t>)</w:t>
      </w:r>
      <w:r w:rsidR="00161707">
        <w:rPr>
          <w:rFonts w:ascii="Times New Roman" w:hAnsi="Times New Roman" w:cs="Times New Roman"/>
          <w:sz w:val="24"/>
        </w:rPr>
        <w:t xml:space="preserve"> Hình </w:t>
      </w:r>
      <w:r w:rsidR="00031458">
        <w:rPr>
          <w:rFonts w:ascii="Times New Roman" w:hAnsi="Times New Roman" w:cs="Times New Roman"/>
          <w:sz w:val="24"/>
        </w:rPr>
        <w:t>4.1</w:t>
      </w:r>
    </w:p>
    <w:p w14:paraId="15599590" w14:textId="43761B9C" w:rsidR="004D7CBD" w:rsidRDefault="00E200AC" w:rsidP="00342F15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</w:rPr>
      </w:pPr>
      <w:r w:rsidRPr="00E200AC">
        <w:rPr>
          <w:rFonts w:ascii="Times New Roman" w:hAnsi="Times New Roman" w:cs="Times New Roman"/>
          <w:u w:val="none"/>
        </w:rPr>
        <w:t xml:space="preserve">    </w:t>
      </w:r>
      <w:r w:rsidR="00342F15" w:rsidRPr="00342F15">
        <w:rPr>
          <w:rFonts w:ascii="Times New Roman" w:hAnsi="Times New Roman" w:cs="Times New Roman"/>
          <w:noProof/>
          <w:u w:val="none"/>
        </w:rPr>
        <w:drawing>
          <wp:inline distT="0" distB="0" distL="0" distR="0" wp14:anchorId="09CBD5C2" wp14:editId="66357D01">
            <wp:extent cx="5025225" cy="905155"/>
            <wp:effectExtent l="0" t="0" r="444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198" cy="9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4749" w14:textId="29F65960" w:rsidR="00161707" w:rsidRPr="00BF4AA2" w:rsidRDefault="00161707" w:rsidP="00161707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  <w:lang w:val="vi-VN"/>
        </w:rPr>
      </w:pPr>
      <w:r w:rsidRPr="00BF4AA2"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031458">
        <w:rPr>
          <w:rFonts w:ascii="Times New Roman" w:hAnsi="Times New Roman" w:cs="Times New Roman"/>
          <w:b w:val="0"/>
          <w:bCs/>
          <w:u w:val="none"/>
        </w:rPr>
        <w:t>4.1</w:t>
      </w:r>
      <w:r w:rsidR="004A300F" w:rsidRPr="00BF4AA2">
        <w:rPr>
          <w:rFonts w:ascii="Times New Roman" w:hAnsi="Times New Roman" w:cs="Times New Roman"/>
          <w:b w:val="0"/>
          <w:bCs/>
          <w:u w:val="none"/>
        </w:rPr>
        <w:t xml:space="preserve">: </w:t>
      </w:r>
      <w:r w:rsidR="00C64BA8" w:rsidRPr="00BF4AA2">
        <w:rPr>
          <w:rFonts w:ascii="Times New Roman" w:hAnsi="Times New Roman" w:cs="Times New Roman"/>
          <w:b w:val="0"/>
          <w:bCs/>
          <w:u w:val="none"/>
        </w:rPr>
        <w:t>Thanh công cụ</w:t>
      </w:r>
    </w:p>
    <w:p w14:paraId="29A3EA96" w14:textId="551598D5" w:rsidR="00B92A55" w:rsidRPr="00F60952" w:rsidRDefault="00C64BA8" w:rsidP="009468D4">
      <w:pPr>
        <w:pStyle w:val="Menu1"/>
        <w:numPr>
          <w:ilvl w:val="3"/>
          <w:numId w:val="14"/>
        </w:numPr>
        <w:tabs>
          <w:tab w:val="left" w:pos="450"/>
        </w:tabs>
        <w:spacing w:line="360" w:lineRule="auto"/>
        <w:ind w:left="54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Danh sách các </w:t>
      </w:r>
      <w:r w:rsidR="00E200AC">
        <w:rPr>
          <w:rFonts w:ascii="Times New Roman" w:hAnsi="Times New Roman" w:cs="Times New Roman"/>
          <w:b w:val="0"/>
          <w:bCs/>
          <w:szCs w:val="20"/>
          <w:u w:val="none"/>
        </w:rPr>
        <w:t xml:space="preserve">nội dung </w:t>
      </w:r>
      <w:r w:rsidR="00B441FD">
        <w:rPr>
          <w:rFonts w:ascii="Times New Roman" w:hAnsi="Times New Roman" w:cs="Times New Roman"/>
          <w:b w:val="0"/>
          <w:bCs/>
          <w:szCs w:val="20"/>
          <w:u w:val="none"/>
        </w:rPr>
        <w:t>xác nhận tính khả thi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 sẽ được hiển thị</w:t>
      </w:r>
      <w:r w:rsidR="00D04A2B">
        <w:rPr>
          <w:rFonts w:ascii="Times New Roman" w:hAnsi="Times New Roman" w:cs="Times New Roman"/>
          <w:b w:val="0"/>
          <w:bCs/>
          <w:szCs w:val="20"/>
          <w:u w:val="none"/>
        </w:rPr>
        <w:t xml:space="preserve"> (Hình 6), click vào nút</w:t>
      </w:r>
      <w:r w:rsidR="00977E42" w:rsidRPr="00530476">
        <w:rPr>
          <w:rFonts w:ascii="Times New Roman" w:hAnsi="Times New Roman" w:cs="Times New Roman"/>
          <w:b w:val="0"/>
          <w:bCs/>
          <w:szCs w:val="20"/>
          <w:u w:val="none"/>
        </w:rPr>
        <w:t xml:space="preserve"> “</w:t>
      </w:r>
      <w:r w:rsidR="00F3477C">
        <w:rPr>
          <w:rFonts w:ascii="Times New Roman" w:hAnsi="Times New Roman" w:cs="Times New Roman"/>
          <w:b w:val="0"/>
          <w:bCs/>
          <w:szCs w:val="20"/>
          <w:u w:val="none"/>
        </w:rPr>
        <w:t>Add</w:t>
      </w:r>
      <w:r w:rsidR="006F3A19">
        <w:rPr>
          <w:rFonts w:ascii="Times New Roman" w:hAnsi="Times New Roman" w:cs="Times New Roman"/>
          <w:b w:val="0"/>
          <w:bCs/>
          <w:szCs w:val="20"/>
          <w:u w:val="none"/>
        </w:rPr>
        <w:t>”</w:t>
      </w:r>
      <w:r w:rsidR="00E96485">
        <w:rPr>
          <w:rFonts w:ascii="Times New Roman" w:hAnsi="Times New Roman" w:cs="Times New Roman"/>
          <w:b w:val="0"/>
          <w:bCs/>
          <w:szCs w:val="20"/>
          <w:u w:val="none"/>
        </w:rPr>
        <w:t xml:space="preserve"> (</w:t>
      </w:r>
      <w:r w:rsidR="00E96485" w:rsidRPr="00E96485">
        <w:rPr>
          <w:rFonts w:ascii="Times New Roman" w:hAnsi="Times New Roman" w:cs="Times New Roman"/>
          <w:b w:val="0"/>
          <w:bCs/>
          <w:color w:val="FF0000"/>
          <w:szCs w:val="20"/>
          <w:highlight w:val="yellow"/>
          <w:u w:val="none"/>
        </w:rPr>
        <w:t>1</w:t>
      </w:r>
      <w:r w:rsidR="00725E8C">
        <w:rPr>
          <w:rFonts w:ascii="Times New Roman" w:hAnsi="Times New Roman" w:cs="Times New Roman"/>
          <w:b w:val="0"/>
          <w:bCs/>
          <w:szCs w:val="20"/>
          <w:u w:val="none"/>
        </w:rPr>
        <w:t>)</w:t>
      </w:r>
      <w:r w:rsidR="00B441FD">
        <w:rPr>
          <w:rFonts w:ascii="Times New Roman" w:hAnsi="Times New Roman" w:cs="Times New Roman"/>
          <w:b w:val="0"/>
          <w:bCs/>
          <w:szCs w:val="20"/>
          <w:u w:val="none"/>
        </w:rPr>
        <w:t xml:space="preserve"> Hình </w:t>
      </w:r>
      <w:r w:rsidR="00031458">
        <w:rPr>
          <w:rFonts w:ascii="Times New Roman" w:hAnsi="Times New Roman" w:cs="Times New Roman"/>
          <w:b w:val="0"/>
          <w:bCs/>
          <w:szCs w:val="20"/>
          <w:u w:val="none"/>
        </w:rPr>
        <w:t>4.2</w:t>
      </w:r>
      <w:r w:rsidR="00B92A55">
        <w:rPr>
          <w:rFonts w:ascii="Times New Roman" w:hAnsi="Times New Roman" w:cs="Times New Roman"/>
          <w:b w:val="0"/>
          <w:bCs/>
          <w:szCs w:val="20"/>
          <w:u w:val="none"/>
        </w:rPr>
        <w:t>.</w:t>
      </w:r>
    </w:p>
    <w:p w14:paraId="28894505" w14:textId="083ABBB3" w:rsidR="00F60952" w:rsidRPr="00F60952" w:rsidRDefault="00E200AC" w:rsidP="00E200AC">
      <w:pPr>
        <w:pStyle w:val="Menu1"/>
        <w:numPr>
          <w:ilvl w:val="0"/>
          <w:numId w:val="0"/>
        </w:numPr>
        <w:tabs>
          <w:tab w:val="left" w:pos="450"/>
        </w:tabs>
        <w:spacing w:line="360" w:lineRule="auto"/>
        <w:ind w:left="540"/>
        <w:jc w:val="center"/>
        <w:rPr>
          <w:rFonts w:ascii="Times New Roman" w:hAnsi="Times New Roman" w:cs="Times New Roman"/>
        </w:rPr>
      </w:pPr>
      <w:r w:rsidRPr="00E200AC">
        <w:rPr>
          <w:rFonts w:ascii="Times New Roman" w:hAnsi="Times New Roman" w:cs="Times New Roman"/>
          <w:noProof/>
          <w:u w:val="none"/>
        </w:rPr>
        <w:drawing>
          <wp:inline distT="0" distB="0" distL="0" distR="0" wp14:anchorId="503F822A" wp14:editId="4947BF43">
            <wp:extent cx="5255127" cy="3758013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0045" cy="37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518D" w14:textId="3BC40E23" w:rsidR="004B06A0" w:rsidRPr="00BF4AA2" w:rsidRDefault="004B06A0" w:rsidP="00BF4AA2">
      <w:pPr>
        <w:pStyle w:val="Menu1"/>
        <w:numPr>
          <w:ilvl w:val="0"/>
          <w:numId w:val="0"/>
        </w:numPr>
        <w:tabs>
          <w:tab w:val="left" w:pos="450"/>
        </w:tabs>
        <w:jc w:val="center"/>
        <w:rPr>
          <w:rFonts w:ascii="Times New Roman" w:hAnsi="Times New Roman" w:cs="Times New Roman"/>
          <w:b w:val="0"/>
          <w:bCs/>
          <w:sz w:val="20"/>
          <w:szCs w:val="32"/>
          <w:u w:val="none"/>
        </w:rPr>
      </w:pPr>
      <w:r w:rsidRPr="00BF4AA2">
        <w:rPr>
          <w:rFonts w:ascii="Times New Roman" w:hAnsi="Times New Roman" w:cs="Times New Roman"/>
          <w:b w:val="0"/>
          <w:bCs/>
          <w:szCs w:val="32"/>
          <w:u w:val="none"/>
        </w:rPr>
        <w:t xml:space="preserve">Hình </w:t>
      </w:r>
      <w:r w:rsidR="00031458">
        <w:rPr>
          <w:rFonts w:ascii="Times New Roman" w:hAnsi="Times New Roman" w:cs="Times New Roman"/>
          <w:b w:val="0"/>
          <w:bCs/>
          <w:szCs w:val="32"/>
          <w:u w:val="none"/>
        </w:rPr>
        <w:t>4.2</w:t>
      </w:r>
      <w:r w:rsidR="00D04A2B" w:rsidRPr="00BF4AA2">
        <w:rPr>
          <w:rFonts w:ascii="Times New Roman" w:hAnsi="Times New Roman" w:cs="Times New Roman"/>
          <w:b w:val="0"/>
          <w:bCs/>
          <w:szCs w:val="32"/>
          <w:u w:val="none"/>
        </w:rPr>
        <w:t xml:space="preserve">: Danh sách </w:t>
      </w:r>
      <w:r w:rsidR="00F204CC">
        <w:rPr>
          <w:rFonts w:ascii="Times New Roman" w:hAnsi="Times New Roman" w:cs="Times New Roman"/>
          <w:b w:val="0"/>
          <w:bCs/>
          <w:szCs w:val="32"/>
          <w:u w:val="none"/>
        </w:rPr>
        <w:t>nội dung xác nhận tính khả thi</w:t>
      </w:r>
    </w:p>
    <w:p w14:paraId="2A56B5E6" w14:textId="2D342F9F" w:rsidR="00E14BD1" w:rsidRPr="00E14BD1" w:rsidRDefault="0029428D" w:rsidP="00C619BD">
      <w:pPr>
        <w:pStyle w:val="Menu1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Nhập các thông tin của </w:t>
      </w:r>
      <w:r w:rsidR="00F3477C">
        <w:rPr>
          <w:rFonts w:ascii="Times New Roman" w:hAnsi="Times New Roman" w:cs="Times New Roman"/>
          <w:b w:val="0"/>
          <w:bCs/>
          <w:szCs w:val="20"/>
          <w:u w:val="none"/>
        </w:rPr>
        <w:t>nội dung</w:t>
      </w:r>
      <w:r w:rsidR="005B3099">
        <w:rPr>
          <w:rFonts w:ascii="Times New Roman" w:hAnsi="Times New Roman" w:cs="Times New Roman"/>
          <w:b w:val="0"/>
          <w:bCs/>
          <w:szCs w:val="20"/>
          <w:u w:val="none"/>
        </w:rPr>
        <w:t xml:space="preserve"> (Hình 7)</w:t>
      </w:r>
      <w:r w:rsidR="00030D25">
        <w:rPr>
          <w:rFonts w:ascii="Times New Roman" w:hAnsi="Times New Roman" w:cs="Times New Roman"/>
          <w:b w:val="0"/>
          <w:bCs/>
          <w:szCs w:val="20"/>
          <w:u w:val="none"/>
        </w:rPr>
        <w:t>.</w:t>
      </w:r>
    </w:p>
    <w:p w14:paraId="40A28ACC" w14:textId="761F0E6F" w:rsidR="005B3099" w:rsidRPr="0020143F" w:rsidRDefault="00030D25" w:rsidP="0020143F">
      <w:pPr>
        <w:pStyle w:val="Menu1"/>
        <w:numPr>
          <w:ilvl w:val="3"/>
          <w:numId w:val="1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t>C</w:t>
      </w:r>
      <w:r w:rsidR="0020143F">
        <w:rPr>
          <w:rFonts w:ascii="Times New Roman" w:hAnsi="Times New Roman" w:cs="Times New Roman"/>
          <w:b w:val="0"/>
          <w:bCs/>
          <w:szCs w:val="20"/>
          <w:u w:val="none"/>
        </w:rPr>
        <w:t>lick vào nút “</w:t>
      </w:r>
      <w:r w:rsidR="00D70892">
        <w:rPr>
          <w:rFonts w:ascii="Times New Roman" w:hAnsi="Times New Roman" w:cs="Times New Roman"/>
          <w:b w:val="0"/>
          <w:bCs/>
          <w:szCs w:val="20"/>
          <w:u w:val="none"/>
        </w:rPr>
        <w:t>Save</w:t>
      </w:r>
      <w:r w:rsidR="0020143F">
        <w:rPr>
          <w:rFonts w:ascii="Times New Roman" w:hAnsi="Times New Roman" w:cs="Times New Roman"/>
          <w:b w:val="0"/>
          <w:bCs/>
          <w:szCs w:val="20"/>
          <w:u w:val="none"/>
        </w:rPr>
        <w:t>” (</w:t>
      </w:r>
      <w:r w:rsidR="0020143F" w:rsidRPr="004B5BD2">
        <w:rPr>
          <w:rFonts w:ascii="Times New Roman" w:hAnsi="Times New Roman" w:cs="Times New Roman"/>
          <w:b w:val="0"/>
          <w:bCs/>
          <w:color w:val="FF0000"/>
          <w:szCs w:val="20"/>
          <w:highlight w:val="yellow"/>
          <w:u w:val="none"/>
        </w:rPr>
        <w:t>1</w:t>
      </w:r>
      <w:r w:rsidR="0020143F">
        <w:rPr>
          <w:rFonts w:ascii="Times New Roman" w:hAnsi="Times New Roman" w:cs="Times New Roman"/>
          <w:b w:val="0"/>
          <w:bCs/>
          <w:szCs w:val="20"/>
          <w:u w:val="none"/>
        </w:rPr>
        <w:t>)</w:t>
      </w:r>
      <w:r w:rsidR="00DA1B62">
        <w:rPr>
          <w:rFonts w:ascii="Times New Roman" w:hAnsi="Times New Roman" w:cs="Times New Roman"/>
          <w:b w:val="0"/>
          <w:bCs/>
          <w:szCs w:val="20"/>
          <w:u w:val="none"/>
        </w:rPr>
        <w:t xml:space="preserve"> Hình </w:t>
      </w:r>
      <w:r w:rsidR="00031458">
        <w:rPr>
          <w:rFonts w:ascii="Times New Roman" w:hAnsi="Times New Roman" w:cs="Times New Roman"/>
          <w:b w:val="0"/>
          <w:bCs/>
          <w:szCs w:val="20"/>
          <w:u w:val="none"/>
        </w:rPr>
        <w:t>4.3</w:t>
      </w:r>
      <w:r w:rsidR="0020143F">
        <w:rPr>
          <w:rFonts w:ascii="Times New Roman" w:hAnsi="Times New Roman" w:cs="Times New Roman"/>
          <w:b w:val="0"/>
          <w:bCs/>
          <w:szCs w:val="20"/>
          <w:u w:val="none"/>
        </w:rPr>
        <w:t xml:space="preserve">, 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s</w:t>
      </w:r>
      <w:r w:rsidR="00D24325" w:rsidRPr="0020143F">
        <w:rPr>
          <w:rFonts w:ascii="Times New Roman" w:hAnsi="Times New Roman" w:cs="Times New Roman"/>
          <w:b w:val="0"/>
          <w:bCs/>
          <w:szCs w:val="20"/>
          <w:u w:val="none"/>
        </w:rPr>
        <w:t xml:space="preserve">au khi lưu thành công </w:t>
      </w:r>
      <w:r w:rsidR="00834129">
        <w:rPr>
          <w:rFonts w:ascii="Times New Roman" w:hAnsi="Times New Roman" w:cs="Times New Roman"/>
          <w:b w:val="0"/>
          <w:bCs/>
          <w:szCs w:val="20"/>
          <w:u w:val="none"/>
        </w:rPr>
        <w:t>thông tin nội dung sẽ được thêm vào danh sách</w:t>
      </w:r>
      <w:r w:rsidR="00D24325" w:rsidRPr="0020143F">
        <w:rPr>
          <w:rFonts w:ascii="Times New Roman" w:hAnsi="Times New Roman" w:cs="Times New Roman"/>
          <w:b w:val="0"/>
          <w:bCs/>
          <w:szCs w:val="20"/>
          <w:u w:val="none"/>
        </w:rPr>
        <w:t>.</w:t>
      </w:r>
    </w:p>
    <w:p w14:paraId="2261E90E" w14:textId="013368B3" w:rsidR="005B3099" w:rsidRPr="00FF56CC" w:rsidRDefault="0092217F" w:rsidP="00E14BD1">
      <w:pPr>
        <w:pStyle w:val="Menu1"/>
        <w:numPr>
          <w:ilvl w:val="0"/>
          <w:numId w:val="0"/>
        </w:numPr>
        <w:ind w:left="420" w:hanging="420"/>
        <w:jc w:val="center"/>
        <w:rPr>
          <w:u w:val="none"/>
        </w:rPr>
      </w:pPr>
      <w:r w:rsidRPr="0092217F">
        <w:rPr>
          <w:noProof/>
          <w:u w:val="none"/>
        </w:rPr>
        <w:lastRenderedPageBreak/>
        <w:drawing>
          <wp:inline distT="0" distB="0" distL="0" distR="0" wp14:anchorId="2C444909" wp14:editId="3AA7B65C">
            <wp:extent cx="3057942" cy="1710160"/>
            <wp:effectExtent l="0" t="0" r="9525" b="4445"/>
            <wp:docPr id="1255772453" name="Picture 125577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7457" cy="172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C9A2" w14:textId="5678D6E9" w:rsidR="007F22D8" w:rsidRDefault="00BF4AA2" w:rsidP="00AD4B89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BF4AA2"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031458">
        <w:rPr>
          <w:rFonts w:ascii="Times New Roman" w:hAnsi="Times New Roman" w:cs="Times New Roman"/>
          <w:b w:val="0"/>
          <w:bCs/>
          <w:u w:val="none"/>
        </w:rPr>
        <w:t>4.3</w:t>
      </w:r>
      <w:r w:rsidRPr="00BF4AA2">
        <w:rPr>
          <w:rFonts w:ascii="Times New Roman" w:hAnsi="Times New Roman" w:cs="Times New Roman"/>
          <w:b w:val="0"/>
          <w:bCs/>
          <w:u w:val="none"/>
        </w:rPr>
        <w:t xml:space="preserve">: </w:t>
      </w:r>
      <w:r w:rsidR="003F4E23">
        <w:rPr>
          <w:rFonts w:ascii="Times New Roman" w:hAnsi="Times New Roman" w:cs="Times New Roman"/>
          <w:b w:val="0"/>
          <w:bCs/>
          <w:u w:val="none"/>
        </w:rPr>
        <w:t xml:space="preserve">Nhập thông tin </w:t>
      </w:r>
      <w:r w:rsidR="001215AB">
        <w:rPr>
          <w:rFonts w:ascii="Times New Roman" w:hAnsi="Times New Roman" w:cs="Times New Roman"/>
          <w:b w:val="0"/>
          <w:bCs/>
          <w:u w:val="none"/>
        </w:rPr>
        <w:t>nội dung</w:t>
      </w:r>
    </w:p>
    <w:p w14:paraId="7A785B9E" w14:textId="439340C5" w:rsidR="00C3634E" w:rsidRPr="00C34B08" w:rsidRDefault="00C3634E" w:rsidP="00C34B08">
      <w:pPr>
        <w:pStyle w:val="Menu1"/>
        <w:numPr>
          <w:ilvl w:val="0"/>
          <w:numId w:val="0"/>
        </w:numPr>
        <w:spacing w:line="360" w:lineRule="auto"/>
        <w:ind w:left="420" w:hanging="420"/>
        <w:outlineLvl w:val="1"/>
        <w:rPr>
          <w:rFonts w:ascii="Times New Roman" w:hAnsi="Times New Roman" w:cs="Times New Roman"/>
          <w:u w:val="none"/>
        </w:rPr>
      </w:pPr>
      <w:bookmarkStart w:id="23" w:name="_Toc168901719"/>
      <w:r w:rsidRPr="00C34B08">
        <w:rPr>
          <w:rFonts w:ascii="Times New Roman" w:hAnsi="Times New Roman" w:cs="Times New Roman"/>
          <w:u w:val="none"/>
        </w:rPr>
        <w:t>4.2.</w:t>
      </w:r>
      <w:r w:rsidR="00502A61" w:rsidRPr="00C34B08">
        <w:rPr>
          <w:rFonts w:ascii="Times New Roman" w:hAnsi="Times New Roman" w:cs="Times New Roman"/>
          <w:u w:val="none"/>
        </w:rPr>
        <w:t xml:space="preserve">  </w:t>
      </w:r>
      <w:r w:rsidR="005C6A17" w:rsidRPr="00C34B08">
        <w:rPr>
          <w:rFonts w:ascii="Times New Roman" w:hAnsi="Times New Roman" w:cs="Times New Roman"/>
          <w:u w:val="none"/>
        </w:rPr>
        <w:t>Preparation Master</w:t>
      </w:r>
      <w:bookmarkEnd w:id="23"/>
      <w:r w:rsidR="005C6A17" w:rsidRPr="00C34B08">
        <w:rPr>
          <w:rFonts w:ascii="Times New Roman" w:hAnsi="Times New Roman" w:cs="Times New Roman"/>
          <w:u w:val="none"/>
        </w:rPr>
        <w:t xml:space="preserve"> </w:t>
      </w:r>
    </w:p>
    <w:p w14:paraId="3EC0CA0D" w14:textId="12E0DA20" w:rsidR="005C6A17" w:rsidRDefault="005C6A17" w:rsidP="005C6A17">
      <w:pPr>
        <w:pStyle w:val="Menu1"/>
        <w:numPr>
          <w:ilvl w:val="0"/>
          <w:numId w:val="0"/>
        </w:numPr>
        <w:spacing w:line="360" w:lineRule="auto"/>
        <w:ind w:left="420" w:hanging="420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tab/>
        <w:t>Thêm mới nội dung</w:t>
      </w:r>
    </w:p>
    <w:p w14:paraId="571CBB37" w14:textId="430EC5BA" w:rsidR="005C6A17" w:rsidRDefault="005C6A17" w:rsidP="005C6A17">
      <w:pPr>
        <w:pStyle w:val="Menu1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t xml:space="preserve">Mục đích: </w:t>
      </w:r>
      <w:r w:rsidR="001B1C27">
        <w:rPr>
          <w:rFonts w:ascii="Times New Roman" w:hAnsi="Times New Roman" w:cs="Times New Roman"/>
          <w:b w:val="0"/>
          <w:bCs/>
          <w:u w:val="none"/>
        </w:rPr>
        <w:t>Thêm nội dung vào master phần chuẩn bị</w:t>
      </w:r>
      <w:r w:rsidR="00502A61">
        <w:rPr>
          <w:rFonts w:ascii="Times New Roman" w:hAnsi="Times New Roman" w:cs="Times New Roman"/>
          <w:b w:val="0"/>
          <w:bCs/>
          <w:u w:val="none"/>
        </w:rPr>
        <w:t xml:space="preserve"> (Preparation)</w:t>
      </w:r>
    </w:p>
    <w:p w14:paraId="52DFA7C7" w14:textId="0BF837B4" w:rsidR="00571762" w:rsidRPr="00571762" w:rsidRDefault="00571762" w:rsidP="003D0A3B">
      <w:pPr>
        <w:pStyle w:val="Menu1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 w:val="0"/>
          <w:bCs/>
          <w:u w:val="none"/>
        </w:rPr>
      </w:pPr>
      <w:r w:rsidRPr="00571762">
        <w:rPr>
          <w:rFonts w:ascii="Times New Roman" w:hAnsi="Times New Roman" w:cs="Times New Roman"/>
          <w:b w:val="0"/>
          <w:bCs/>
          <w:u w:val="none"/>
        </w:rPr>
        <w:t>Click vào “Feasibility M</w:t>
      </w:r>
      <w:r w:rsidRPr="00571762">
        <w:rPr>
          <w:rFonts w:ascii="Times New Roman" w:hAnsi="Times New Roman" w:cs="Times New Roman"/>
          <w:b w:val="0"/>
          <w:bCs/>
          <w:u w:val="none"/>
          <w:lang w:val="vi-VN"/>
        </w:rPr>
        <w:t>aster</w:t>
      </w:r>
      <w:r w:rsidRPr="00571762">
        <w:rPr>
          <w:rFonts w:ascii="Times New Roman" w:hAnsi="Times New Roman" w:cs="Times New Roman"/>
          <w:b w:val="0"/>
          <w:bCs/>
          <w:u w:val="none"/>
        </w:rPr>
        <w:t>” trên thanh công cụ (</w:t>
      </w:r>
      <w:r w:rsidRPr="00571762">
        <w:rPr>
          <w:rFonts w:ascii="Times New Roman" w:hAnsi="Times New Roman" w:cs="Times New Roman"/>
          <w:b w:val="0"/>
          <w:bCs/>
          <w:color w:val="FF0000"/>
          <w:highlight w:val="yellow"/>
          <w:u w:val="none"/>
        </w:rPr>
        <w:t>1</w:t>
      </w:r>
      <w:r w:rsidRPr="00571762">
        <w:rPr>
          <w:rFonts w:ascii="Times New Roman" w:hAnsi="Times New Roman" w:cs="Times New Roman"/>
          <w:b w:val="0"/>
          <w:bCs/>
          <w:u w:val="none"/>
        </w:rPr>
        <w:t xml:space="preserve">) Hình </w:t>
      </w:r>
      <w:r w:rsidR="00031458">
        <w:rPr>
          <w:rFonts w:ascii="Times New Roman" w:hAnsi="Times New Roman" w:cs="Times New Roman"/>
          <w:b w:val="0"/>
          <w:bCs/>
          <w:u w:val="none"/>
        </w:rPr>
        <w:t>4.4</w:t>
      </w:r>
    </w:p>
    <w:p w14:paraId="28C4568D" w14:textId="4F573B43" w:rsidR="00571762" w:rsidRDefault="00FD6705" w:rsidP="009D3B71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FD6705">
        <w:rPr>
          <w:rFonts w:ascii="Times New Roman" w:hAnsi="Times New Roman" w:cs="Times New Roman"/>
          <w:b w:val="0"/>
          <w:bCs/>
          <w:noProof/>
          <w:u w:val="none"/>
        </w:rPr>
        <w:drawing>
          <wp:inline distT="0" distB="0" distL="0" distR="0" wp14:anchorId="2AC3AB6A" wp14:editId="044ED530">
            <wp:extent cx="4213555" cy="805585"/>
            <wp:effectExtent l="0" t="0" r="0" b="0"/>
            <wp:docPr id="1255772454" name="Picture 125577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4013" cy="8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45FD" w14:textId="3266BC0B" w:rsidR="009D3B71" w:rsidRDefault="009D3B71" w:rsidP="009D3B71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BF4AA2"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031458">
        <w:rPr>
          <w:rFonts w:ascii="Times New Roman" w:hAnsi="Times New Roman" w:cs="Times New Roman"/>
          <w:b w:val="0"/>
          <w:bCs/>
          <w:u w:val="none"/>
        </w:rPr>
        <w:t>4.4</w:t>
      </w:r>
      <w:r w:rsidRPr="00BF4AA2">
        <w:rPr>
          <w:rFonts w:ascii="Times New Roman" w:hAnsi="Times New Roman" w:cs="Times New Roman"/>
          <w:b w:val="0"/>
          <w:bCs/>
          <w:u w:val="none"/>
        </w:rPr>
        <w:t xml:space="preserve">: </w:t>
      </w:r>
      <w:r>
        <w:rPr>
          <w:rFonts w:ascii="Times New Roman" w:hAnsi="Times New Roman" w:cs="Times New Roman"/>
          <w:b w:val="0"/>
          <w:bCs/>
          <w:u w:val="none"/>
        </w:rPr>
        <w:t>Thanh công cụ</w:t>
      </w:r>
    </w:p>
    <w:p w14:paraId="1AAFD014" w14:textId="7BA4698B" w:rsidR="009D3B71" w:rsidRPr="00F60952" w:rsidRDefault="009D3B71" w:rsidP="009D3B71">
      <w:pPr>
        <w:pStyle w:val="Menu1"/>
        <w:numPr>
          <w:ilvl w:val="3"/>
          <w:numId w:val="14"/>
        </w:numPr>
        <w:tabs>
          <w:tab w:val="left" w:pos="450"/>
        </w:tabs>
        <w:spacing w:line="360" w:lineRule="auto"/>
        <w:ind w:left="54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Danh sách các nội dung </w:t>
      </w:r>
      <w:r w:rsidR="00313B3A">
        <w:rPr>
          <w:rFonts w:ascii="Times New Roman" w:hAnsi="Times New Roman" w:cs="Times New Roman"/>
          <w:b w:val="0"/>
          <w:bCs/>
          <w:szCs w:val="20"/>
          <w:u w:val="none"/>
        </w:rPr>
        <w:t>phần chuẩn bị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 sẽ được hiển thị</w:t>
      </w:r>
      <w:r w:rsidR="001136D3">
        <w:rPr>
          <w:rFonts w:ascii="Times New Roman" w:hAnsi="Times New Roman" w:cs="Times New Roman"/>
          <w:b w:val="0"/>
          <w:bCs/>
          <w:szCs w:val="20"/>
          <w:u w:val="none"/>
        </w:rPr>
        <w:t>,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 click vào nút</w:t>
      </w:r>
      <w:r w:rsidRPr="00530476">
        <w:rPr>
          <w:rFonts w:ascii="Times New Roman" w:hAnsi="Times New Roman" w:cs="Times New Roman"/>
          <w:b w:val="0"/>
          <w:bCs/>
          <w:szCs w:val="20"/>
          <w:u w:val="none"/>
        </w:rPr>
        <w:t xml:space="preserve"> “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Add” (</w:t>
      </w:r>
      <w:r w:rsidRPr="00E96485">
        <w:rPr>
          <w:rFonts w:ascii="Times New Roman" w:hAnsi="Times New Roman" w:cs="Times New Roman"/>
          <w:b w:val="0"/>
          <w:bCs/>
          <w:color w:val="FF0000"/>
          <w:szCs w:val="20"/>
          <w:highlight w:val="yellow"/>
          <w:u w:val="none"/>
        </w:rPr>
        <w:t>1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) Hình </w:t>
      </w:r>
      <w:r w:rsidR="00031458">
        <w:rPr>
          <w:rFonts w:ascii="Times New Roman" w:hAnsi="Times New Roman" w:cs="Times New Roman"/>
          <w:b w:val="0"/>
          <w:bCs/>
          <w:szCs w:val="20"/>
          <w:u w:val="none"/>
        </w:rPr>
        <w:t>4.5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.</w:t>
      </w:r>
    </w:p>
    <w:p w14:paraId="5D0818E4" w14:textId="2773FBF1" w:rsidR="009D3B71" w:rsidRDefault="00663987" w:rsidP="009D3B71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663987">
        <w:rPr>
          <w:rFonts w:ascii="Times New Roman" w:hAnsi="Times New Roman" w:cs="Times New Roman"/>
          <w:b w:val="0"/>
          <w:bCs/>
          <w:noProof/>
          <w:u w:val="none"/>
        </w:rPr>
        <w:drawing>
          <wp:inline distT="0" distB="0" distL="0" distR="0" wp14:anchorId="022F66F2" wp14:editId="003B1753">
            <wp:extent cx="4824728" cy="2845613"/>
            <wp:effectExtent l="0" t="0" r="0" b="0"/>
            <wp:docPr id="1255772456" name="Picture 1255772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6899" cy="285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8741" w14:textId="1FEE7FF4" w:rsidR="00663987" w:rsidRDefault="00663987" w:rsidP="00663987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BF4AA2"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031458">
        <w:rPr>
          <w:rFonts w:ascii="Times New Roman" w:hAnsi="Times New Roman" w:cs="Times New Roman"/>
          <w:b w:val="0"/>
          <w:bCs/>
          <w:u w:val="none"/>
        </w:rPr>
        <w:t>4.5</w:t>
      </w:r>
      <w:r w:rsidRPr="00BF4AA2">
        <w:rPr>
          <w:rFonts w:ascii="Times New Roman" w:hAnsi="Times New Roman" w:cs="Times New Roman"/>
          <w:b w:val="0"/>
          <w:bCs/>
          <w:u w:val="none"/>
        </w:rPr>
        <w:t xml:space="preserve">: </w:t>
      </w:r>
      <w:r w:rsidR="00E552CC">
        <w:rPr>
          <w:rFonts w:ascii="Times New Roman" w:hAnsi="Times New Roman" w:cs="Times New Roman"/>
          <w:b w:val="0"/>
          <w:bCs/>
          <w:u w:val="none"/>
        </w:rPr>
        <w:t>Danh sách nội dung</w:t>
      </w:r>
      <w:r w:rsidR="00BB3947">
        <w:rPr>
          <w:rFonts w:ascii="Times New Roman" w:hAnsi="Times New Roman" w:cs="Times New Roman"/>
          <w:b w:val="0"/>
          <w:bCs/>
          <w:u w:val="none"/>
        </w:rPr>
        <w:t xml:space="preserve"> phần</w:t>
      </w:r>
      <w:r w:rsidR="00E552CC">
        <w:rPr>
          <w:rFonts w:ascii="Times New Roman" w:hAnsi="Times New Roman" w:cs="Times New Roman"/>
          <w:b w:val="0"/>
          <w:bCs/>
          <w:u w:val="none"/>
        </w:rPr>
        <w:t xml:space="preserve"> chuẩn bị</w:t>
      </w:r>
    </w:p>
    <w:p w14:paraId="60529E15" w14:textId="2964FEA2" w:rsidR="00412DE7" w:rsidRPr="00121B78" w:rsidRDefault="00412DE7" w:rsidP="00412DE7">
      <w:pPr>
        <w:pStyle w:val="Menu1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lastRenderedPageBreak/>
        <w:t xml:space="preserve">Nhập các thông tin của nội dung (Hình </w:t>
      </w:r>
      <w:r w:rsidR="00031458">
        <w:rPr>
          <w:rFonts w:ascii="Times New Roman" w:hAnsi="Times New Roman" w:cs="Times New Roman"/>
          <w:b w:val="0"/>
          <w:bCs/>
          <w:szCs w:val="20"/>
          <w:u w:val="none"/>
        </w:rPr>
        <w:t>4.6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).</w:t>
      </w:r>
    </w:p>
    <w:p w14:paraId="24828938" w14:textId="76226AB5" w:rsidR="00121B78" w:rsidRDefault="000961F5" w:rsidP="00AD176E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sz w:val="32"/>
        </w:rPr>
      </w:pPr>
      <w:r w:rsidRPr="000961F5">
        <w:rPr>
          <w:rFonts w:ascii="Times New Roman" w:hAnsi="Times New Roman" w:cs="Times New Roman"/>
          <w:noProof/>
          <w:sz w:val="32"/>
          <w:u w:val="none"/>
        </w:rPr>
        <w:drawing>
          <wp:inline distT="0" distB="0" distL="0" distR="0" wp14:anchorId="2164A242" wp14:editId="51AF6E1A">
            <wp:extent cx="3079699" cy="1488111"/>
            <wp:effectExtent l="0" t="0" r="6985" b="0"/>
            <wp:docPr id="1255772464" name="Picture 1255772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3297" cy="149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1959" w14:textId="20E4E2FF" w:rsidR="00B658E1" w:rsidRPr="00B658E1" w:rsidRDefault="00B658E1" w:rsidP="00AD176E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BF4AA2"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031458">
        <w:rPr>
          <w:rFonts w:ascii="Times New Roman" w:hAnsi="Times New Roman" w:cs="Times New Roman"/>
          <w:b w:val="0"/>
          <w:bCs/>
          <w:u w:val="none"/>
        </w:rPr>
        <w:t>4.6</w:t>
      </w:r>
      <w:r w:rsidRPr="00BF4AA2">
        <w:rPr>
          <w:rFonts w:ascii="Times New Roman" w:hAnsi="Times New Roman" w:cs="Times New Roman"/>
          <w:b w:val="0"/>
          <w:bCs/>
          <w:u w:val="none"/>
        </w:rPr>
        <w:t xml:space="preserve">: </w:t>
      </w:r>
      <w:r>
        <w:rPr>
          <w:rFonts w:ascii="Times New Roman" w:hAnsi="Times New Roman" w:cs="Times New Roman"/>
          <w:b w:val="0"/>
          <w:bCs/>
          <w:u w:val="none"/>
        </w:rPr>
        <w:t>Nhập thông tin nội dung</w:t>
      </w:r>
    </w:p>
    <w:p w14:paraId="5C877174" w14:textId="042C11EC" w:rsidR="00412DE7" w:rsidRPr="0020143F" w:rsidRDefault="00412DE7" w:rsidP="00412DE7">
      <w:pPr>
        <w:pStyle w:val="Menu1"/>
        <w:numPr>
          <w:ilvl w:val="3"/>
          <w:numId w:val="1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t>Click vào nút “Save” (</w:t>
      </w:r>
      <w:r w:rsidRPr="004B5BD2">
        <w:rPr>
          <w:rFonts w:ascii="Times New Roman" w:hAnsi="Times New Roman" w:cs="Times New Roman"/>
          <w:b w:val="0"/>
          <w:bCs/>
          <w:color w:val="FF0000"/>
          <w:szCs w:val="20"/>
          <w:highlight w:val="yellow"/>
          <w:u w:val="none"/>
        </w:rPr>
        <w:t>1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) Hình </w:t>
      </w:r>
      <w:r w:rsidR="005A39FF">
        <w:rPr>
          <w:rFonts w:ascii="Times New Roman" w:hAnsi="Times New Roman" w:cs="Times New Roman"/>
          <w:b w:val="0"/>
          <w:bCs/>
          <w:szCs w:val="20"/>
          <w:u w:val="none"/>
        </w:rPr>
        <w:t>4.6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, s</w:t>
      </w:r>
      <w:r w:rsidRPr="0020143F">
        <w:rPr>
          <w:rFonts w:ascii="Times New Roman" w:hAnsi="Times New Roman" w:cs="Times New Roman"/>
          <w:b w:val="0"/>
          <w:bCs/>
          <w:szCs w:val="20"/>
          <w:u w:val="none"/>
        </w:rPr>
        <w:t xml:space="preserve">au khi lưu thành công 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thông tin nội dung sẽ được thêm vào danh sách</w:t>
      </w:r>
      <w:r w:rsidRPr="0020143F">
        <w:rPr>
          <w:rFonts w:ascii="Times New Roman" w:hAnsi="Times New Roman" w:cs="Times New Roman"/>
          <w:b w:val="0"/>
          <w:bCs/>
          <w:szCs w:val="20"/>
          <w:u w:val="none"/>
        </w:rPr>
        <w:t>.</w:t>
      </w:r>
    </w:p>
    <w:p w14:paraId="27951FDF" w14:textId="37DC121B" w:rsidR="00663987" w:rsidRPr="00C34B08" w:rsidRDefault="009F2AD5" w:rsidP="00C34B08">
      <w:pPr>
        <w:pStyle w:val="Menu1"/>
        <w:numPr>
          <w:ilvl w:val="0"/>
          <w:numId w:val="0"/>
        </w:numPr>
        <w:spacing w:line="360" w:lineRule="auto"/>
        <w:ind w:left="420" w:hanging="420"/>
        <w:outlineLvl w:val="1"/>
        <w:rPr>
          <w:rFonts w:ascii="Times New Roman" w:hAnsi="Times New Roman" w:cs="Times New Roman"/>
          <w:u w:val="none"/>
        </w:rPr>
      </w:pPr>
      <w:bookmarkStart w:id="24" w:name="_Toc168901720"/>
      <w:r w:rsidRPr="00C34B08">
        <w:rPr>
          <w:rFonts w:ascii="Times New Roman" w:hAnsi="Times New Roman" w:cs="Times New Roman"/>
          <w:u w:val="none"/>
        </w:rPr>
        <w:t>4.3.   Trial Master</w:t>
      </w:r>
      <w:bookmarkEnd w:id="24"/>
    </w:p>
    <w:p w14:paraId="10AF7259" w14:textId="3414552E" w:rsidR="009F2AD5" w:rsidRDefault="009F2AD5" w:rsidP="009F2AD5">
      <w:pPr>
        <w:pStyle w:val="Menu1"/>
        <w:numPr>
          <w:ilvl w:val="0"/>
          <w:numId w:val="0"/>
        </w:numPr>
        <w:spacing w:line="360" w:lineRule="auto"/>
        <w:ind w:left="420" w:hanging="420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tab/>
        <w:t>Thêm mới nội dung</w:t>
      </w:r>
    </w:p>
    <w:p w14:paraId="2D15059E" w14:textId="663C0370" w:rsidR="00B746DA" w:rsidRDefault="00B746DA" w:rsidP="00B746DA">
      <w:pPr>
        <w:pStyle w:val="Menu1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t xml:space="preserve">Mục đích: Thêm nội dung vào master </w:t>
      </w:r>
      <w:r w:rsidR="00B53335">
        <w:rPr>
          <w:rFonts w:ascii="Times New Roman" w:hAnsi="Times New Roman" w:cs="Times New Roman"/>
          <w:b w:val="0"/>
          <w:bCs/>
          <w:u w:val="none"/>
        </w:rPr>
        <w:t>chạy thử</w:t>
      </w:r>
      <w:r>
        <w:rPr>
          <w:rFonts w:ascii="Times New Roman" w:hAnsi="Times New Roman" w:cs="Times New Roman"/>
          <w:b w:val="0"/>
          <w:bCs/>
          <w:u w:val="none"/>
        </w:rPr>
        <w:t xml:space="preserve"> (</w:t>
      </w:r>
      <w:r w:rsidR="00B53335">
        <w:rPr>
          <w:rFonts w:ascii="Times New Roman" w:hAnsi="Times New Roman" w:cs="Times New Roman"/>
          <w:b w:val="0"/>
          <w:bCs/>
          <w:u w:val="none"/>
        </w:rPr>
        <w:t>Trial</w:t>
      </w:r>
      <w:r>
        <w:rPr>
          <w:rFonts w:ascii="Times New Roman" w:hAnsi="Times New Roman" w:cs="Times New Roman"/>
          <w:b w:val="0"/>
          <w:bCs/>
          <w:u w:val="none"/>
        </w:rPr>
        <w:t>)</w:t>
      </w:r>
    </w:p>
    <w:p w14:paraId="18D07036" w14:textId="051CBDEC" w:rsidR="003D0A3B" w:rsidRPr="00571762" w:rsidRDefault="003D0A3B" w:rsidP="003D0A3B">
      <w:pPr>
        <w:pStyle w:val="Menu1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 w:val="0"/>
          <w:bCs/>
          <w:u w:val="none"/>
        </w:rPr>
      </w:pPr>
      <w:r w:rsidRPr="00571762">
        <w:rPr>
          <w:rFonts w:ascii="Times New Roman" w:hAnsi="Times New Roman" w:cs="Times New Roman"/>
          <w:b w:val="0"/>
          <w:bCs/>
          <w:u w:val="none"/>
        </w:rPr>
        <w:t>Click vào “</w:t>
      </w:r>
      <w:r>
        <w:rPr>
          <w:rFonts w:ascii="Times New Roman" w:hAnsi="Times New Roman" w:cs="Times New Roman"/>
          <w:b w:val="0"/>
          <w:bCs/>
          <w:u w:val="none"/>
        </w:rPr>
        <w:t>Trial Master</w:t>
      </w:r>
      <w:r w:rsidRPr="00571762">
        <w:rPr>
          <w:rFonts w:ascii="Times New Roman" w:hAnsi="Times New Roman" w:cs="Times New Roman"/>
          <w:b w:val="0"/>
          <w:bCs/>
          <w:u w:val="none"/>
        </w:rPr>
        <w:t>” trên thanh công cụ (</w:t>
      </w:r>
      <w:r w:rsidRPr="00571762">
        <w:rPr>
          <w:rFonts w:ascii="Times New Roman" w:hAnsi="Times New Roman" w:cs="Times New Roman"/>
          <w:b w:val="0"/>
          <w:bCs/>
          <w:color w:val="FF0000"/>
          <w:highlight w:val="yellow"/>
          <w:u w:val="none"/>
        </w:rPr>
        <w:t>1</w:t>
      </w:r>
      <w:r w:rsidRPr="00571762">
        <w:rPr>
          <w:rFonts w:ascii="Times New Roman" w:hAnsi="Times New Roman" w:cs="Times New Roman"/>
          <w:b w:val="0"/>
          <w:bCs/>
          <w:u w:val="none"/>
        </w:rPr>
        <w:t xml:space="preserve">) Hình </w:t>
      </w:r>
      <w:r w:rsidR="00031458">
        <w:rPr>
          <w:rFonts w:ascii="Times New Roman" w:hAnsi="Times New Roman" w:cs="Times New Roman"/>
          <w:b w:val="0"/>
          <w:bCs/>
          <w:u w:val="none"/>
        </w:rPr>
        <w:t>4.7</w:t>
      </w:r>
    </w:p>
    <w:p w14:paraId="0B1483E8" w14:textId="2EB2E56D" w:rsidR="00B746DA" w:rsidRDefault="0020564D" w:rsidP="0020564D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20564D">
        <w:rPr>
          <w:rFonts w:ascii="Times New Roman" w:hAnsi="Times New Roman" w:cs="Times New Roman"/>
          <w:b w:val="0"/>
          <w:bCs/>
          <w:noProof/>
          <w:u w:val="none"/>
        </w:rPr>
        <w:drawing>
          <wp:inline distT="0" distB="0" distL="0" distR="0" wp14:anchorId="426A3E2C" wp14:editId="29E93B87">
            <wp:extent cx="3876903" cy="704446"/>
            <wp:effectExtent l="0" t="0" r="0" b="635"/>
            <wp:docPr id="1255772465" name="Picture 1255772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8905" cy="71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EC55" w14:textId="1BD63801" w:rsidR="0020564D" w:rsidRPr="00B658E1" w:rsidRDefault="0020564D" w:rsidP="0020564D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BF4AA2"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031458">
        <w:rPr>
          <w:rFonts w:ascii="Times New Roman" w:hAnsi="Times New Roman" w:cs="Times New Roman"/>
          <w:b w:val="0"/>
          <w:bCs/>
          <w:u w:val="none"/>
        </w:rPr>
        <w:t>4.7</w:t>
      </w:r>
      <w:r w:rsidRPr="00BF4AA2">
        <w:rPr>
          <w:rFonts w:ascii="Times New Roman" w:hAnsi="Times New Roman" w:cs="Times New Roman"/>
          <w:b w:val="0"/>
          <w:bCs/>
          <w:u w:val="none"/>
        </w:rPr>
        <w:t xml:space="preserve">: </w:t>
      </w:r>
      <w:r w:rsidR="00313B3A">
        <w:rPr>
          <w:rFonts w:ascii="Times New Roman" w:hAnsi="Times New Roman" w:cs="Times New Roman"/>
          <w:b w:val="0"/>
          <w:bCs/>
          <w:u w:val="none"/>
        </w:rPr>
        <w:t>Thanh công cụ</w:t>
      </w:r>
    </w:p>
    <w:p w14:paraId="61E8841B" w14:textId="7D638D38" w:rsidR="00313B3A" w:rsidRPr="00F60952" w:rsidRDefault="00313B3A" w:rsidP="00313B3A">
      <w:pPr>
        <w:pStyle w:val="Menu1"/>
        <w:numPr>
          <w:ilvl w:val="3"/>
          <w:numId w:val="14"/>
        </w:numPr>
        <w:tabs>
          <w:tab w:val="left" w:pos="450"/>
        </w:tabs>
        <w:spacing w:line="360" w:lineRule="auto"/>
        <w:ind w:left="54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Danh sách các nội dung </w:t>
      </w:r>
      <w:r w:rsidR="001136D3">
        <w:rPr>
          <w:rFonts w:ascii="Times New Roman" w:hAnsi="Times New Roman" w:cs="Times New Roman"/>
          <w:b w:val="0"/>
          <w:bCs/>
          <w:szCs w:val="20"/>
          <w:u w:val="none"/>
        </w:rPr>
        <w:t>chạy thử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 sẽ được hiển thị</w:t>
      </w:r>
      <w:r w:rsidR="001136D3">
        <w:rPr>
          <w:rFonts w:ascii="Times New Roman" w:hAnsi="Times New Roman" w:cs="Times New Roman"/>
          <w:b w:val="0"/>
          <w:bCs/>
          <w:szCs w:val="20"/>
          <w:u w:val="none"/>
        </w:rPr>
        <w:t>,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 click vào nút</w:t>
      </w:r>
      <w:r w:rsidRPr="00530476">
        <w:rPr>
          <w:rFonts w:ascii="Times New Roman" w:hAnsi="Times New Roman" w:cs="Times New Roman"/>
          <w:b w:val="0"/>
          <w:bCs/>
          <w:szCs w:val="20"/>
          <w:u w:val="none"/>
        </w:rPr>
        <w:t xml:space="preserve"> “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Add” (</w:t>
      </w:r>
      <w:r w:rsidRPr="00E96485">
        <w:rPr>
          <w:rFonts w:ascii="Times New Roman" w:hAnsi="Times New Roman" w:cs="Times New Roman"/>
          <w:b w:val="0"/>
          <w:bCs/>
          <w:color w:val="FF0000"/>
          <w:szCs w:val="20"/>
          <w:highlight w:val="yellow"/>
          <w:u w:val="none"/>
        </w:rPr>
        <w:t>1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) Hình </w:t>
      </w:r>
      <w:r w:rsidR="00031458">
        <w:rPr>
          <w:rFonts w:ascii="Times New Roman" w:hAnsi="Times New Roman" w:cs="Times New Roman"/>
          <w:b w:val="0"/>
          <w:bCs/>
          <w:szCs w:val="20"/>
          <w:u w:val="none"/>
        </w:rPr>
        <w:t>4.8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.</w:t>
      </w:r>
    </w:p>
    <w:p w14:paraId="20185413" w14:textId="70170A43" w:rsidR="0020564D" w:rsidRDefault="00515CD7" w:rsidP="0020564D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515CD7">
        <w:rPr>
          <w:rFonts w:ascii="Times New Roman" w:hAnsi="Times New Roman" w:cs="Times New Roman"/>
          <w:b w:val="0"/>
          <w:bCs/>
          <w:noProof/>
          <w:u w:val="none"/>
        </w:rPr>
        <w:drawing>
          <wp:inline distT="0" distB="0" distL="0" distR="0" wp14:anchorId="6B2151CE" wp14:editId="237D55D6">
            <wp:extent cx="4130675" cy="2621724"/>
            <wp:effectExtent l="0" t="0" r="3175" b="7620"/>
            <wp:docPr id="1255772466" name="Picture 125577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7886" cy="264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D397" w14:textId="5D54F584" w:rsidR="00C34B08" w:rsidRPr="00B658E1" w:rsidRDefault="00C34B08" w:rsidP="00C34B08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BF4AA2"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065992">
        <w:rPr>
          <w:rFonts w:ascii="Times New Roman" w:hAnsi="Times New Roman" w:cs="Times New Roman"/>
          <w:b w:val="0"/>
          <w:bCs/>
          <w:u w:val="none"/>
        </w:rPr>
        <w:t>4.8</w:t>
      </w:r>
      <w:r w:rsidRPr="00BF4AA2">
        <w:rPr>
          <w:rFonts w:ascii="Times New Roman" w:hAnsi="Times New Roman" w:cs="Times New Roman"/>
          <w:b w:val="0"/>
          <w:bCs/>
          <w:u w:val="none"/>
        </w:rPr>
        <w:t xml:space="preserve">: </w:t>
      </w:r>
      <w:r>
        <w:rPr>
          <w:rFonts w:ascii="Times New Roman" w:hAnsi="Times New Roman" w:cs="Times New Roman"/>
          <w:b w:val="0"/>
          <w:bCs/>
          <w:u w:val="none"/>
        </w:rPr>
        <w:t>Danh sách nội dung phần chạy thử</w:t>
      </w:r>
    </w:p>
    <w:p w14:paraId="5ECB25E1" w14:textId="5A664334" w:rsidR="00C34B08" w:rsidRPr="00121B78" w:rsidRDefault="00C34B08" w:rsidP="00C34B08">
      <w:pPr>
        <w:pStyle w:val="Menu1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lastRenderedPageBreak/>
        <w:t xml:space="preserve">Nhập các thông tin của nội dung (Hình </w:t>
      </w:r>
      <w:r w:rsidR="00065992">
        <w:rPr>
          <w:rFonts w:ascii="Times New Roman" w:hAnsi="Times New Roman" w:cs="Times New Roman"/>
          <w:b w:val="0"/>
          <w:bCs/>
          <w:szCs w:val="20"/>
          <w:u w:val="none"/>
        </w:rPr>
        <w:t>4.9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).</w:t>
      </w:r>
    </w:p>
    <w:p w14:paraId="7583DD3B" w14:textId="486B3373" w:rsidR="00C34B08" w:rsidRDefault="00AD176E" w:rsidP="0020564D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AD176E">
        <w:rPr>
          <w:rFonts w:ascii="Times New Roman" w:hAnsi="Times New Roman" w:cs="Times New Roman"/>
          <w:b w:val="0"/>
          <w:bCs/>
          <w:noProof/>
          <w:u w:val="none"/>
        </w:rPr>
        <w:drawing>
          <wp:inline distT="0" distB="0" distL="0" distR="0" wp14:anchorId="70562A37" wp14:editId="7276471C">
            <wp:extent cx="2691994" cy="1533155"/>
            <wp:effectExtent l="0" t="0" r="0" b="0"/>
            <wp:docPr id="1255772468" name="Picture 1255772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0497" cy="156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8F0E" w14:textId="5CF5EDE0" w:rsidR="00AD176E" w:rsidRDefault="00AD176E" w:rsidP="0020564D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065992">
        <w:rPr>
          <w:rFonts w:ascii="Times New Roman" w:hAnsi="Times New Roman" w:cs="Times New Roman"/>
          <w:b w:val="0"/>
          <w:bCs/>
          <w:u w:val="none"/>
        </w:rPr>
        <w:t>4.9</w:t>
      </w:r>
      <w:r>
        <w:rPr>
          <w:rFonts w:ascii="Times New Roman" w:hAnsi="Times New Roman" w:cs="Times New Roman"/>
          <w:b w:val="0"/>
          <w:bCs/>
          <w:u w:val="none"/>
        </w:rPr>
        <w:t>: Nhập thông tin nội dung</w:t>
      </w:r>
    </w:p>
    <w:p w14:paraId="50F7AB15" w14:textId="5836BFFF" w:rsidR="00AD176E" w:rsidRPr="001372F4" w:rsidRDefault="00AD176E" w:rsidP="00AD176E">
      <w:pPr>
        <w:pStyle w:val="Menu1"/>
        <w:numPr>
          <w:ilvl w:val="3"/>
          <w:numId w:val="1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t>Click vào nút “Save” (</w:t>
      </w:r>
      <w:r w:rsidRPr="004B5BD2">
        <w:rPr>
          <w:rFonts w:ascii="Times New Roman" w:hAnsi="Times New Roman" w:cs="Times New Roman"/>
          <w:b w:val="0"/>
          <w:bCs/>
          <w:color w:val="FF0000"/>
          <w:szCs w:val="20"/>
          <w:highlight w:val="yellow"/>
          <w:u w:val="none"/>
        </w:rPr>
        <w:t>1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) Hình 1</w:t>
      </w:r>
      <w:r w:rsidR="00622DED">
        <w:rPr>
          <w:rFonts w:ascii="Times New Roman" w:hAnsi="Times New Roman" w:cs="Times New Roman"/>
          <w:b w:val="0"/>
          <w:bCs/>
          <w:szCs w:val="20"/>
          <w:u w:val="none"/>
        </w:rPr>
        <w:t>3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, s</w:t>
      </w:r>
      <w:r w:rsidRPr="0020143F">
        <w:rPr>
          <w:rFonts w:ascii="Times New Roman" w:hAnsi="Times New Roman" w:cs="Times New Roman"/>
          <w:b w:val="0"/>
          <w:bCs/>
          <w:szCs w:val="20"/>
          <w:u w:val="none"/>
        </w:rPr>
        <w:t xml:space="preserve">au khi lưu thành công 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thông tin nội dung sẽ được thêm vào danh sách</w:t>
      </w:r>
      <w:r w:rsidRPr="0020143F">
        <w:rPr>
          <w:rFonts w:ascii="Times New Roman" w:hAnsi="Times New Roman" w:cs="Times New Roman"/>
          <w:b w:val="0"/>
          <w:bCs/>
          <w:szCs w:val="20"/>
          <w:u w:val="none"/>
        </w:rPr>
        <w:t>.</w:t>
      </w:r>
    </w:p>
    <w:p w14:paraId="47707845" w14:textId="70AC989E" w:rsidR="001372F4" w:rsidRPr="00FB641E" w:rsidRDefault="001372F4" w:rsidP="00D007CE">
      <w:pPr>
        <w:pStyle w:val="Menu1"/>
        <w:numPr>
          <w:ilvl w:val="0"/>
          <w:numId w:val="0"/>
        </w:numPr>
        <w:spacing w:line="360" w:lineRule="auto"/>
        <w:ind w:left="420" w:hanging="420"/>
        <w:rPr>
          <w:rFonts w:ascii="Times New Roman" w:hAnsi="Times New Roman" w:cs="Times New Roman"/>
          <w:szCs w:val="20"/>
          <w:u w:val="none"/>
        </w:rPr>
      </w:pPr>
      <w:r w:rsidRPr="00FB641E">
        <w:rPr>
          <w:rFonts w:ascii="Times New Roman" w:hAnsi="Times New Roman" w:cs="Times New Roman"/>
          <w:szCs w:val="20"/>
          <w:u w:val="none"/>
        </w:rPr>
        <w:t xml:space="preserve">4.4.  </w:t>
      </w:r>
      <w:r w:rsidR="00D007CE" w:rsidRPr="00FB641E">
        <w:rPr>
          <w:rFonts w:ascii="Times New Roman" w:hAnsi="Times New Roman" w:cs="Times New Roman"/>
          <w:szCs w:val="20"/>
          <w:u w:val="none"/>
        </w:rPr>
        <w:t>Mass production master</w:t>
      </w:r>
    </w:p>
    <w:p w14:paraId="2867D9B1" w14:textId="18DDDE03" w:rsidR="00D007CE" w:rsidRDefault="00D007CE" w:rsidP="00D007CE">
      <w:pPr>
        <w:pStyle w:val="Menu1"/>
        <w:numPr>
          <w:ilvl w:val="0"/>
          <w:numId w:val="0"/>
        </w:numPr>
        <w:spacing w:line="360" w:lineRule="auto"/>
        <w:ind w:left="420" w:hanging="420"/>
        <w:rPr>
          <w:rFonts w:ascii="Times New Roman" w:hAnsi="Times New Roman" w:cs="Times New Roman"/>
          <w:b w:val="0"/>
          <w:bCs/>
          <w:szCs w:val="20"/>
          <w:u w:val="none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tab/>
        <w:t>Thêm mới nội dung</w:t>
      </w:r>
    </w:p>
    <w:p w14:paraId="45D19EA5" w14:textId="259CC49D" w:rsidR="00C73463" w:rsidRDefault="00D007CE" w:rsidP="00C73463">
      <w:pPr>
        <w:pStyle w:val="Menu1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Múc đích: </w:t>
      </w:r>
      <w:r w:rsidR="00C73463">
        <w:rPr>
          <w:rFonts w:ascii="Times New Roman" w:hAnsi="Times New Roman" w:cs="Times New Roman"/>
          <w:b w:val="0"/>
          <w:bCs/>
          <w:u w:val="none"/>
        </w:rPr>
        <w:t>Thêm nội dung vào master thông tin sản xuất hàng loạt (Mass production master)</w:t>
      </w:r>
    </w:p>
    <w:p w14:paraId="59506205" w14:textId="140D9E6A" w:rsidR="00C73463" w:rsidRPr="00571762" w:rsidRDefault="00C73463" w:rsidP="00C73463">
      <w:pPr>
        <w:pStyle w:val="Menu1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 w:val="0"/>
          <w:bCs/>
          <w:u w:val="none"/>
        </w:rPr>
      </w:pPr>
      <w:r w:rsidRPr="00571762">
        <w:rPr>
          <w:rFonts w:ascii="Times New Roman" w:hAnsi="Times New Roman" w:cs="Times New Roman"/>
          <w:b w:val="0"/>
          <w:bCs/>
          <w:u w:val="none"/>
        </w:rPr>
        <w:t>Click vào “</w:t>
      </w:r>
      <w:r w:rsidR="008C5621">
        <w:rPr>
          <w:rFonts w:ascii="Times New Roman" w:hAnsi="Times New Roman" w:cs="Times New Roman"/>
          <w:b w:val="0"/>
          <w:bCs/>
          <w:u w:val="none"/>
        </w:rPr>
        <w:t>Mass Production</w:t>
      </w:r>
      <w:r>
        <w:rPr>
          <w:rFonts w:ascii="Times New Roman" w:hAnsi="Times New Roman" w:cs="Times New Roman"/>
          <w:b w:val="0"/>
          <w:bCs/>
          <w:u w:val="none"/>
        </w:rPr>
        <w:t xml:space="preserve"> Master</w:t>
      </w:r>
      <w:r w:rsidRPr="00571762">
        <w:rPr>
          <w:rFonts w:ascii="Times New Roman" w:hAnsi="Times New Roman" w:cs="Times New Roman"/>
          <w:b w:val="0"/>
          <w:bCs/>
          <w:u w:val="none"/>
        </w:rPr>
        <w:t>” trên thanh công cụ (</w:t>
      </w:r>
      <w:r w:rsidRPr="00571762">
        <w:rPr>
          <w:rFonts w:ascii="Times New Roman" w:hAnsi="Times New Roman" w:cs="Times New Roman"/>
          <w:b w:val="0"/>
          <w:bCs/>
          <w:color w:val="FF0000"/>
          <w:highlight w:val="yellow"/>
          <w:u w:val="none"/>
        </w:rPr>
        <w:t>1</w:t>
      </w:r>
      <w:r w:rsidRPr="00571762">
        <w:rPr>
          <w:rFonts w:ascii="Times New Roman" w:hAnsi="Times New Roman" w:cs="Times New Roman"/>
          <w:b w:val="0"/>
          <w:bCs/>
          <w:u w:val="none"/>
        </w:rPr>
        <w:t xml:space="preserve">) Hình </w:t>
      </w:r>
      <w:r w:rsidR="00065992">
        <w:rPr>
          <w:rFonts w:ascii="Times New Roman" w:hAnsi="Times New Roman" w:cs="Times New Roman"/>
          <w:b w:val="0"/>
          <w:bCs/>
          <w:u w:val="none"/>
        </w:rPr>
        <w:t>4.10</w:t>
      </w:r>
    </w:p>
    <w:p w14:paraId="129AD75C" w14:textId="0C68A134" w:rsidR="00D007CE" w:rsidRDefault="00187E2F" w:rsidP="00187E2F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sz w:val="32"/>
        </w:rPr>
      </w:pPr>
      <w:r w:rsidRPr="00187E2F">
        <w:rPr>
          <w:rFonts w:ascii="Times New Roman" w:hAnsi="Times New Roman" w:cs="Times New Roman"/>
          <w:noProof/>
          <w:sz w:val="32"/>
          <w:u w:val="none"/>
        </w:rPr>
        <w:drawing>
          <wp:inline distT="0" distB="0" distL="0" distR="0" wp14:anchorId="227C29B1" wp14:editId="6698BBC7">
            <wp:extent cx="3569513" cy="642196"/>
            <wp:effectExtent l="0" t="0" r="0" b="5715"/>
            <wp:docPr id="1255772469" name="Picture 1255772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1940" cy="6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BBD9" w14:textId="3CEB77A6" w:rsidR="00187E2F" w:rsidRDefault="00187E2F" w:rsidP="00187E2F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065992">
        <w:rPr>
          <w:rFonts w:ascii="Times New Roman" w:hAnsi="Times New Roman" w:cs="Times New Roman"/>
          <w:b w:val="0"/>
          <w:bCs/>
          <w:u w:val="none"/>
        </w:rPr>
        <w:t>4.10</w:t>
      </w:r>
      <w:r>
        <w:rPr>
          <w:rFonts w:ascii="Times New Roman" w:hAnsi="Times New Roman" w:cs="Times New Roman"/>
          <w:b w:val="0"/>
          <w:bCs/>
          <w:u w:val="none"/>
        </w:rPr>
        <w:t xml:space="preserve">: </w:t>
      </w:r>
      <w:r w:rsidR="0052052B">
        <w:rPr>
          <w:rFonts w:ascii="Times New Roman" w:hAnsi="Times New Roman" w:cs="Times New Roman"/>
          <w:b w:val="0"/>
          <w:bCs/>
          <w:u w:val="none"/>
        </w:rPr>
        <w:t>Thanh công cụ</w:t>
      </w:r>
    </w:p>
    <w:p w14:paraId="5D4E5FC5" w14:textId="2B2AB94E" w:rsidR="0052052B" w:rsidRPr="00F60952" w:rsidRDefault="0052052B" w:rsidP="0052052B">
      <w:pPr>
        <w:pStyle w:val="Menu1"/>
        <w:numPr>
          <w:ilvl w:val="3"/>
          <w:numId w:val="14"/>
        </w:numPr>
        <w:tabs>
          <w:tab w:val="left" w:pos="450"/>
        </w:tabs>
        <w:spacing w:line="360" w:lineRule="auto"/>
        <w:ind w:left="54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t>Danh sách các nội dung chạy thử sẽ được hiển thị, click vào nút</w:t>
      </w:r>
      <w:r w:rsidRPr="00530476">
        <w:rPr>
          <w:rFonts w:ascii="Times New Roman" w:hAnsi="Times New Roman" w:cs="Times New Roman"/>
          <w:b w:val="0"/>
          <w:bCs/>
          <w:szCs w:val="20"/>
          <w:u w:val="none"/>
        </w:rPr>
        <w:t xml:space="preserve"> “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Add” (</w:t>
      </w:r>
      <w:r w:rsidRPr="00E96485">
        <w:rPr>
          <w:rFonts w:ascii="Times New Roman" w:hAnsi="Times New Roman" w:cs="Times New Roman"/>
          <w:b w:val="0"/>
          <w:bCs/>
          <w:color w:val="FF0000"/>
          <w:szCs w:val="20"/>
          <w:highlight w:val="yellow"/>
          <w:u w:val="none"/>
        </w:rPr>
        <w:t>1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 xml:space="preserve">) Hình </w:t>
      </w:r>
      <w:r w:rsidR="00065992">
        <w:rPr>
          <w:rFonts w:ascii="Times New Roman" w:hAnsi="Times New Roman" w:cs="Times New Roman"/>
          <w:b w:val="0"/>
          <w:bCs/>
          <w:szCs w:val="20"/>
          <w:u w:val="none"/>
        </w:rPr>
        <w:t>4.11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.</w:t>
      </w:r>
    </w:p>
    <w:p w14:paraId="376ACA58" w14:textId="0144EAA2" w:rsidR="0052052B" w:rsidRDefault="00644CFD" w:rsidP="00C37491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644CFD">
        <w:rPr>
          <w:rFonts w:ascii="Times New Roman" w:hAnsi="Times New Roman" w:cs="Times New Roman"/>
          <w:b w:val="0"/>
          <w:bCs/>
          <w:noProof/>
          <w:u w:val="none"/>
        </w:rPr>
        <w:drawing>
          <wp:inline distT="0" distB="0" distL="0" distR="0" wp14:anchorId="4BE9F309" wp14:editId="7E96B39F">
            <wp:extent cx="3713260" cy="2247995"/>
            <wp:effectExtent l="0" t="0" r="0" b="0"/>
            <wp:docPr id="1255772473" name="Picture 1255772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2983" cy="226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60FB" w14:textId="1AB7D271" w:rsidR="00644CFD" w:rsidRDefault="00644CFD" w:rsidP="00644CFD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BF4AA2"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065992">
        <w:rPr>
          <w:rFonts w:ascii="Times New Roman" w:hAnsi="Times New Roman" w:cs="Times New Roman"/>
          <w:b w:val="0"/>
          <w:bCs/>
          <w:u w:val="none"/>
        </w:rPr>
        <w:t>4.11</w:t>
      </w:r>
      <w:r w:rsidRPr="00BF4AA2">
        <w:rPr>
          <w:rFonts w:ascii="Times New Roman" w:hAnsi="Times New Roman" w:cs="Times New Roman"/>
          <w:b w:val="0"/>
          <w:bCs/>
          <w:u w:val="none"/>
        </w:rPr>
        <w:t xml:space="preserve">: </w:t>
      </w:r>
      <w:r>
        <w:rPr>
          <w:rFonts w:ascii="Times New Roman" w:hAnsi="Times New Roman" w:cs="Times New Roman"/>
          <w:b w:val="0"/>
          <w:bCs/>
          <w:u w:val="none"/>
        </w:rPr>
        <w:t>Danh sách nội</w:t>
      </w:r>
      <w:r w:rsidR="000E0073">
        <w:rPr>
          <w:rFonts w:ascii="Times New Roman" w:hAnsi="Times New Roman" w:cs="Times New Roman"/>
          <w:b w:val="0"/>
          <w:bCs/>
          <w:u w:val="none"/>
        </w:rPr>
        <w:t xml:space="preserve"> dung</w:t>
      </w:r>
      <w:r w:rsidR="00456D08">
        <w:rPr>
          <w:rFonts w:ascii="Times New Roman" w:hAnsi="Times New Roman" w:cs="Times New Roman"/>
          <w:b w:val="0"/>
          <w:bCs/>
          <w:u w:val="none"/>
        </w:rPr>
        <w:t xml:space="preserve"> thông tin</w:t>
      </w:r>
      <w:r>
        <w:rPr>
          <w:rFonts w:ascii="Times New Roman" w:hAnsi="Times New Roman" w:cs="Times New Roman"/>
          <w:b w:val="0"/>
          <w:bCs/>
          <w:u w:val="none"/>
        </w:rPr>
        <w:t xml:space="preserve"> phần sản xuất hàng loạt</w:t>
      </w:r>
    </w:p>
    <w:p w14:paraId="34CCD056" w14:textId="7DB7D9E5" w:rsidR="00A85FF8" w:rsidRPr="00121B78" w:rsidRDefault="00A85FF8" w:rsidP="00A85FF8">
      <w:pPr>
        <w:pStyle w:val="Menu1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lastRenderedPageBreak/>
        <w:t xml:space="preserve">Nhập các thông tin của nội dung (Hình </w:t>
      </w:r>
      <w:r w:rsidR="00065992">
        <w:rPr>
          <w:rFonts w:ascii="Times New Roman" w:hAnsi="Times New Roman" w:cs="Times New Roman"/>
          <w:b w:val="0"/>
          <w:bCs/>
          <w:szCs w:val="20"/>
          <w:u w:val="none"/>
        </w:rPr>
        <w:t>4.12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).</w:t>
      </w:r>
    </w:p>
    <w:p w14:paraId="30614404" w14:textId="4413AB3F" w:rsidR="00A85FF8" w:rsidRDefault="00C12A13" w:rsidP="00A85FF8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C12A13">
        <w:rPr>
          <w:rFonts w:ascii="Times New Roman" w:hAnsi="Times New Roman" w:cs="Times New Roman"/>
          <w:b w:val="0"/>
          <w:bCs/>
          <w:noProof/>
          <w:u w:val="none"/>
        </w:rPr>
        <w:drawing>
          <wp:inline distT="0" distB="0" distL="0" distR="0" wp14:anchorId="419D5C3D" wp14:editId="3E378FA5">
            <wp:extent cx="3518306" cy="1450380"/>
            <wp:effectExtent l="0" t="0" r="6350" b="0"/>
            <wp:docPr id="1255772475" name="Picture 1255772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9604" cy="145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1FF4" w14:textId="5C597BF6" w:rsidR="00A85FF8" w:rsidRDefault="00A85FF8" w:rsidP="00A85FF8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065992">
        <w:rPr>
          <w:rFonts w:ascii="Times New Roman" w:hAnsi="Times New Roman" w:cs="Times New Roman"/>
          <w:b w:val="0"/>
          <w:bCs/>
          <w:u w:val="none"/>
        </w:rPr>
        <w:t>4.12</w:t>
      </w:r>
      <w:r>
        <w:rPr>
          <w:rFonts w:ascii="Times New Roman" w:hAnsi="Times New Roman" w:cs="Times New Roman"/>
          <w:b w:val="0"/>
          <w:bCs/>
          <w:u w:val="none"/>
        </w:rPr>
        <w:t>: Nhập thông tin nội dung</w:t>
      </w:r>
    </w:p>
    <w:p w14:paraId="04FBF96C" w14:textId="4A8B49BA" w:rsidR="003F1C97" w:rsidRPr="002C3C3E" w:rsidRDefault="00954D3D" w:rsidP="002C3C3E">
      <w:pPr>
        <w:pStyle w:val="Menu1"/>
        <w:numPr>
          <w:ilvl w:val="3"/>
          <w:numId w:val="1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 w:val="0"/>
          <w:bCs/>
          <w:szCs w:val="20"/>
          <w:u w:val="none"/>
        </w:rPr>
        <w:t>Click vào nút “Save” (</w:t>
      </w:r>
      <w:r w:rsidRPr="004B5BD2">
        <w:rPr>
          <w:rFonts w:ascii="Times New Roman" w:hAnsi="Times New Roman" w:cs="Times New Roman"/>
          <w:b w:val="0"/>
          <w:bCs/>
          <w:color w:val="FF0000"/>
          <w:szCs w:val="20"/>
          <w:highlight w:val="yellow"/>
          <w:u w:val="none"/>
        </w:rPr>
        <w:t>1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) Hình 16, s</w:t>
      </w:r>
      <w:r w:rsidRPr="0020143F">
        <w:rPr>
          <w:rFonts w:ascii="Times New Roman" w:hAnsi="Times New Roman" w:cs="Times New Roman"/>
          <w:b w:val="0"/>
          <w:bCs/>
          <w:szCs w:val="20"/>
          <w:u w:val="none"/>
        </w:rPr>
        <w:t xml:space="preserve">au khi lưu thành công </w:t>
      </w:r>
      <w:r>
        <w:rPr>
          <w:rFonts w:ascii="Times New Roman" w:hAnsi="Times New Roman" w:cs="Times New Roman"/>
          <w:b w:val="0"/>
          <w:bCs/>
          <w:szCs w:val="20"/>
          <w:u w:val="none"/>
        </w:rPr>
        <w:t>thông tin nội dung sẽ được thêm vào danh sách</w:t>
      </w:r>
      <w:r w:rsidRPr="0020143F">
        <w:rPr>
          <w:rFonts w:ascii="Times New Roman" w:hAnsi="Times New Roman" w:cs="Times New Roman"/>
          <w:b w:val="0"/>
          <w:bCs/>
          <w:szCs w:val="20"/>
          <w:u w:val="none"/>
        </w:rPr>
        <w:t>.</w:t>
      </w:r>
    </w:p>
    <w:p w14:paraId="3ED2EDE4" w14:textId="7B8683CC" w:rsidR="00FA1B23" w:rsidRDefault="002C3C3E" w:rsidP="00CC6E3F">
      <w:pPr>
        <w:pStyle w:val="Menu1"/>
        <w:spacing w:after="240" w:line="360" w:lineRule="auto"/>
        <w:outlineLvl w:val="0"/>
        <w:rPr>
          <w:rFonts w:ascii="Times New Roman" w:hAnsi="Times New Roman" w:cs="Times New Roman"/>
          <w:u w:val="none"/>
        </w:rPr>
      </w:pPr>
      <w:bookmarkStart w:id="25" w:name="_Toc168901721"/>
      <w:r>
        <w:rPr>
          <w:rFonts w:ascii="Times New Roman" w:hAnsi="Times New Roman" w:cs="Times New Roman"/>
          <w:u w:val="none"/>
        </w:rPr>
        <w:t>Nhập thông tin các công đoạn</w:t>
      </w:r>
      <w:bookmarkEnd w:id="25"/>
    </w:p>
    <w:p w14:paraId="0D24C606" w14:textId="6866AD6D" w:rsidR="005B5419" w:rsidRDefault="005B5419" w:rsidP="006D1CE6">
      <w:pPr>
        <w:pStyle w:val="Menu1"/>
        <w:numPr>
          <w:ilvl w:val="0"/>
          <w:numId w:val="0"/>
        </w:numPr>
        <w:spacing w:after="240" w:line="360" w:lineRule="auto"/>
        <w:outlineLvl w:val="1"/>
        <w:rPr>
          <w:rFonts w:ascii="Times New Roman" w:hAnsi="Times New Roman" w:cs="Times New Roman"/>
          <w:u w:val="none"/>
        </w:rPr>
      </w:pPr>
      <w:bookmarkStart w:id="26" w:name="_Toc168901722"/>
      <w:r>
        <w:rPr>
          <w:rFonts w:ascii="Times New Roman" w:hAnsi="Times New Roman" w:cs="Times New Roman"/>
          <w:u w:val="none"/>
        </w:rPr>
        <w:t xml:space="preserve">5.1.  </w:t>
      </w:r>
      <w:r w:rsidR="00733BD7">
        <w:rPr>
          <w:rFonts w:ascii="Times New Roman" w:hAnsi="Times New Roman" w:cs="Times New Roman"/>
          <w:u w:val="none"/>
        </w:rPr>
        <w:t>Nhập thông tin ban đầu</w:t>
      </w:r>
      <w:bookmarkEnd w:id="26"/>
    </w:p>
    <w:p w14:paraId="737D82A4" w14:textId="77777777" w:rsidR="00C232EE" w:rsidRDefault="003B2A6C" w:rsidP="00733BD7">
      <w:pPr>
        <w:pStyle w:val="M2"/>
        <w:numPr>
          <w:ilvl w:val="0"/>
          <w:numId w:val="0"/>
        </w:numPr>
        <w:spacing w:before="240" w:line="120" w:lineRule="auto"/>
        <w:ind w:left="274"/>
        <w:rPr>
          <w:rFonts w:ascii="Times New Roman" w:hAnsi="Times New Roman" w:cs="Times New Roman"/>
          <w:noProof/>
          <w:sz w:val="24"/>
          <w:lang w:eastAsia="en-US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>Nhập thông tin</w:t>
      </w:r>
      <w:r w:rsidR="00E01832">
        <w:rPr>
          <w:rFonts w:ascii="Times New Roman" w:hAnsi="Times New Roman" w:cs="Times New Roman"/>
          <w:noProof/>
          <w:sz w:val="24"/>
          <w:lang w:eastAsia="en-US"/>
        </w:rPr>
        <w:t xml:space="preserve"> ban đầu </w:t>
      </w:r>
    </w:p>
    <w:p w14:paraId="36D86521" w14:textId="6A3A634D" w:rsidR="00C77DF4" w:rsidRPr="00084324" w:rsidRDefault="003B2A6C" w:rsidP="009D65AC">
      <w:pPr>
        <w:pStyle w:val="M2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 xml:space="preserve">Trên danh sách khuôn </w:t>
      </w:r>
      <w:r w:rsidR="005A7982">
        <w:rPr>
          <w:rFonts w:ascii="Times New Roman" w:hAnsi="Times New Roman" w:cs="Times New Roman"/>
          <w:noProof/>
          <w:sz w:val="24"/>
          <w:lang w:eastAsia="en-US"/>
        </w:rPr>
        <w:t>mới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, click vào </w:t>
      </w:r>
      <w:r w:rsidR="00314D9C">
        <w:rPr>
          <w:rFonts w:ascii="Times New Roman" w:hAnsi="Times New Roman" w:cs="Times New Roman"/>
          <w:noProof/>
          <w:sz w:val="24"/>
          <w:lang w:eastAsia="en-US"/>
        </w:rPr>
        <w:t>ô của cột Product info của mã cần nhập thông tin</w:t>
      </w:r>
      <w:r w:rsidR="00EC2360">
        <w:rPr>
          <w:rFonts w:ascii="Times New Roman" w:hAnsi="Times New Roman" w:cs="Times New Roman"/>
          <w:noProof/>
          <w:sz w:val="24"/>
          <w:lang w:eastAsia="en-US"/>
        </w:rPr>
        <w:t xml:space="preserve"> (Hình </w:t>
      </w:r>
      <w:r w:rsidR="002E06DF">
        <w:rPr>
          <w:rFonts w:ascii="Times New Roman" w:hAnsi="Times New Roman" w:cs="Times New Roman"/>
          <w:noProof/>
          <w:sz w:val="24"/>
          <w:lang w:eastAsia="en-US"/>
        </w:rPr>
        <w:t>5.1</w:t>
      </w:r>
      <w:r w:rsidR="00EC2360"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43EAB7CF" w14:textId="3074940D" w:rsidR="00AA7942" w:rsidRDefault="00401157" w:rsidP="00401157">
      <w:pPr>
        <w:pStyle w:val="M2"/>
        <w:numPr>
          <w:ilvl w:val="0"/>
          <w:numId w:val="0"/>
        </w:numPr>
        <w:spacing w:line="360" w:lineRule="auto"/>
        <w:jc w:val="center"/>
        <w:rPr>
          <w:rFonts w:ascii="Times New Roman" w:hAnsi="Times New Roman" w:cs="Times New Roman"/>
        </w:rPr>
      </w:pPr>
      <w:r w:rsidRPr="00401157">
        <w:rPr>
          <w:rFonts w:ascii="Times New Roman" w:hAnsi="Times New Roman" w:cs="Times New Roman"/>
        </w:rPr>
        <w:drawing>
          <wp:inline distT="0" distB="0" distL="0" distR="0" wp14:anchorId="03608554" wp14:editId="68AC4E2C">
            <wp:extent cx="5647167" cy="357352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7045" cy="361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59D9" w14:textId="354FD67A" w:rsidR="00496C50" w:rsidRDefault="00496C50" w:rsidP="00496C50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BF4AA2">
        <w:rPr>
          <w:rFonts w:ascii="Times New Roman" w:hAnsi="Times New Roman" w:cs="Times New Roman"/>
          <w:b w:val="0"/>
          <w:bCs/>
          <w:u w:val="none"/>
        </w:rPr>
        <w:t xml:space="preserve">Hình </w:t>
      </w:r>
      <w:r w:rsidR="002E06DF">
        <w:rPr>
          <w:rFonts w:ascii="Times New Roman" w:hAnsi="Times New Roman" w:cs="Times New Roman"/>
          <w:b w:val="0"/>
          <w:bCs/>
          <w:u w:val="none"/>
        </w:rPr>
        <w:t>5.2</w:t>
      </w:r>
      <w:r w:rsidRPr="00BF4AA2">
        <w:rPr>
          <w:rFonts w:ascii="Times New Roman" w:hAnsi="Times New Roman" w:cs="Times New Roman"/>
          <w:b w:val="0"/>
          <w:bCs/>
          <w:u w:val="none"/>
        </w:rPr>
        <w:t xml:space="preserve">: </w:t>
      </w:r>
      <w:r w:rsidR="005A7982">
        <w:rPr>
          <w:rFonts w:ascii="Times New Roman" w:hAnsi="Times New Roman" w:cs="Times New Roman"/>
          <w:b w:val="0"/>
          <w:bCs/>
          <w:u w:val="none"/>
        </w:rPr>
        <w:t>Danh sách khuôn mới</w:t>
      </w:r>
    </w:p>
    <w:p w14:paraId="71A7B94E" w14:textId="3196C285" w:rsidR="006D783D" w:rsidRDefault="002E06DF" w:rsidP="009D65AC">
      <w:pPr>
        <w:pStyle w:val="Menu1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lastRenderedPageBreak/>
        <w:t>Form nhập thông tin ban đầu được hiện lên (Hình 5.2)</w:t>
      </w:r>
    </w:p>
    <w:p w14:paraId="7FB142C0" w14:textId="6F751EDA" w:rsidR="002E06DF" w:rsidRDefault="005269C1" w:rsidP="005269C1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5269C1">
        <w:rPr>
          <w:rFonts w:ascii="Times New Roman" w:hAnsi="Times New Roman" w:cs="Times New Roman"/>
          <w:b w:val="0"/>
          <w:bCs/>
          <w:u w:val="none"/>
        </w:rPr>
        <w:drawing>
          <wp:inline distT="0" distB="0" distL="0" distR="0" wp14:anchorId="5AF54174" wp14:editId="4F6EF9E1">
            <wp:extent cx="5357153" cy="30851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4671" cy="308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8388" w14:textId="19ADE10B" w:rsidR="005269C1" w:rsidRDefault="005269C1" w:rsidP="005269C1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t>Hình 5.2: Nhập thông tin ban đâu</w:t>
      </w:r>
    </w:p>
    <w:p w14:paraId="07E81B6E" w14:textId="77777777" w:rsidR="002E06DF" w:rsidRDefault="002E06DF" w:rsidP="002E06DF">
      <w:pPr>
        <w:pStyle w:val="Menu1"/>
        <w:numPr>
          <w:ilvl w:val="0"/>
          <w:numId w:val="0"/>
        </w:numPr>
        <w:ind w:left="1230" w:hanging="420"/>
        <w:rPr>
          <w:rFonts w:ascii="Times New Roman" w:hAnsi="Times New Roman" w:cs="Times New Roman"/>
          <w:b w:val="0"/>
          <w:bCs/>
          <w:u w:val="none"/>
        </w:rPr>
      </w:pPr>
    </w:p>
    <w:p w14:paraId="4C821470" w14:textId="77777777" w:rsidR="00A60D0A" w:rsidRPr="00A60D0A" w:rsidRDefault="00AE45CD" w:rsidP="002C48F3">
      <w:pPr>
        <w:pStyle w:val="Menu1"/>
        <w:numPr>
          <w:ilvl w:val="3"/>
          <w:numId w:val="14"/>
        </w:numPr>
        <w:spacing w:line="360" w:lineRule="auto"/>
        <w:jc w:val="left"/>
        <w:rPr>
          <w:rFonts w:ascii="Times New Roman" w:hAnsi="Times New Roman" w:cs="Times New Roman"/>
          <w:b w:val="0"/>
          <w:bCs/>
          <w:u w:val="none"/>
          <w:lang w:val="vi-VN"/>
        </w:rPr>
      </w:pPr>
      <w:r>
        <w:rPr>
          <w:rFonts w:ascii="Times New Roman" w:hAnsi="Times New Roman" w:cs="Times New Roman"/>
          <w:b w:val="0"/>
          <w:bCs/>
          <w:u w:val="none"/>
        </w:rPr>
        <w:t>Click vào nút “Add row” trên bảng Applicable</w:t>
      </w:r>
      <w:r w:rsidR="00A52073">
        <w:rPr>
          <w:rFonts w:ascii="Times New Roman" w:hAnsi="Times New Roman" w:cs="Times New Roman"/>
          <w:b w:val="0"/>
          <w:bCs/>
          <w:u w:val="none"/>
        </w:rPr>
        <w:t xml:space="preserve"> items và bảng Bom information sau đó nhập các thông tin vào bảng</w:t>
      </w:r>
      <w:r w:rsidR="006D783D">
        <w:rPr>
          <w:rFonts w:ascii="Times New Roman" w:hAnsi="Times New Roman" w:cs="Times New Roman"/>
          <w:b w:val="0"/>
          <w:bCs/>
          <w:u w:val="none"/>
        </w:rPr>
        <w:t>.</w:t>
      </w:r>
      <w:r w:rsidR="00A52073">
        <w:rPr>
          <w:rFonts w:ascii="Times New Roman" w:hAnsi="Times New Roman" w:cs="Times New Roman"/>
          <w:b w:val="0"/>
          <w:bCs/>
          <w:u w:val="none"/>
        </w:rPr>
        <w:t xml:space="preserve"> sau khi nhập đầy đủ thông tin</w:t>
      </w:r>
      <w:r w:rsidR="006D783D">
        <w:rPr>
          <w:rFonts w:ascii="Times New Roman" w:hAnsi="Times New Roman" w:cs="Times New Roman"/>
          <w:b w:val="0"/>
          <w:bCs/>
          <w:u w:val="none"/>
        </w:rPr>
        <w:t xml:space="preserve"> click</w:t>
      </w:r>
      <w:r w:rsidR="006179F8">
        <w:rPr>
          <w:rFonts w:ascii="Times New Roman" w:hAnsi="Times New Roman" w:cs="Times New Roman"/>
          <w:b w:val="0"/>
          <w:bCs/>
          <w:u w:val="none"/>
        </w:rPr>
        <w:t xml:space="preserve"> vào nút “Save” để lưu thông tin</w:t>
      </w:r>
      <w:r w:rsidR="00A60D0A">
        <w:rPr>
          <w:rFonts w:ascii="Times New Roman" w:hAnsi="Times New Roman" w:cs="Times New Roman"/>
          <w:b w:val="0"/>
          <w:bCs/>
          <w:u w:val="none"/>
        </w:rPr>
        <w:t>.</w:t>
      </w:r>
    </w:p>
    <w:p w14:paraId="5BC5293F" w14:textId="4DDCD45A" w:rsidR="00F2172F" w:rsidRDefault="006D783D" w:rsidP="00B32C0E">
      <w:pPr>
        <w:pStyle w:val="Menu1"/>
        <w:numPr>
          <w:ilvl w:val="0"/>
          <w:numId w:val="0"/>
        </w:numPr>
        <w:spacing w:line="360" w:lineRule="auto"/>
        <w:ind w:left="420" w:hanging="420"/>
        <w:jc w:val="left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t xml:space="preserve"> </w:t>
      </w:r>
      <w:r w:rsidR="00C232EE">
        <w:rPr>
          <w:rFonts w:ascii="Times New Roman" w:hAnsi="Times New Roman" w:cs="Times New Roman"/>
          <w:b w:val="0"/>
          <w:bCs/>
          <w:u w:val="none"/>
        </w:rPr>
        <w:tab/>
      </w:r>
      <w:r w:rsidR="00BF79FF">
        <w:rPr>
          <w:rFonts w:ascii="Times New Roman" w:hAnsi="Times New Roman" w:cs="Times New Roman"/>
          <w:b w:val="0"/>
          <w:bCs/>
          <w:u w:val="none"/>
        </w:rPr>
        <w:t xml:space="preserve">Kiểm tra và </w:t>
      </w:r>
      <w:r w:rsidR="00781863">
        <w:rPr>
          <w:rFonts w:ascii="Times New Roman" w:hAnsi="Times New Roman" w:cs="Times New Roman"/>
          <w:b w:val="0"/>
          <w:bCs/>
          <w:u w:val="none"/>
        </w:rPr>
        <w:t>phê duyệt thông tin</w:t>
      </w:r>
    </w:p>
    <w:p w14:paraId="47876DC5" w14:textId="58DB6D90" w:rsidR="00F2172F" w:rsidRDefault="00F2172F" w:rsidP="002C48F3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  <w:lang w:val="vi-VN"/>
        </w:rPr>
      </w:pPr>
      <w:r w:rsidRPr="00F2172F">
        <w:rPr>
          <w:rFonts w:ascii="Times New Roman" w:hAnsi="Times New Roman" w:cs="Times New Roman"/>
          <w:b w:val="0"/>
          <w:bCs/>
          <w:u w:val="none"/>
          <w:lang w:val="vi-VN"/>
        </w:rPr>
        <w:drawing>
          <wp:inline distT="0" distB="0" distL="0" distR="0" wp14:anchorId="1747A9A6" wp14:editId="70522DAD">
            <wp:extent cx="4801106" cy="2775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8453" cy="279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B885" w14:textId="126EA4CD" w:rsidR="002C48F3" w:rsidRDefault="002C48F3" w:rsidP="002C48F3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t>Hình 5.</w:t>
      </w:r>
      <w:r>
        <w:rPr>
          <w:rFonts w:ascii="Times New Roman" w:hAnsi="Times New Roman" w:cs="Times New Roman"/>
          <w:b w:val="0"/>
          <w:bCs/>
          <w:u w:val="none"/>
        </w:rPr>
        <w:t>3</w:t>
      </w:r>
      <w:r>
        <w:rPr>
          <w:rFonts w:ascii="Times New Roman" w:hAnsi="Times New Roman" w:cs="Times New Roman"/>
          <w:b w:val="0"/>
          <w:bCs/>
          <w:u w:val="none"/>
        </w:rPr>
        <w:t xml:space="preserve">: </w:t>
      </w:r>
      <w:r w:rsidR="00B32C0E">
        <w:rPr>
          <w:rFonts w:ascii="Times New Roman" w:hAnsi="Times New Roman" w:cs="Times New Roman"/>
          <w:b w:val="0"/>
          <w:bCs/>
          <w:u w:val="none"/>
        </w:rPr>
        <w:t>Kiểm tra và phê duyệt</w:t>
      </w:r>
      <w:r>
        <w:rPr>
          <w:rFonts w:ascii="Times New Roman" w:hAnsi="Times New Roman" w:cs="Times New Roman"/>
          <w:b w:val="0"/>
          <w:bCs/>
          <w:u w:val="none"/>
        </w:rPr>
        <w:t xml:space="preserve"> thông tin ban đâu</w:t>
      </w:r>
    </w:p>
    <w:p w14:paraId="7507178F" w14:textId="77777777" w:rsidR="002C48F3" w:rsidRPr="00BF4AA2" w:rsidRDefault="002C48F3" w:rsidP="002C48F3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  <w:lang w:val="vi-VN"/>
        </w:rPr>
      </w:pPr>
    </w:p>
    <w:p w14:paraId="4BFFB164" w14:textId="101A327D" w:rsidR="002776BA" w:rsidRDefault="002C48F3" w:rsidP="00B4548E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 xml:space="preserve">Sau khi thông tin </w:t>
      </w:r>
      <w:r w:rsidR="00786ACA">
        <w:rPr>
          <w:rFonts w:ascii="Times New Roman" w:hAnsi="Times New Roman" w:cs="Times New Roman"/>
          <w:noProof/>
          <w:sz w:val="24"/>
          <w:lang w:eastAsia="en-US"/>
        </w:rPr>
        <w:t>ban đầu được nhập đầy đủ, bộ phận QA sẽ vào phần nh</w:t>
      </w:r>
      <w:r w:rsidR="00533C9F">
        <w:rPr>
          <w:rFonts w:ascii="Times New Roman" w:hAnsi="Times New Roman" w:cs="Times New Roman"/>
          <w:noProof/>
          <w:sz w:val="24"/>
          <w:lang w:eastAsia="en-US"/>
        </w:rPr>
        <w:t>ậ</w:t>
      </w:r>
      <w:r w:rsidR="00786ACA">
        <w:rPr>
          <w:rFonts w:ascii="Times New Roman" w:hAnsi="Times New Roman" w:cs="Times New Roman"/>
          <w:noProof/>
          <w:sz w:val="24"/>
          <w:lang w:eastAsia="en-US"/>
        </w:rPr>
        <w:t>p thông tin ban đầu</w:t>
      </w:r>
      <w:r w:rsidR="00533C9F">
        <w:rPr>
          <w:rFonts w:ascii="Times New Roman" w:hAnsi="Times New Roman" w:cs="Times New Roman"/>
          <w:noProof/>
          <w:sz w:val="24"/>
          <w:lang w:eastAsia="en-US"/>
        </w:rPr>
        <w:t xml:space="preserve"> để kiểm tra lại thông tin các bộ phận đã nhập</w:t>
      </w:r>
      <w:r w:rsidR="00786ACA">
        <w:rPr>
          <w:rFonts w:ascii="Times New Roman" w:hAnsi="Times New Roman" w:cs="Times New Roman"/>
          <w:noProof/>
          <w:sz w:val="24"/>
          <w:lang w:eastAsia="en-US"/>
        </w:rPr>
        <w:t xml:space="preserve"> </w:t>
      </w:r>
      <w:r w:rsidR="00533C9F">
        <w:rPr>
          <w:rFonts w:ascii="Times New Roman" w:hAnsi="Times New Roman" w:cs="Times New Roman"/>
          <w:noProof/>
          <w:sz w:val="24"/>
          <w:lang w:eastAsia="en-US"/>
        </w:rPr>
        <w:t>sau đó click vào nút “Checked”</w:t>
      </w:r>
      <w:r w:rsidR="00697A61">
        <w:rPr>
          <w:rFonts w:ascii="Times New Roman" w:hAnsi="Times New Roman" w:cs="Times New Roman"/>
          <w:noProof/>
          <w:sz w:val="24"/>
          <w:lang w:eastAsia="en-US"/>
        </w:rPr>
        <w:t xml:space="preserve"> (</w:t>
      </w:r>
      <w:r w:rsidR="00697A61" w:rsidRPr="00697A61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1</w:t>
      </w:r>
      <w:r w:rsidR="00697A61" w:rsidRPr="00C249AB">
        <w:rPr>
          <w:rFonts w:ascii="Times New Roman" w:hAnsi="Times New Roman" w:cs="Times New Roman"/>
          <w:noProof/>
          <w:color w:val="0D0D0D" w:themeColor="text1" w:themeTint="F2"/>
          <w:sz w:val="24"/>
          <w:lang w:eastAsia="en-US"/>
        </w:rPr>
        <w:t>)</w:t>
      </w:r>
      <w:r w:rsidR="00533C9F">
        <w:rPr>
          <w:rFonts w:ascii="Times New Roman" w:hAnsi="Times New Roman" w:cs="Times New Roman"/>
          <w:noProof/>
          <w:sz w:val="24"/>
          <w:lang w:eastAsia="en-US"/>
        </w:rPr>
        <w:t xml:space="preserve"> và xác nhận kiểm tra</w:t>
      </w:r>
      <w:r w:rsidR="00C151F2">
        <w:rPr>
          <w:rFonts w:ascii="Times New Roman" w:hAnsi="Times New Roman" w:cs="Times New Roman"/>
          <w:noProof/>
          <w:sz w:val="24"/>
          <w:lang w:eastAsia="en-US"/>
        </w:rPr>
        <w:t xml:space="preserve"> (hình 5.3)</w:t>
      </w:r>
      <w:r w:rsidR="00297F7F">
        <w:rPr>
          <w:rFonts w:ascii="Times New Roman" w:hAnsi="Times New Roman" w:cs="Times New Roman"/>
          <w:noProof/>
          <w:sz w:val="24"/>
          <w:lang w:eastAsia="en-US"/>
        </w:rPr>
        <w:t>.</w:t>
      </w:r>
    </w:p>
    <w:p w14:paraId="4CFD75F5" w14:textId="689659FA" w:rsidR="00533C9F" w:rsidRDefault="00533C9F" w:rsidP="00B4548E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>Sau khi thông tin đã được kiển tra, người phê duyệt sẽ vào phần này sau đó click vào “Approved”</w:t>
      </w:r>
      <w:r w:rsidR="00C249AB">
        <w:rPr>
          <w:rFonts w:ascii="Times New Roman" w:hAnsi="Times New Roman" w:cs="Times New Roman"/>
          <w:noProof/>
          <w:sz w:val="24"/>
          <w:lang w:eastAsia="en-US"/>
        </w:rPr>
        <w:t xml:space="preserve"> (</w:t>
      </w:r>
      <w:r w:rsidR="00C249AB" w:rsidRPr="00C249AB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2</w:t>
      </w:r>
      <w:r w:rsidR="00C249AB">
        <w:rPr>
          <w:rFonts w:ascii="Times New Roman" w:hAnsi="Times New Roman" w:cs="Times New Roman"/>
          <w:noProof/>
          <w:sz w:val="24"/>
          <w:lang w:eastAsia="en-US"/>
        </w:rPr>
        <w:t>)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</w:t>
      </w:r>
      <w:r w:rsidR="009D65AC">
        <w:rPr>
          <w:rFonts w:ascii="Times New Roman" w:hAnsi="Times New Roman" w:cs="Times New Roman"/>
          <w:noProof/>
          <w:sz w:val="24"/>
          <w:lang w:eastAsia="en-US"/>
        </w:rPr>
        <w:t>sau đó xác nhận phê duyệt, sau khi phê duyệt thành công, thông tin khuôn sẽ được chuyển đến bước nhập thông tin tiếp theo</w:t>
      </w:r>
      <w:r w:rsidR="00C151F2">
        <w:rPr>
          <w:rFonts w:ascii="Times New Roman" w:hAnsi="Times New Roman" w:cs="Times New Roman"/>
          <w:noProof/>
          <w:sz w:val="24"/>
          <w:lang w:eastAsia="en-US"/>
        </w:rPr>
        <w:t xml:space="preserve"> </w:t>
      </w:r>
      <w:r w:rsidR="00C151F2">
        <w:rPr>
          <w:rFonts w:ascii="Times New Roman" w:hAnsi="Times New Roman" w:cs="Times New Roman"/>
          <w:noProof/>
          <w:sz w:val="24"/>
          <w:lang w:eastAsia="en-US"/>
        </w:rPr>
        <w:t>(hình 5.3).</w:t>
      </w:r>
    </w:p>
    <w:p w14:paraId="1B853D56" w14:textId="1EA8CA17" w:rsidR="000A372A" w:rsidRDefault="00BF1F09" w:rsidP="006D1CE6">
      <w:pPr>
        <w:pStyle w:val="Menu1"/>
        <w:numPr>
          <w:ilvl w:val="0"/>
          <w:numId w:val="0"/>
        </w:numPr>
        <w:spacing w:line="360" w:lineRule="auto"/>
        <w:ind w:left="420" w:hanging="420"/>
        <w:outlineLvl w:val="1"/>
        <w:rPr>
          <w:rFonts w:ascii="Times New Roman" w:hAnsi="Times New Roman" w:cs="Times New Roman"/>
          <w:u w:val="none"/>
        </w:rPr>
      </w:pPr>
      <w:bookmarkStart w:id="27" w:name="_Toc168901723"/>
      <w:bookmarkEnd w:id="3"/>
      <w:bookmarkEnd w:id="4"/>
      <w:r w:rsidRPr="00BF1F09">
        <w:rPr>
          <w:rFonts w:ascii="Times New Roman" w:hAnsi="Times New Roman" w:cs="Times New Roman"/>
          <w:bCs/>
          <w:noProof/>
          <w:u w:val="none"/>
          <w:lang w:eastAsia="en-US"/>
        </w:rPr>
        <w:t>5.2.</w:t>
      </w:r>
      <w:r>
        <w:rPr>
          <w:rFonts w:ascii="Times New Roman" w:hAnsi="Times New Roman" w:cs="Times New Roman"/>
          <w:b w:val="0"/>
          <w:noProof/>
          <w:u w:val="none"/>
          <w:lang w:eastAsia="en-US"/>
        </w:rPr>
        <w:t xml:space="preserve">  </w:t>
      </w:r>
      <w:r w:rsidR="005C6165">
        <w:rPr>
          <w:rFonts w:ascii="Times New Roman" w:hAnsi="Times New Roman" w:cs="Times New Roman"/>
          <w:u w:val="none"/>
        </w:rPr>
        <w:t>Nhập thông tin xác định tí</w:t>
      </w:r>
      <w:r w:rsidR="001F7B08">
        <w:rPr>
          <w:rFonts w:ascii="Times New Roman" w:hAnsi="Times New Roman" w:cs="Times New Roman"/>
          <w:u w:val="none"/>
        </w:rPr>
        <w:t>nh</w:t>
      </w:r>
      <w:r w:rsidR="005C6165">
        <w:rPr>
          <w:rFonts w:ascii="Times New Roman" w:hAnsi="Times New Roman" w:cs="Times New Roman"/>
          <w:u w:val="none"/>
        </w:rPr>
        <w:t xml:space="preserve"> khả thi</w:t>
      </w:r>
      <w:bookmarkEnd w:id="27"/>
    </w:p>
    <w:p w14:paraId="23E5FB25" w14:textId="70B2249D" w:rsidR="00867900" w:rsidRDefault="00867900" w:rsidP="005C6165">
      <w:pPr>
        <w:pStyle w:val="Menu1"/>
        <w:numPr>
          <w:ilvl w:val="0"/>
          <w:numId w:val="0"/>
        </w:numPr>
        <w:spacing w:line="360" w:lineRule="auto"/>
        <w:ind w:firstLine="360"/>
        <w:rPr>
          <w:rFonts w:ascii="Times New Roman" w:hAnsi="Times New Roman" w:cs="Times New Roman"/>
          <w:b w:val="0"/>
          <w:bCs/>
          <w:u w:val="none"/>
        </w:rPr>
      </w:pPr>
      <w:r w:rsidRPr="00867900">
        <w:rPr>
          <w:rFonts w:ascii="Times New Roman" w:hAnsi="Times New Roman" w:cs="Times New Roman"/>
          <w:b w:val="0"/>
          <w:bCs/>
          <w:u w:val="none"/>
        </w:rPr>
        <w:t xml:space="preserve">Nhập thông tin </w:t>
      </w:r>
      <w:r>
        <w:rPr>
          <w:rFonts w:ascii="Times New Roman" w:hAnsi="Times New Roman" w:cs="Times New Roman"/>
          <w:b w:val="0"/>
          <w:bCs/>
          <w:u w:val="none"/>
        </w:rPr>
        <w:t>xác định tính khả thi</w:t>
      </w:r>
    </w:p>
    <w:p w14:paraId="64F9EAC3" w14:textId="23BACBAB" w:rsidR="00C83D5A" w:rsidRPr="00084324" w:rsidRDefault="00C83D5A" w:rsidP="00C83D5A">
      <w:pPr>
        <w:pStyle w:val="M2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 xml:space="preserve">Trên danh sách khuôn mới, click vào ô của cột </w:t>
      </w:r>
      <w:r>
        <w:rPr>
          <w:rFonts w:ascii="Times New Roman" w:hAnsi="Times New Roman" w:cs="Times New Roman"/>
          <w:noProof/>
          <w:sz w:val="24"/>
          <w:lang w:eastAsia="en-US"/>
        </w:rPr>
        <w:t>Feasibility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của mã cần nhập thông tin (Hình 5.</w:t>
      </w:r>
      <w:r>
        <w:rPr>
          <w:rFonts w:ascii="Times New Roman" w:hAnsi="Times New Roman" w:cs="Times New Roman"/>
          <w:noProof/>
          <w:sz w:val="24"/>
          <w:lang w:eastAsia="en-US"/>
        </w:rPr>
        <w:t>4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7338CC13" w14:textId="52C5B239" w:rsidR="00C83D5A" w:rsidRDefault="004403D7" w:rsidP="004403D7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4403D7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5369480D" wp14:editId="12BC8601">
            <wp:extent cx="5764250" cy="47621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6155" cy="478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07D5" w14:textId="5A550C05" w:rsidR="004403D7" w:rsidRDefault="004403D7" w:rsidP="004403D7">
      <w:pPr>
        <w:pStyle w:val="Menu1"/>
        <w:numPr>
          <w:ilvl w:val="0"/>
          <w:numId w:val="0"/>
        </w:numPr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 w:rsidRPr="00BF4AA2">
        <w:rPr>
          <w:rFonts w:ascii="Times New Roman" w:hAnsi="Times New Roman" w:cs="Times New Roman"/>
          <w:b w:val="0"/>
          <w:bCs/>
          <w:u w:val="none"/>
        </w:rPr>
        <w:t xml:space="preserve">Hình </w:t>
      </w:r>
      <w:r>
        <w:rPr>
          <w:rFonts w:ascii="Times New Roman" w:hAnsi="Times New Roman" w:cs="Times New Roman"/>
          <w:b w:val="0"/>
          <w:bCs/>
          <w:u w:val="none"/>
        </w:rPr>
        <w:t>5.</w:t>
      </w:r>
      <w:r>
        <w:rPr>
          <w:rFonts w:ascii="Times New Roman" w:hAnsi="Times New Roman" w:cs="Times New Roman"/>
          <w:b w:val="0"/>
          <w:bCs/>
          <w:u w:val="none"/>
        </w:rPr>
        <w:t>4</w:t>
      </w:r>
      <w:r w:rsidRPr="00BF4AA2">
        <w:rPr>
          <w:rFonts w:ascii="Times New Roman" w:hAnsi="Times New Roman" w:cs="Times New Roman"/>
          <w:b w:val="0"/>
          <w:bCs/>
          <w:u w:val="none"/>
        </w:rPr>
        <w:t xml:space="preserve">: </w:t>
      </w:r>
      <w:r>
        <w:rPr>
          <w:rFonts w:ascii="Times New Roman" w:hAnsi="Times New Roman" w:cs="Times New Roman"/>
          <w:b w:val="0"/>
          <w:bCs/>
          <w:u w:val="none"/>
        </w:rPr>
        <w:t>Danh sách khuôn mới</w:t>
      </w:r>
    </w:p>
    <w:p w14:paraId="05530B7A" w14:textId="6D2D8726" w:rsidR="004403D7" w:rsidRDefault="004403D7" w:rsidP="004403D7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lastRenderedPageBreak/>
        <w:t>Form nhập thông tin xác định tính khả thi được hiện lên</w:t>
      </w:r>
      <w:r w:rsidR="0076678E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(Hình </w:t>
      </w:r>
      <w:r w:rsidR="00BC0437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5.5)</w:t>
      </w:r>
    </w:p>
    <w:p w14:paraId="09F87306" w14:textId="14B5AE70" w:rsidR="009C0D70" w:rsidRDefault="0076678E" w:rsidP="0076678E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76678E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2C719FAF" wp14:editId="17000805">
            <wp:extent cx="4620660" cy="31455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0532" cy="31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C9EB" w14:textId="56E018E4" w:rsidR="006A537C" w:rsidRDefault="006A537C" w:rsidP="0076678E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Hình 5.5: </w:t>
      </w:r>
      <w:r w:rsidR="008C4FBC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Nhập thông tin xác định tính khả thi</w:t>
      </w:r>
    </w:p>
    <w:p w14:paraId="41C2F7C7" w14:textId="53E804EE" w:rsidR="00542E41" w:rsidRDefault="00542E41" w:rsidP="00542E41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Các bộ phận sẽ nhập thông tin theo PIC bộ phận, sau khi nhập thông tin, click vào nút “Save” để lưu th</w:t>
      </w:r>
      <w:r w:rsidR="00157852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ông tin</w:t>
      </w:r>
      <w:r w:rsidR="00AF617E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(Hình 5.5)</w:t>
      </w:r>
      <w:r w:rsidR="00157852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.</w:t>
      </w:r>
    </w:p>
    <w:p w14:paraId="0711EE30" w14:textId="1FBC49D3" w:rsidR="008C4FBC" w:rsidRDefault="00614041" w:rsidP="008C4FBC">
      <w:pPr>
        <w:pStyle w:val="Menu1"/>
        <w:numPr>
          <w:ilvl w:val="0"/>
          <w:numId w:val="0"/>
        </w:numPr>
        <w:spacing w:line="360" w:lineRule="auto"/>
        <w:ind w:left="840" w:hanging="420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Kiểm tra</w:t>
      </w:r>
      <w:r w:rsidR="008C4FBC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và phê duyệt thông tin xác định tính khả thi.</w:t>
      </w:r>
    </w:p>
    <w:p w14:paraId="1AA40812" w14:textId="0328A65B" w:rsidR="00A92339" w:rsidRDefault="00A92339" w:rsidP="00A92339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A92339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14C61B1A" wp14:editId="7BFA6D72">
            <wp:extent cx="4447642" cy="30441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4770" cy="309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BAD6" w14:textId="1A50AD44" w:rsidR="00A92339" w:rsidRDefault="008C4FBC" w:rsidP="008C4FBC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Hình 5.6: </w:t>
      </w:r>
      <w:r w:rsidR="00842B04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Phê duyệt thông tin xác định tính khả thi</w:t>
      </w:r>
    </w:p>
    <w:p w14:paraId="64550746" w14:textId="10775958" w:rsidR="00AF617E" w:rsidRDefault="00AF617E" w:rsidP="00AF617E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lastRenderedPageBreak/>
        <w:t xml:space="preserve">Sau khi thông tin </w:t>
      </w:r>
      <w:r w:rsidR="00DC0EAB">
        <w:rPr>
          <w:rFonts w:ascii="Times New Roman" w:hAnsi="Times New Roman" w:cs="Times New Roman"/>
          <w:noProof/>
          <w:sz w:val="24"/>
          <w:lang w:eastAsia="en-US"/>
        </w:rPr>
        <w:t>xác định tính khả thi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được nhập đầy đủ, bộ phận QA sẽ vào phần nhập thông tin </w:t>
      </w:r>
      <w:r w:rsidR="002927D2">
        <w:rPr>
          <w:rFonts w:ascii="Times New Roman" w:hAnsi="Times New Roman" w:cs="Times New Roman"/>
          <w:noProof/>
          <w:sz w:val="24"/>
          <w:lang w:eastAsia="en-US"/>
        </w:rPr>
        <w:t>xác định tính khả thi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để kiểm tra lại thông tin các bộ phận đã nhập sau đó click vào nút “Checked” (</w:t>
      </w:r>
      <w:r w:rsidRPr="00697A61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1</w:t>
      </w:r>
      <w:r w:rsidRPr="00C249AB">
        <w:rPr>
          <w:rFonts w:ascii="Times New Roman" w:hAnsi="Times New Roman" w:cs="Times New Roman"/>
          <w:noProof/>
          <w:color w:val="0D0D0D" w:themeColor="text1" w:themeTint="F2"/>
          <w:sz w:val="24"/>
          <w:lang w:eastAsia="en-US"/>
        </w:rPr>
        <w:t>)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và xác nhận kiểm tra</w:t>
      </w:r>
      <w:r w:rsidR="00842B04">
        <w:rPr>
          <w:rFonts w:ascii="Times New Roman" w:hAnsi="Times New Roman" w:cs="Times New Roman"/>
          <w:noProof/>
          <w:sz w:val="24"/>
          <w:lang w:eastAsia="en-US"/>
        </w:rPr>
        <w:t xml:space="preserve"> (hình 5.6)</w:t>
      </w:r>
      <w:r>
        <w:rPr>
          <w:rFonts w:ascii="Times New Roman" w:hAnsi="Times New Roman" w:cs="Times New Roman"/>
          <w:noProof/>
          <w:sz w:val="24"/>
          <w:lang w:eastAsia="en-US"/>
        </w:rPr>
        <w:t>.</w:t>
      </w:r>
    </w:p>
    <w:p w14:paraId="0D627041" w14:textId="77777777" w:rsidR="00842B04" w:rsidRDefault="00AF617E" w:rsidP="00842B04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>Sau khi thông tin đã được kiển tra, người phê duyệt sẽ vào phần này sau đó click vào “Approved” (</w:t>
      </w:r>
      <w:r w:rsidRPr="00C249AB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2</w:t>
      </w:r>
      <w:r>
        <w:rPr>
          <w:rFonts w:ascii="Times New Roman" w:hAnsi="Times New Roman" w:cs="Times New Roman"/>
          <w:noProof/>
          <w:sz w:val="24"/>
          <w:lang w:eastAsia="en-US"/>
        </w:rPr>
        <w:t>) sau đó xác nhận phê duyệt, sau khi phê duyệt thành công, thông tin khuôn sẽ được chuyển đến bước nhập thông tin tiếp theo</w:t>
      </w:r>
      <w:r w:rsidR="00842B04">
        <w:rPr>
          <w:rFonts w:ascii="Times New Roman" w:hAnsi="Times New Roman" w:cs="Times New Roman"/>
          <w:noProof/>
          <w:sz w:val="24"/>
          <w:lang w:eastAsia="en-US"/>
        </w:rPr>
        <w:t xml:space="preserve"> </w:t>
      </w:r>
      <w:r w:rsidR="00842B04">
        <w:rPr>
          <w:rFonts w:ascii="Times New Roman" w:hAnsi="Times New Roman" w:cs="Times New Roman"/>
          <w:noProof/>
          <w:sz w:val="24"/>
          <w:lang w:eastAsia="en-US"/>
        </w:rPr>
        <w:t>(hình 5.6).</w:t>
      </w:r>
    </w:p>
    <w:p w14:paraId="2D04EE1C" w14:textId="46EAC65E" w:rsidR="00AF617E" w:rsidRPr="001F7B08" w:rsidRDefault="001F7B08" w:rsidP="006D1CE6">
      <w:pPr>
        <w:pStyle w:val="M2"/>
        <w:numPr>
          <w:ilvl w:val="0"/>
          <w:numId w:val="0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4"/>
        </w:rPr>
      </w:pPr>
      <w:bookmarkStart w:id="28" w:name="_Toc168901724"/>
      <w:r w:rsidRPr="001F7B08">
        <w:rPr>
          <w:rFonts w:ascii="Times New Roman" w:hAnsi="Times New Roman" w:cs="Times New Roman"/>
          <w:b/>
          <w:bCs/>
          <w:sz w:val="24"/>
        </w:rPr>
        <w:t>5.3.  Nhập thông tin phần chuẩn bị</w:t>
      </w:r>
      <w:bookmarkEnd w:id="28"/>
    </w:p>
    <w:p w14:paraId="47C65E29" w14:textId="33516553" w:rsidR="001F7B08" w:rsidRDefault="001F7B08" w:rsidP="001F7B08">
      <w:pPr>
        <w:pStyle w:val="Menu1"/>
        <w:numPr>
          <w:ilvl w:val="0"/>
          <w:numId w:val="0"/>
        </w:numPr>
        <w:spacing w:line="360" w:lineRule="auto"/>
        <w:ind w:firstLine="360"/>
        <w:rPr>
          <w:rFonts w:ascii="Times New Roman" w:hAnsi="Times New Roman" w:cs="Times New Roman"/>
          <w:b w:val="0"/>
          <w:bCs/>
          <w:u w:val="none"/>
        </w:rPr>
      </w:pPr>
      <w:r w:rsidRPr="00867900">
        <w:rPr>
          <w:rFonts w:ascii="Times New Roman" w:hAnsi="Times New Roman" w:cs="Times New Roman"/>
          <w:b w:val="0"/>
          <w:bCs/>
          <w:u w:val="none"/>
        </w:rPr>
        <w:t xml:space="preserve">Nhập thông tin </w:t>
      </w:r>
      <w:r w:rsidR="00CE478A">
        <w:rPr>
          <w:rFonts w:ascii="Times New Roman" w:hAnsi="Times New Roman" w:cs="Times New Roman"/>
          <w:b w:val="0"/>
          <w:bCs/>
          <w:u w:val="none"/>
        </w:rPr>
        <w:t>phần chuẩn bị</w:t>
      </w:r>
    </w:p>
    <w:p w14:paraId="2017372B" w14:textId="64756862" w:rsidR="001F7B08" w:rsidRPr="00084324" w:rsidRDefault="001F7B08" w:rsidP="001F7B08">
      <w:pPr>
        <w:pStyle w:val="M2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 xml:space="preserve">Trên danh sách khuôn mới, click vào ô của cột </w:t>
      </w:r>
      <w:r w:rsidR="003770E2">
        <w:rPr>
          <w:rFonts w:ascii="Times New Roman" w:hAnsi="Times New Roman" w:cs="Times New Roman"/>
          <w:noProof/>
          <w:sz w:val="24"/>
          <w:lang w:eastAsia="en-US"/>
        </w:rPr>
        <w:t>Preparation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của mã cần nhập thông tin (Hình 5.</w:t>
      </w:r>
      <w:r w:rsidR="00CD4174">
        <w:rPr>
          <w:rFonts w:ascii="Times New Roman" w:hAnsi="Times New Roman" w:cs="Times New Roman"/>
          <w:noProof/>
          <w:sz w:val="24"/>
          <w:lang w:eastAsia="en-US"/>
        </w:rPr>
        <w:t>7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2B393F1D" w14:textId="43AB8A23" w:rsidR="00697A61" w:rsidRDefault="00CD4174" w:rsidP="00CD4174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CD4174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0826DDFF" wp14:editId="0A1880E3">
            <wp:extent cx="5696952" cy="45939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958" cy="460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4BA4" w14:textId="11B4D338" w:rsidR="00CD4174" w:rsidRDefault="00CD4174" w:rsidP="00CD4174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5.7</w:t>
      </w:r>
      <w:r w:rsidR="0039448B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: </w:t>
      </w:r>
      <w:r w:rsidR="00DC75F6">
        <w:rPr>
          <w:rFonts w:ascii="Times New Roman" w:hAnsi="Times New Roman" w:cs="Times New Roman"/>
          <w:b w:val="0"/>
          <w:bCs/>
          <w:u w:val="none"/>
        </w:rPr>
        <w:t>Danh sách khuôn mới</w:t>
      </w:r>
    </w:p>
    <w:p w14:paraId="682E2261" w14:textId="71574475" w:rsidR="00DC75F6" w:rsidRDefault="00DC75F6" w:rsidP="00DC75F6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Form nhập thông tin xác định tính khả thi được hiện lên (Hình 5.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8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</w:t>
      </w:r>
    </w:p>
    <w:p w14:paraId="6117C6AF" w14:textId="45810845" w:rsidR="00DC75F6" w:rsidRDefault="005940E4" w:rsidP="00CD4174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5940E4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lastRenderedPageBreak/>
        <w:drawing>
          <wp:inline distT="0" distB="0" distL="0" distR="0" wp14:anchorId="1F9B14FA" wp14:editId="1737749A">
            <wp:extent cx="5010125" cy="32406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0232" cy="32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0E1F" w14:textId="0CE7CD41" w:rsidR="005940E4" w:rsidRDefault="005940E4" w:rsidP="00CD4174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5.8: Nhập thông tin phần chuẩn bị</w:t>
      </w:r>
    </w:p>
    <w:p w14:paraId="7E7E8437" w14:textId="5A6649F1" w:rsidR="005940E4" w:rsidRDefault="005940E4" w:rsidP="005940E4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Các bộ phận sẽ nhập thông tin theo PIC bộ phận, sau khi nhập thông tin, click vào nút “Save” để lưu thông tin (Hình 5.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8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).</w:t>
      </w:r>
    </w:p>
    <w:p w14:paraId="212F9259" w14:textId="2ADF2889" w:rsidR="00F64A25" w:rsidRDefault="00F64A25" w:rsidP="00F64A25">
      <w:pPr>
        <w:pStyle w:val="Menu1"/>
        <w:numPr>
          <w:ilvl w:val="0"/>
          <w:numId w:val="0"/>
        </w:numPr>
        <w:spacing w:line="360" w:lineRule="auto"/>
        <w:ind w:left="840" w:hanging="420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Kiểm tra và phê duyệt thông tin chuẩn bị</w:t>
      </w:r>
    </w:p>
    <w:p w14:paraId="33B9EB24" w14:textId="4E22DD3F" w:rsidR="005940E4" w:rsidRDefault="00F64A25" w:rsidP="00CD4174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F64A25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3CB6EA12" wp14:editId="03151228">
            <wp:extent cx="5037328" cy="33522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3294" cy="335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8CAF" w14:textId="4BDC9E68" w:rsidR="00F64A25" w:rsidRDefault="00F64A25" w:rsidP="00CD4174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5.9</w:t>
      </w:r>
      <w:r w:rsidR="00D12F72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: Phê duyệt thông tin phần chuẩn bị</w:t>
      </w:r>
    </w:p>
    <w:p w14:paraId="7E7815F3" w14:textId="02BA28F2" w:rsidR="00DC0EAB" w:rsidRDefault="00DC0EAB" w:rsidP="00DC0EAB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lastRenderedPageBreak/>
        <w:t xml:space="preserve">Sau khi thông tin </w:t>
      </w:r>
      <w:r>
        <w:rPr>
          <w:rFonts w:ascii="Times New Roman" w:hAnsi="Times New Roman" w:cs="Times New Roman"/>
          <w:noProof/>
          <w:sz w:val="24"/>
          <w:lang w:eastAsia="en-US"/>
        </w:rPr>
        <w:t>phần chuẩn bị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được nhập đầy đủ, bộ phận QA sẽ vào phần nhập thông tin </w:t>
      </w:r>
      <w:r w:rsidR="002927D2">
        <w:rPr>
          <w:rFonts w:ascii="Times New Roman" w:hAnsi="Times New Roman" w:cs="Times New Roman"/>
          <w:noProof/>
          <w:sz w:val="24"/>
          <w:lang w:eastAsia="en-US"/>
        </w:rPr>
        <w:t>chạy thử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để kiểm tra lại thông tin các bộ phận đã nhập sau đó click vào nút “Checked” (</w:t>
      </w:r>
      <w:r w:rsidRPr="00697A61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1</w:t>
      </w:r>
      <w:r w:rsidRPr="00C249AB">
        <w:rPr>
          <w:rFonts w:ascii="Times New Roman" w:hAnsi="Times New Roman" w:cs="Times New Roman"/>
          <w:noProof/>
          <w:color w:val="0D0D0D" w:themeColor="text1" w:themeTint="F2"/>
          <w:sz w:val="24"/>
          <w:lang w:eastAsia="en-US"/>
        </w:rPr>
        <w:t>)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và xác nhận kiểm tra (hình 5.</w:t>
      </w:r>
      <w:r w:rsidR="00E80993">
        <w:rPr>
          <w:rFonts w:ascii="Times New Roman" w:hAnsi="Times New Roman" w:cs="Times New Roman"/>
          <w:noProof/>
          <w:sz w:val="24"/>
          <w:lang w:eastAsia="en-US"/>
        </w:rPr>
        <w:t>9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5FEF06D5" w14:textId="3C9C270B" w:rsidR="00DC0EAB" w:rsidRDefault="00DC0EAB" w:rsidP="00DC0EAB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>Sau khi thông tin đã được kiển tra, người phê duyệt sẽ vào phần này sau đó click vào “Approved” (</w:t>
      </w:r>
      <w:r w:rsidRPr="00C249AB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2</w:t>
      </w:r>
      <w:r>
        <w:rPr>
          <w:rFonts w:ascii="Times New Roman" w:hAnsi="Times New Roman" w:cs="Times New Roman"/>
          <w:noProof/>
          <w:sz w:val="24"/>
          <w:lang w:eastAsia="en-US"/>
        </w:rPr>
        <w:t>) sau đó xác nhận phê duyệt, sau khi phê duyệt thành công, thông tin khuôn sẽ được chuyển đến bước nhập thông tin tiếp theo (hình 5.</w:t>
      </w:r>
      <w:r w:rsidR="00E80993">
        <w:rPr>
          <w:rFonts w:ascii="Times New Roman" w:hAnsi="Times New Roman" w:cs="Times New Roman"/>
          <w:noProof/>
          <w:sz w:val="24"/>
          <w:lang w:eastAsia="en-US"/>
        </w:rPr>
        <w:t>9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4D92B16E" w14:textId="6237D41A" w:rsidR="005419C4" w:rsidRPr="00187237" w:rsidRDefault="005419C4" w:rsidP="006D1CE6">
      <w:pPr>
        <w:pStyle w:val="M2"/>
        <w:numPr>
          <w:ilvl w:val="0"/>
          <w:numId w:val="0"/>
        </w:numPr>
        <w:spacing w:line="360" w:lineRule="auto"/>
        <w:outlineLvl w:val="1"/>
        <w:rPr>
          <w:rFonts w:ascii="Times New Roman" w:hAnsi="Times New Roman" w:cs="Times New Roman"/>
          <w:b/>
          <w:bCs/>
          <w:noProof/>
          <w:sz w:val="24"/>
          <w:lang w:eastAsia="en-US"/>
        </w:rPr>
      </w:pPr>
      <w:r w:rsidRPr="00187237">
        <w:rPr>
          <w:rFonts w:ascii="Times New Roman" w:hAnsi="Times New Roman" w:cs="Times New Roman"/>
          <w:b/>
          <w:bCs/>
          <w:noProof/>
          <w:sz w:val="24"/>
          <w:lang w:eastAsia="en-US"/>
        </w:rPr>
        <w:t>5.4.  Nhập thông tin phần chạy thử</w:t>
      </w:r>
    </w:p>
    <w:p w14:paraId="12D0CEAD" w14:textId="00FF9E2A" w:rsidR="005419C4" w:rsidRDefault="005419C4" w:rsidP="005419C4">
      <w:pPr>
        <w:pStyle w:val="M2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noProof/>
          <w:sz w:val="24"/>
          <w:lang w:eastAsia="en-US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 xml:space="preserve">        Nhập thông tin phần chạy thử</w:t>
      </w:r>
    </w:p>
    <w:p w14:paraId="6764769D" w14:textId="42B7055F" w:rsidR="00187237" w:rsidRPr="00084324" w:rsidRDefault="00187237" w:rsidP="00187237">
      <w:pPr>
        <w:pStyle w:val="M2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 xml:space="preserve">Trên danh sách khuôn mới, click vào ô của cột </w:t>
      </w:r>
      <w:r w:rsidR="004C054F">
        <w:rPr>
          <w:rFonts w:ascii="Times New Roman" w:hAnsi="Times New Roman" w:cs="Times New Roman"/>
          <w:noProof/>
          <w:sz w:val="24"/>
          <w:lang w:eastAsia="en-US"/>
        </w:rPr>
        <w:t>Try Injection, Try Assy, Try Packing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của mã cần nhập thông tin (Hình 5.</w:t>
      </w:r>
      <w:r w:rsidR="001815D9">
        <w:rPr>
          <w:rFonts w:ascii="Times New Roman" w:hAnsi="Times New Roman" w:cs="Times New Roman"/>
          <w:noProof/>
          <w:sz w:val="24"/>
          <w:lang w:eastAsia="en-US"/>
        </w:rPr>
        <w:t>10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69B5CCA0" w14:textId="1B68A0BA" w:rsidR="00DC0EAB" w:rsidRDefault="009C6E99" w:rsidP="00CD4174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9C6E99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45471D17" wp14:editId="06953EBA">
            <wp:extent cx="5969204" cy="45935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9114" cy="462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805A" w14:textId="0B5D9451" w:rsidR="00434B02" w:rsidRDefault="00434B02" w:rsidP="00434B02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</w:t>
      </w:r>
      <w:r w:rsidR="001815D9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10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: </w:t>
      </w:r>
      <w:r>
        <w:rPr>
          <w:rFonts w:ascii="Times New Roman" w:hAnsi="Times New Roman" w:cs="Times New Roman"/>
          <w:b w:val="0"/>
          <w:bCs/>
          <w:u w:val="none"/>
        </w:rPr>
        <w:t>Danh sách khuôn mới</w:t>
      </w:r>
    </w:p>
    <w:p w14:paraId="7871EC62" w14:textId="6C7DB128" w:rsidR="001815D9" w:rsidRDefault="001815D9" w:rsidP="001815D9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Form nhập thông tin xác định tính khả thi được hiện lên (Hình 5.</w:t>
      </w:r>
      <w:r w:rsidR="00CD5809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11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</w:t>
      </w:r>
    </w:p>
    <w:p w14:paraId="422B22D2" w14:textId="5F316A47" w:rsidR="00434B02" w:rsidRDefault="0064606A" w:rsidP="0064606A">
      <w:pPr>
        <w:pStyle w:val="Menu1"/>
        <w:numPr>
          <w:ilvl w:val="0"/>
          <w:numId w:val="0"/>
        </w:numPr>
        <w:spacing w:line="360" w:lineRule="auto"/>
        <w:ind w:left="840" w:hanging="420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u w:val="none"/>
        </w:rPr>
        <w:lastRenderedPageBreak/>
        <w:t>Nhập thông tin chuẩn bị (hình 5.11)</w:t>
      </w:r>
    </w:p>
    <w:p w14:paraId="17EABF1D" w14:textId="6E126A9D" w:rsidR="009C6E99" w:rsidRPr="0055040C" w:rsidRDefault="0064606A" w:rsidP="0055040C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noProof/>
          <w:u w:val="none"/>
          <w:lang w:eastAsia="en-US"/>
        </w:rPr>
      </w:pPr>
      <w:r w:rsidRPr="0064606A">
        <w:rPr>
          <w:rFonts w:ascii="Times New Roman" w:hAnsi="Times New Roman" w:cs="Times New Roman"/>
          <w:noProof/>
          <w:u w:val="none"/>
          <w:lang w:eastAsia="en-US"/>
        </w:rPr>
        <w:drawing>
          <wp:inline distT="0" distB="0" distL="0" distR="0" wp14:anchorId="53910C9C" wp14:editId="232EC391">
            <wp:extent cx="5241527" cy="329915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1804" cy="33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9FFA" w14:textId="75E52CD4" w:rsidR="00CD5809" w:rsidRDefault="00CD5809" w:rsidP="00CD4174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Hình 5.11: </w:t>
      </w:r>
      <w:r w:rsidR="00935D92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Nhập thông tin </w:t>
      </w:r>
      <w:r w:rsidR="0064606A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chuẩn bị</w:t>
      </w:r>
    </w:p>
    <w:p w14:paraId="73F91511" w14:textId="355CADEB" w:rsidR="00991481" w:rsidRDefault="00935D92" w:rsidP="00991481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</w:t>
      </w:r>
      <w:r w:rsidR="00991481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Các bộ phận sẽ nhập thông tin</w:t>
      </w:r>
      <w:r w:rsidR="000764D1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chuẩn bị</w:t>
      </w:r>
      <w:r w:rsidR="0064606A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ở bảng “Pre</w:t>
      </w:r>
      <w:r w:rsidR="000764D1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paration</w:t>
      </w:r>
      <w:r w:rsidR="0064606A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”</w:t>
      </w:r>
      <w:r w:rsidR="00991481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theo PIC bộ phận, sau khi nhập thông tin, click vào nút “Save” để lưu thông tin (Hình 5.</w:t>
      </w:r>
      <w:r w:rsidR="006A2E6D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11</w:t>
      </w:r>
      <w:r w:rsidR="00991481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).</w:t>
      </w:r>
    </w:p>
    <w:p w14:paraId="295E63A4" w14:textId="7C9698C5" w:rsidR="00E14463" w:rsidRDefault="00E14463" w:rsidP="00E14463">
      <w:pPr>
        <w:pStyle w:val="Menu1"/>
        <w:numPr>
          <w:ilvl w:val="0"/>
          <w:numId w:val="0"/>
        </w:numPr>
        <w:spacing w:line="360" w:lineRule="auto"/>
        <w:ind w:left="1050" w:hanging="420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Xác nhân thông tin chuẩn bị</w:t>
      </w:r>
    </w:p>
    <w:p w14:paraId="386FBA3F" w14:textId="42A77778" w:rsidR="000205A3" w:rsidRDefault="000205A3" w:rsidP="000205A3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Sau khi các bộ phận nhập đầy đủ thông tin chuẩn bị</w:t>
      </w:r>
      <w:r w:rsidR="0047379F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bộ phận QA sẽ xác nhận</w:t>
      </w:r>
      <w:r w:rsidR="00471E4D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lại</w:t>
      </w:r>
      <w:r w:rsidR="0047379F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thông tin</w:t>
      </w:r>
    </w:p>
    <w:p w14:paraId="11C742D2" w14:textId="139A0DC2" w:rsidR="00FF1461" w:rsidRDefault="00FF1461" w:rsidP="000205A3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Click vào nút “Confirm” </w:t>
      </w:r>
      <w:r w:rsidR="00C75431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(hình 5.12)</w:t>
      </w:r>
    </w:p>
    <w:p w14:paraId="742E2AA7" w14:textId="6222151C" w:rsidR="00FF1461" w:rsidRDefault="00FF1461" w:rsidP="00FF1461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         </w:t>
      </w:r>
      <w:r w:rsidRPr="00FF1461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53C437FA" wp14:editId="77E9DF22">
            <wp:extent cx="5218544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6775" cy="183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B374" w14:textId="523963EF" w:rsidR="00FF1461" w:rsidRDefault="00FF1461" w:rsidP="00FF1461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Hình 5.12: </w:t>
      </w:r>
      <w:r w:rsidR="00471E4D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Xác nhận thông tin phần chuẩn bị</w:t>
      </w:r>
    </w:p>
    <w:p w14:paraId="7EBB9AD7" w14:textId="7520C18C" w:rsidR="00C75431" w:rsidRDefault="00C75431" w:rsidP="00C75431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Trang xác nhận thông tin chuẩn bị sẽ được hiện lên (Hình 5.13)</w:t>
      </w:r>
    </w:p>
    <w:p w14:paraId="569B056E" w14:textId="5C11EA87" w:rsidR="000205A3" w:rsidRDefault="000205A3" w:rsidP="00C75431">
      <w:pPr>
        <w:pStyle w:val="Menu1"/>
        <w:numPr>
          <w:ilvl w:val="0"/>
          <w:numId w:val="0"/>
        </w:numPr>
        <w:spacing w:line="360" w:lineRule="auto"/>
        <w:ind w:left="105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0205A3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lastRenderedPageBreak/>
        <w:drawing>
          <wp:inline distT="0" distB="0" distL="0" distR="0" wp14:anchorId="365F1502" wp14:editId="60E1D1C5">
            <wp:extent cx="4573045" cy="251642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2604" cy="252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134C" w14:textId="69B7F08A" w:rsidR="009C6E99" w:rsidRDefault="003C4CE8" w:rsidP="00CD4174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Hình </w:t>
      </w:r>
      <w:r w:rsidR="000F100E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5.13: Xác nhận thông tin chuẩn bị</w:t>
      </w:r>
    </w:p>
    <w:p w14:paraId="5093DEC9" w14:textId="78558BB7" w:rsidR="000F100E" w:rsidRDefault="000F100E" w:rsidP="000F100E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Nhập kết quả xác nhận sau đó click vào nút “Confirm”</w:t>
      </w:r>
      <w:r w:rsidR="00F726DE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(hình 5.13)</w:t>
      </w:r>
      <w:r w:rsidR="00CB335F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, </w:t>
      </w:r>
      <w:r w:rsidR="006C0B41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màn hình thông báo xác nhận thành công.</w:t>
      </w:r>
    </w:p>
    <w:p w14:paraId="6E4DB160" w14:textId="70BF6906" w:rsidR="00CE4166" w:rsidRDefault="00CE4166" w:rsidP="00CE4166">
      <w:pPr>
        <w:pStyle w:val="Menu1"/>
        <w:numPr>
          <w:ilvl w:val="0"/>
          <w:numId w:val="0"/>
        </w:numPr>
        <w:spacing w:line="360" w:lineRule="auto"/>
        <w:ind w:left="1140" w:hanging="420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Nhập thông tin chạy thử</w:t>
      </w:r>
    </w:p>
    <w:p w14:paraId="7A2CF367" w14:textId="36BCF85F" w:rsidR="00CE4166" w:rsidRDefault="000F7E41" w:rsidP="000F7E41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0F7E41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68372797" wp14:editId="4CF414C0">
            <wp:extent cx="5206649" cy="3299155"/>
            <wp:effectExtent l="0" t="0" r="0" b="0"/>
            <wp:docPr id="1255772448" name="Picture 125577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5693" cy="33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2BBB" w14:textId="3F88DF7F" w:rsidR="000F7E41" w:rsidRDefault="000F7E41" w:rsidP="000F7E41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5.14: Nhập thông tin chạy thử</w:t>
      </w:r>
    </w:p>
    <w:p w14:paraId="003328E9" w14:textId="521334C6" w:rsidR="006A2E6D" w:rsidRDefault="006A2E6D" w:rsidP="006A2E6D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Các bộ phận sẽ nhập thông tin chuẩn bị ở bảng “</w:t>
      </w:r>
      <w:r w:rsidR="0018078C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Trial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” theo PIC bộ phận, sau khi nhập thông tin, click vào nút “Save” để lưu thông tin (Hình 5.</w:t>
      </w:r>
      <w:r w:rsidR="00914E85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14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).</w:t>
      </w:r>
    </w:p>
    <w:p w14:paraId="00F2DDC9" w14:textId="0CCEB5E0" w:rsidR="006A2E6D" w:rsidRDefault="0018078C" w:rsidP="0018078C">
      <w:pPr>
        <w:pStyle w:val="Menu1"/>
        <w:numPr>
          <w:ilvl w:val="0"/>
          <w:numId w:val="0"/>
        </w:numPr>
        <w:spacing w:line="360" w:lineRule="auto"/>
        <w:ind w:left="1140" w:hanging="420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lastRenderedPageBreak/>
        <w:t>Xác nhận thông tin chạy thử</w:t>
      </w:r>
    </w:p>
    <w:p w14:paraId="7123FC08" w14:textId="7CAC54AC" w:rsidR="00973D9A" w:rsidRPr="00973D9A" w:rsidRDefault="00973D9A" w:rsidP="00973D9A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Click vào nút confirm (hình 5.15)</w:t>
      </w:r>
    </w:p>
    <w:p w14:paraId="7D84C16A" w14:textId="72E77FAB" w:rsidR="0018078C" w:rsidRDefault="00914E85" w:rsidP="00914E85">
      <w:pPr>
        <w:pStyle w:val="Menu1"/>
        <w:numPr>
          <w:ilvl w:val="0"/>
          <w:numId w:val="0"/>
        </w:numPr>
        <w:spacing w:line="360" w:lineRule="auto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914E85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2C93B3BB" wp14:editId="422A19FD">
            <wp:extent cx="4287603" cy="2776458"/>
            <wp:effectExtent l="0" t="0" r="0" b="0"/>
            <wp:docPr id="1255772449" name="Picture 125577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3378" cy="278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AC06" w14:textId="2B3181DB" w:rsidR="00914E85" w:rsidRDefault="00914E85" w:rsidP="00914E85">
      <w:pPr>
        <w:pStyle w:val="Menu1"/>
        <w:numPr>
          <w:ilvl w:val="0"/>
          <w:numId w:val="0"/>
        </w:numPr>
        <w:spacing w:line="360" w:lineRule="auto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5.15</w:t>
      </w:r>
      <w:r w:rsidR="00D772C0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:</w:t>
      </w:r>
    </w:p>
    <w:p w14:paraId="1AF7C907" w14:textId="2EA78B86" w:rsidR="00973D9A" w:rsidRDefault="00973D9A" w:rsidP="00973D9A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Trang xác nhận thông tin chuẩn bị sẽ được hiện lên (Hình 5.</w:t>
      </w:r>
      <w:r w:rsidR="00FC3D09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16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</w:t>
      </w:r>
    </w:p>
    <w:p w14:paraId="03136AE0" w14:textId="20E5F202" w:rsidR="00973D9A" w:rsidRDefault="00D772C0" w:rsidP="00A12AA4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D772C0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2C8E9DC9" wp14:editId="0F2C3649">
            <wp:extent cx="4718968" cy="3657600"/>
            <wp:effectExtent l="0" t="0" r="0" b="0"/>
            <wp:docPr id="1255772452" name="Picture 1255772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0864" cy="369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F54B" w14:textId="4B41C2BE" w:rsidR="00A12AA4" w:rsidRDefault="00A12AA4" w:rsidP="00A12AA4">
      <w:pPr>
        <w:pStyle w:val="Menu1"/>
        <w:numPr>
          <w:ilvl w:val="0"/>
          <w:numId w:val="0"/>
        </w:numPr>
        <w:spacing w:line="360" w:lineRule="auto"/>
        <w:ind w:left="108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5.16: Xác nhận thông tin chạy thử</w:t>
      </w:r>
    </w:p>
    <w:p w14:paraId="7CD904B6" w14:textId="4ADA7F59" w:rsidR="00F726DE" w:rsidRDefault="00F726DE" w:rsidP="00F726DE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lastRenderedPageBreak/>
        <w:t>Nhập kết quả xác nhận</w:t>
      </w:r>
      <w:r w:rsidR="007032F8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</w:t>
      </w:r>
      <w:r w:rsidR="007032F8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(</w:t>
      </w:r>
      <w:r w:rsidR="007032F8" w:rsidRPr="007032F8">
        <w:rPr>
          <w:rFonts w:ascii="Times New Roman" w:hAnsi="Times New Roman" w:cs="Times New Roman"/>
          <w:b w:val="0"/>
          <w:bCs/>
          <w:noProof/>
          <w:color w:val="FF0000"/>
          <w:highlight w:val="yellow"/>
          <w:u w:val="none"/>
          <w:lang w:eastAsia="en-US"/>
        </w:rPr>
        <w:t>1</w:t>
      </w:r>
      <w:r w:rsidR="007032F8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sau đó click vào nút “Confirm”</w:t>
      </w:r>
      <w:r w:rsidR="007032F8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(</w:t>
      </w:r>
      <w:r w:rsidR="007032F8" w:rsidRPr="007032F8">
        <w:rPr>
          <w:rFonts w:ascii="Times New Roman" w:hAnsi="Times New Roman" w:cs="Times New Roman"/>
          <w:b w:val="0"/>
          <w:bCs/>
          <w:noProof/>
          <w:color w:val="FF0000"/>
          <w:highlight w:val="yellow"/>
          <w:u w:val="none"/>
          <w:lang w:eastAsia="en-US"/>
        </w:rPr>
        <w:t>2</w:t>
      </w:r>
      <w:r w:rsidR="007032F8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(hình 5.1</w:t>
      </w:r>
      <w:r w:rsidR="007032F8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6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), màn hình thông báo xác nhận thành công.</w:t>
      </w:r>
    </w:p>
    <w:p w14:paraId="34D8D10F" w14:textId="0A1B9432" w:rsidR="00F726DE" w:rsidRDefault="00E22AC4" w:rsidP="00B06DDC">
      <w:pPr>
        <w:pStyle w:val="Menu1"/>
        <w:numPr>
          <w:ilvl w:val="0"/>
          <w:numId w:val="0"/>
        </w:numPr>
        <w:spacing w:line="360" w:lineRule="auto"/>
        <w:ind w:left="720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Kiểm tra và phê duyệt thông tin chạy thử</w:t>
      </w:r>
    </w:p>
    <w:p w14:paraId="5F10ED8C" w14:textId="633F37A9" w:rsidR="00E22AC4" w:rsidRDefault="005D4083" w:rsidP="005D4083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5D4083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0A5F3645" wp14:editId="26D54075">
            <wp:extent cx="5693158" cy="3672231"/>
            <wp:effectExtent l="0" t="0" r="0" b="0"/>
            <wp:docPr id="1255772455" name="Picture 125577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6531" cy="368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362C" w14:textId="09220BC8" w:rsidR="005D4083" w:rsidRDefault="005D4083" w:rsidP="005D4083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5.17: phê duyệt thông tin chạy thử</w:t>
      </w:r>
    </w:p>
    <w:p w14:paraId="54F0A69F" w14:textId="3D803966" w:rsidR="005D4083" w:rsidRDefault="005D4083" w:rsidP="005D4083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 xml:space="preserve">Sau khi thông tin phần </w:t>
      </w:r>
      <w:r>
        <w:rPr>
          <w:rFonts w:ascii="Times New Roman" w:hAnsi="Times New Roman" w:cs="Times New Roman"/>
          <w:noProof/>
          <w:sz w:val="24"/>
          <w:lang w:eastAsia="en-US"/>
        </w:rPr>
        <w:t>chạy thử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được nhập đầy đủ, bộ phận QA sẽ vào phần nhập thông tin </w:t>
      </w:r>
      <w:r w:rsidR="002927D2">
        <w:rPr>
          <w:rFonts w:ascii="Times New Roman" w:hAnsi="Times New Roman" w:cs="Times New Roman"/>
          <w:noProof/>
          <w:sz w:val="24"/>
          <w:lang w:eastAsia="en-US"/>
        </w:rPr>
        <w:t>chạy thử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để kiểm tra lại thông tin các bộ phận đã nhập sau đó click vào nút “Checked” (</w:t>
      </w:r>
      <w:r w:rsidRPr="00697A61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1</w:t>
      </w:r>
      <w:r w:rsidRPr="00C249AB">
        <w:rPr>
          <w:rFonts w:ascii="Times New Roman" w:hAnsi="Times New Roman" w:cs="Times New Roman"/>
          <w:noProof/>
          <w:color w:val="0D0D0D" w:themeColor="text1" w:themeTint="F2"/>
          <w:sz w:val="24"/>
          <w:lang w:eastAsia="en-US"/>
        </w:rPr>
        <w:t>)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và xác nhận kiểm tra (hình 5.</w:t>
      </w:r>
      <w:r w:rsidR="00CC72ED">
        <w:rPr>
          <w:rFonts w:ascii="Times New Roman" w:hAnsi="Times New Roman" w:cs="Times New Roman"/>
          <w:noProof/>
          <w:sz w:val="24"/>
          <w:lang w:eastAsia="en-US"/>
        </w:rPr>
        <w:t>17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2F350B7D" w14:textId="0E6C5F85" w:rsidR="005D4083" w:rsidRDefault="005D4083" w:rsidP="005D4083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>Sau khi thông tin đã được kiển tra, người phê duyệt sẽ vào phần này sau đó click vào “Approved” (</w:t>
      </w:r>
      <w:r w:rsidRPr="00C249AB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2</w:t>
      </w:r>
      <w:r>
        <w:rPr>
          <w:rFonts w:ascii="Times New Roman" w:hAnsi="Times New Roman" w:cs="Times New Roman"/>
          <w:noProof/>
          <w:sz w:val="24"/>
          <w:lang w:eastAsia="en-US"/>
        </w:rPr>
        <w:t>) sau đó xác nhận phê duyệt, sau khi phê duyệt thành công, thông tin khuôn sẽ được chuyển đến bước nhập thông tin tiếp theo (hình 5.</w:t>
      </w:r>
      <w:r w:rsidR="00CC72ED">
        <w:rPr>
          <w:rFonts w:ascii="Times New Roman" w:hAnsi="Times New Roman" w:cs="Times New Roman"/>
          <w:noProof/>
          <w:sz w:val="24"/>
          <w:lang w:eastAsia="en-US"/>
        </w:rPr>
        <w:t>17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7A2ABF0F" w14:textId="066BCC47" w:rsidR="005D4083" w:rsidRPr="006D1CE6" w:rsidRDefault="00ED7B1A" w:rsidP="006D1CE6">
      <w:pPr>
        <w:pStyle w:val="Menu1"/>
        <w:numPr>
          <w:ilvl w:val="0"/>
          <w:numId w:val="0"/>
        </w:numPr>
        <w:spacing w:line="360" w:lineRule="auto"/>
        <w:ind w:left="420" w:hanging="420"/>
        <w:outlineLvl w:val="1"/>
        <w:rPr>
          <w:rFonts w:ascii="Times New Roman" w:hAnsi="Times New Roman" w:cs="Times New Roman"/>
          <w:noProof/>
          <w:u w:val="none"/>
          <w:lang w:eastAsia="en-US"/>
        </w:rPr>
      </w:pPr>
      <w:r w:rsidRPr="006D1CE6">
        <w:rPr>
          <w:rFonts w:ascii="Times New Roman" w:hAnsi="Times New Roman" w:cs="Times New Roman"/>
          <w:noProof/>
          <w:u w:val="none"/>
          <w:lang w:eastAsia="en-US"/>
        </w:rPr>
        <w:t>5.</w:t>
      </w:r>
      <w:r w:rsidR="006D1CE6" w:rsidRPr="006D1CE6">
        <w:rPr>
          <w:rFonts w:ascii="Times New Roman" w:hAnsi="Times New Roman" w:cs="Times New Roman"/>
          <w:noProof/>
          <w:u w:val="none"/>
          <w:lang w:eastAsia="en-US"/>
        </w:rPr>
        <w:t>5</w:t>
      </w:r>
      <w:r w:rsidRPr="006D1CE6">
        <w:rPr>
          <w:rFonts w:ascii="Times New Roman" w:hAnsi="Times New Roman" w:cs="Times New Roman"/>
          <w:noProof/>
          <w:u w:val="none"/>
          <w:lang w:eastAsia="en-US"/>
        </w:rPr>
        <w:t xml:space="preserve">.  Nhập thông tin </w:t>
      </w:r>
      <w:r w:rsidR="00C12E42" w:rsidRPr="006D1CE6">
        <w:rPr>
          <w:rFonts w:ascii="Times New Roman" w:hAnsi="Times New Roman" w:cs="Times New Roman"/>
          <w:noProof/>
          <w:u w:val="none"/>
          <w:lang w:eastAsia="en-US"/>
        </w:rPr>
        <w:t>đánh giá</w:t>
      </w:r>
      <w:r w:rsidR="00C50A3F" w:rsidRPr="006D1CE6">
        <w:rPr>
          <w:rFonts w:ascii="Times New Roman" w:hAnsi="Times New Roman" w:cs="Times New Roman"/>
          <w:noProof/>
          <w:u w:val="none"/>
          <w:lang w:eastAsia="en-US"/>
        </w:rPr>
        <w:t xml:space="preserve"> s</w:t>
      </w:r>
      <w:r w:rsidR="00DA5B11" w:rsidRPr="006D1CE6">
        <w:rPr>
          <w:rFonts w:ascii="Times New Roman" w:hAnsi="Times New Roman" w:cs="Times New Roman"/>
          <w:noProof/>
          <w:u w:val="none"/>
          <w:lang w:eastAsia="en-US"/>
        </w:rPr>
        <w:t>a</w:t>
      </w:r>
      <w:r w:rsidR="00C50A3F" w:rsidRPr="006D1CE6">
        <w:rPr>
          <w:rFonts w:ascii="Times New Roman" w:hAnsi="Times New Roman" w:cs="Times New Roman"/>
          <w:noProof/>
          <w:u w:val="none"/>
          <w:lang w:eastAsia="en-US"/>
        </w:rPr>
        <w:t>u chạy thử</w:t>
      </w:r>
    </w:p>
    <w:p w14:paraId="7FA0D491" w14:textId="0D83DEDE" w:rsidR="00DA5B11" w:rsidRDefault="00DA5B11" w:rsidP="00DA5B11">
      <w:pPr>
        <w:pStyle w:val="M2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noProof/>
          <w:sz w:val="24"/>
          <w:lang w:eastAsia="en-US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 xml:space="preserve">        Nhập thông tin ph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ần </w:t>
      </w:r>
      <w:r w:rsidR="00C12E42">
        <w:rPr>
          <w:rFonts w:ascii="Times New Roman" w:hAnsi="Times New Roman" w:cs="Times New Roman"/>
          <w:noProof/>
          <w:sz w:val="24"/>
          <w:lang w:eastAsia="en-US"/>
        </w:rPr>
        <w:t>đánh giá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sau khi chạy thử</w:t>
      </w:r>
    </w:p>
    <w:p w14:paraId="5807C432" w14:textId="4888564A" w:rsidR="00DA5B11" w:rsidRPr="00084324" w:rsidRDefault="00DA5B11" w:rsidP="00DA5B11">
      <w:pPr>
        <w:pStyle w:val="M2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>Trên danh sách khuôn mới, click vào ô của cột</w:t>
      </w:r>
      <w:r w:rsidR="003124FE">
        <w:rPr>
          <w:rFonts w:ascii="Times New Roman" w:hAnsi="Times New Roman" w:cs="Times New Roman"/>
          <w:noProof/>
          <w:sz w:val="24"/>
          <w:lang w:eastAsia="en-US"/>
        </w:rPr>
        <w:t xml:space="preserve"> </w:t>
      </w:r>
      <w:r w:rsidR="000F6F24">
        <w:rPr>
          <w:rFonts w:ascii="Times New Roman" w:hAnsi="Times New Roman" w:cs="Times New Roman"/>
          <w:noProof/>
          <w:sz w:val="24"/>
          <w:lang w:eastAsia="en-US"/>
        </w:rPr>
        <w:t>“</w:t>
      </w:r>
      <w:r w:rsidR="003124FE">
        <w:rPr>
          <w:rFonts w:ascii="Times New Roman" w:hAnsi="Times New Roman" w:cs="Times New Roman"/>
          <w:noProof/>
          <w:sz w:val="24"/>
          <w:lang w:eastAsia="en-US"/>
        </w:rPr>
        <w:t>Try Confirmation</w:t>
      </w:r>
      <w:r w:rsidR="000F6F24">
        <w:rPr>
          <w:rFonts w:ascii="Times New Roman" w:hAnsi="Times New Roman" w:cs="Times New Roman"/>
          <w:noProof/>
          <w:sz w:val="24"/>
          <w:lang w:eastAsia="en-US"/>
        </w:rPr>
        <w:t>”</w:t>
      </w:r>
      <w:r w:rsidR="003124FE">
        <w:rPr>
          <w:rFonts w:ascii="Times New Roman" w:hAnsi="Times New Roman" w:cs="Times New Roman"/>
          <w:noProof/>
          <w:sz w:val="24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en-US"/>
        </w:rPr>
        <w:t>của mã cần nhập thông tin (Hình 5.1</w:t>
      </w:r>
      <w:r w:rsidR="003124FE">
        <w:rPr>
          <w:rFonts w:ascii="Times New Roman" w:hAnsi="Times New Roman" w:cs="Times New Roman"/>
          <w:noProof/>
          <w:sz w:val="24"/>
          <w:lang w:eastAsia="en-US"/>
        </w:rPr>
        <w:t>8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39EACBFF" w14:textId="77777777" w:rsidR="00DA5B11" w:rsidRDefault="00DA5B11" w:rsidP="00ED7B1A">
      <w:pPr>
        <w:pStyle w:val="Menu1"/>
        <w:numPr>
          <w:ilvl w:val="0"/>
          <w:numId w:val="0"/>
        </w:numPr>
        <w:spacing w:line="360" w:lineRule="auto"/>
        <w:ind w:left="420" w:hanging="420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</w:p>
    <w:p w14:paraId="0A7F8E5A" w14:textId="011FD65B" w:rsidR="00DB3A94" w:rsidRDefault="00C50A3F" w:rsidP="00ED7B1A">
      <w:pPr>
        <w:pStyle w:val="Menu1"/>
        <w:numPr>
          <w:ilvl w:val="0"/>
          <w:numId w:val="0"/>
        </w:numPr>
        <w:spacing w:line="360" w:lineRule="auto"/>
        <w:ind w:left="420" w:hanging="420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C50A3F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lastRenderedPageBreak/>
        <w:drawing>
          <wp:inline distT="0" distB="0" distL="0" distR="0" wp14:anchorId="0835EC38" wp14:editId="5A7E008B">
            <wp:extent cx="6024880" cy="3028950"/>
            <wp:effectExtent l="0" t="0" r="0" b="0"/>
            <wp:docPr id="1255772457" name="Picture 125577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BA77" w14:textId="7D915B24" w:rsidR="00EC7D37" w:rsidRDefault="00EC7D37" w:rsidP="00EC7D37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5.1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8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: </w:t>
      </w:r>
      <w:r>
        <w:rPr>
          <w:rFonts w:ascii="Times New Roman" w:hAnsi="Times New Roman" w:cs="Times New Roman"/>
          <w:b w:val="0"/>
          <w:bCs/>
          <w:u w:val="none"/>
        </w:rPr>
        <w:t>Danh sách khuôn mới</w:t>
      </w:r>
    </w:p>
    <w:p w14:paraId="7BBF6063" w14:textId="35876048" w:rsidR="00EC7D37" w:rsidRDefault="00EC7D37" w:rsidP="00EC7D37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Form nhập thông tin </w:t>
      </w:r>
      <w:r w:rsidR="00C12E42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đánh giá</w:t>
      </w:r>
      <w:r w:rsidR="00894A4C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sau chạy thử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được hiện lên (Hình 5.1</w:t>
      </w:r>
      <w:r w:rsidR="00894A4C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9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</w:t>
      </w:r>
    </w:p>
    <w:p w14:paraId="3D6F1642" w14:textId="44A00164" w:rsidR="00EC7D37" w:rsidRDefault="001148DB" w:rsidP="001148DB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1148DB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73A07BB0" wp14:editId="6633EF53">
            <wp:extent cx="5747456" cy="3334106"/>
            <wp:effectExtent l="0" t="0" r="0" b="0"/>
            <wp:docPr id="1255772459" name="Picture 1255772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2368" cy="33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453A" w14:textId="47430959" w:rsidR="00FA603D" w:rsidRDefault="00FA603D" w:rsidP="001148DB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Hình 5.19: Nhập thông tin phần </w:t>
      </w:r>
      <w:r w:rsidR="00C12E42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đánh giá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sau chạy thử</w:t>
      </w:r>
    </w:p>
    <w:p w14:paraId="485A544E" w14:textId="52E7231F" w:rsidR="00FA603D" w:rsidRDefault="00FA603D" w:rsidP="00FA603D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Các bộ phận sẽ nhập thông tin theo PIC bộ phận, sau khi nhập thông tin, click vào nút “Save” để lưu thông tin (Hình 5.</w:t>
      </w:r>
      <w:r w:rsidR="009E0FA0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19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).</w:t>
      </w:r>
    </w:p>
    <w:p w14:paraId="48142849" w14:textId="3DE04782" w:rsidR="00FA603D" w:rsidRDefault="009E0FA0" w:rsidP="009E0FA0">
      <w:pPr>
        <w:pStyle w:val="Menu1"/>
        <w:numPr>
          <w:ilvl w:val="0"/>
          <w:numId w:val="0"/>
        </w:numPr>
        <w:spacing w:line="360" w:lineRule="auto"/>
        <w:ind w:left="1140" w:hanging="420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lastRenderedPageBreak/>
        <w:t>Kiểm tra và phê duyệt thông tin đánh giá sau chạy thử</w:t>
      </w:r>
    </w:p>
    <w:p w14:paraId="60241CD8" w14:textId="286D1247" w:rsidR="009A3F1F" w:rsidRDefault="009A3F1F" w:rsidP="009A3F1F">
      <w:pPr>
        <w:pStyle w:val="Menu1"/>
        <w:numPr>
          <w:ilvl w:val="0"/>
          <w:numId w:val="0"/>
        </w:numPr>
        <w:spacing w:line="360" w:lineRule="auto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9A3F1F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435E9C68" wp14:editId="73131328">
            <wp:extent cx="5960715" cy="4089196"/>
            <wp:effectExtent l="0" t="0" r="0" b="0"/>
            <wp:docPr id="1255772460" name="Picture 1255772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6561" cy="410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F7F8" w14:textId="4E8A6308" w:rsidR="005D0BDC" w:rsidRDefault="005D0BDC" w:rsidP="009A3F1F">
      <w:pPr>
        <w:pStyle w:val="Menu1"/>
        <w:numPr>
          <w:ilvl w:val="0"/>
          <w:numId w:val="0"/>
        </w:numPr>
        <w:spacing w:line="360" w:lineRule="auto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5.20: Phê duyệt thông tin đánh giá sau chạy thử</w:t>
      </w:r>
    </w:p>
    <w:p w14:paraId="38BBFD32" w14:textId="68EFD007" w:rsidR="00EB1D4F" w:rsidRDefault="00EB1D4F" w:rsidP="00EB1D4F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>Sau khi thông tin phần</w:t>
      </w:r>
      <w:r w:rsidR="003B5FDD">
        <w:rPr>
          <w:rFonts w:ascii="Times New Roman" w:hAnsi="Times New Roman" w:cs="Times New Roman"/>
          <w:noProof/>
          <w:sz w:val="24"/>
          <w:lang w:eastAsia="en-US"/>
        </w:rPr>
        <w:t xml:space="preserve"> đánh giá sau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chạy thử được nhập đầy đủ, bộ phận QA sẽ vào phần nhập thông tin</w:t>
      </w:r>
      <w:r w:rsidR="003B5FDD">
        <w:rPr>
          <w:rFonts w:ascii="Times New Roman" w:hAnsi="Times New Roman" w:cs="Times New Roman"/>
          <w:noProof/>
          <w:sz w:val="24"/>
          <w:lang w:eastAsia="en-US"/>
        </w:rPr>
        <w:t xml:space="preserve"> đánh giá sau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chạy thử để kiểm tra lại thông tin các bộ phận đã nhập sau đó click vào nút “Checked” (</w:t>
      </w:r>
      <w:r w:rsidRPr="00697A61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1</w:t>
      </w:r>
      <w:r w:rsidRPr="00C249AB">
        <w:rPr>
          <w:rFonts w:ascii="Times New Roman" w:hAnsi="Times New Roman" w:cs="Times New Roman"/>
          <w:noProof/>
          <w:color w:val="0D0D0D" w:themeColor="text1" w:themeTint="F2"/>
          <w:sz w:val="24"/>
          <w:lang w:eastAsia="en-US"/>
        </w:rPr>
        <w:t>)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và xác nhận kiểm tra (hình 5.</w:t>
      </w:r>
      <w:r w:rsidR="00F21BCA">
        <w:rPr>
          <w:rFonts w:ascii="Times New Roman" w:hAnsi="Times New Roman" w:cs="Times New Roman"/>
          <w:noProof/>
          <w:sz w:val="24"/>
          <w:lang w:eastAsia="en-US"/>
        </w:rPr>
        <w:t>20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1EED3FA8" w14:textId="7CAB668F" w:rsidR="00EB1D4F" w:rsidRDefault="00EB1D4F" w:rsidP="00EB1D4F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>Sau khi thông tin đã được kiển tra, người phê duyệt sẽ vào phần này sau đó click vào “Approved” (</w:t>
      </w:r>
      <w:r w:rsidRPr="00C249AB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2</w:t>
      </w:r>
      <w:r>
        <w:rPr>
          <w:rFonts w:ascii="Times New Roman" w:hAnsi="Times New Roman" w:cs="Times New Roman"/>
          <w:noProof/>
          <w:sz w:val="24"/>
          <w:lang w:eastAsia="en-US"/>
        </w:rPr>
        <w:t>) sau đó xác nhận phê duyệt, sau khi phê duyệt thành công, thông tin khuôn sẽ được chuyển đến bước nhập thông tin tiếp theo (hình 5.</w:t>
      </w:r>
      <w:r w:rsidR="00F21BCA">
        <w:rPr>
          <w:rFonts w:ascii="Times New Roman" w:hAnsi="Times New Roman" w:cs="Times New Roman"/>
          <w:noProof/>
          <w:sz w:val="24"/>
          <w:lang w:eastAsia="en-US"/>
        </w:rPr>
        <w:t>20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2E060A0A" w14:textId="16CBAFD1" w:rsidR="00EB1D4F" w:rsidRPr="006D1CE6" w:rsidRDefault="00C06134" w:rsidP="006D1CE6">
      <w:pPr>
        <w:pStyle w:val="Menu1"/>
        <w:numPr>
          <w:ilvl w:val="0"/>
          <w:numId w:val="0"/>
        </w:numPr>
        <w:spacing w:line="360" w:lineRule="auto"/>
        <w:outlineLvl w:val="1"/>
        <w:rPr>
          <w:rFonts w:ascii="Times New Roman" w:hAnsi="Times New Roman" w:cs="Times New Roman"/>
          <w:noProof/>
          <w:u w:val="none"/>
          <w:lang w:eastAsia="en-US"/>
        </w:rPr>
      </w:pPr>
      <w:r w:rsidRPr="006D1CE6">
        <w:rPr>
          <w:rFonts w:ascii="Times New Roman" w:hAnsi="Times New Roman" w:cs="Times New Roman"/>
          <w:noProof/>
          <w:u w:val="none"/>
          <w:lang w:eastAsia="en-US"/>
        </w:rPr>
        <w:t>5.</w:t>
      </w:r>
      <w:r w:rsidR="006D1CE6" w:rsidRPr="006D1CE6">
        <w:rPr>
          <w:rFonts w:ascii="Times New Roman" w:hAnsi="Times New Roman" w:cs="Times New Roman"/>
          <w:noProof/>
          <w:u w:val="none"/>
          <w:lang w:eastAsia="en-US"/>
        </w:rPr>
        <w:t>6</w:t>
      </w:r>
      <w:r w:rsidRPr="006D1CE6">
        <w:rPr>
          <w:rFonts w:ascii="Times New Roman" w:hAnsi="Times New Roman" w:cs="Times New Roman"/>
          <w:noProof/>
          <w:u w:val="none"/>
          <w:lang w:eastAsia="en-US"/>
        </w:rPr>
        <w:t xml:space="preserve">.  Nhập thông tin phần </w:t>
      </w:r>
      <w:r w:rsidR="00071D25" w:rsidRPr="006D1CE6">
        <w:rPr>
          <w:rFonts w:ascii="Times New Roman" w:hAnsi="Times New Roman" w:cs="Times New Roman"/>
          <w:noProof/>
          <w:u w:val="none"/>
          <w:lang w:eastAsia="en-US"/>
        </w:rPr>
        <w:t>sản xuất hàng loạt</w:t>
      </w:r>
    </w:p>
    <w:p w14:paraId="5FE05E6B" w14:textId="2683FFC2" w:rsidR="005813BA" w:rsidRDefault="005813BA" w:rsidP="005813BA">
      <w:pPr>
        <w:pStyle w:val="M2"/>
        <w:numPr>
          <w:ilvl w:val="0"/>
          <w:numId w:val="0"/>
        </w:numPr>
        <w:spacing w:line="360" w:lineRule="auto"/>
        <w:ind w:firstLine="720"/>
        <w:rPr>
          <w:rFonts w:ascii="Times New Roman" w:hAnsi="Times New Roman" w:cs="Times New Roman"/>
          <w:noProof/>
          <w:sz w:val="24"/>
          <w:lang w:eastAsia="en-US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 xml:space="preserve">Nhập thông tin phần </w:t>
      </w:r>
      <w:r w:rsidR="00071D25">
        <w:rPr>
          <w:rFonts w:ascii="Times New Roman" w:hAnsi="Times New Roman" w:cs="Times New Roman"/>
          <w:noProof/>
          <w:sz w:val="24"/>
          <w:lang w:eastAsia="en-US"/>
        </w:rPr>
        <w:t>sản xuất hàng loạt</w:t>
      </w:r>
    </w:p>
    <w:p w14:paraId="3D9305A3" w14:textId="47E14F6F" w:rsidR="005813BA" w:rsidRPr="00084324" w:rsidRDefault="005813BA" w:rsidP="005813BA">
      <w:pPr>
        <w:pStyle w:val="M2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>Trên danh sách khuôn mới, click vào ô của cột “</w:t>
      </w:r>
      <w:r>
        <w:rPr>
          <w:rFonts w:ascii="Times New Roman" w:hAnsi="Times New Roman" w:cs="Times New Roman"/>
          <w:noProof/>
          <w:sz w:val="24"/>
          <w:lang w:eastAsia="en-US"/>
        </w:rPr>
        <w:t>Mass production</w:t>
      </w:r>
      <w:r>
        <w:rPr>
          <w:rFonts w:ascii="Times New Roman" w:hAnsi="Times New Roman" w:cs="Times New Roman"/>
          <w:noProof/>
          <w:sz w:val="24"/>
          <w:lang w:eastAsia="en-US"/>
        </w:rPr>
        <w:t>” của mã cần nhập thông tin (Hình 5.</w:t>
      </w:r>
      <w:r w:rsidR="00661522">
        <w:rPr>
          <w:rFonts w:ascii="Times New Roman" w:hAnsi="Times New Roman" w:cs="Times New Roman"/>
          <w:noProof/>
          <w:sz w:val="24"/>
          <w:lang w:eastAsia="en-US"/>
        </w:rPr>
        <w:t>21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5119A51E" w14:textId="77777777" w:rsidR="005813BA" w:rsidRDefault="005813BA" w:rsidP="00C06134">
      <w:pPr>
        <w:pStyle w:val="Menu1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</w:p>
    <w:p w14:paraId="39595B3E" w14:textId="0B62E757" w:rsidR="005813BA" w:rsidRDefault="005813BA" w:rsidP="00C06134">
      <w:pPr>
        <w:pStyle w:val="Menu1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5813BA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lastRenderedPageBreak/>
        <w:drawing>
          <wp:inline distT="0" distB="0" distL="0" distR="0" wp14:anchorId="1F797ABB" wp14:editId="7235DF64">
            <wp:extent cx="6024880" cy="2708910"/>
            <wp:effectExtent l="0" t="0" r="0" b="0"/>
            <wp:docPr id="1255772462" name="Picture 1255772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42B9" w14:textId="68659A54" w:rsidR="00661522" w:rsidRDefault="00661522" w:rsidP="00661522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u w:val="none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</w:t>
      </w:r>
      <w:r w:rsidR="00D06BEF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21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: </w:t>
      </w:r>
      <w:r>
        <w:rPr>
          <w:rFonts w:ascii="Times New Roman" w:hAnsi="Times New Roman" w:cs="Times New Roman"/>
          <w:b w:val="0"/>
          <w:bCs/>
          <w:u w:val="none"/>
        </w:rPr>
        <w:t>Danh sách khuôn mới</w:t>
      </w:r>
    </w:p>
    <w:p w14:paraId="1FF36F3C" w14:textId="073716ED" w:rsidR="00D06BEF" w:rsidRDefault="00D06BEF" w:rsidP="00D06BEF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Form nhập thông 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sản xuất hàng loạt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 được hiện lên (Hình 5.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22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</w:t>
      </w:r>
    </w:p>
    <w:p w14:paraId="6C51B8A3" w14:textId="30FD2C73" w:rsidR="00661522" w:rsidRDefault="00525008" w:rsidP="00525008">
      <w:pPr>
        <w:pStyle w:val="Menu1"/>
        <w:numPr>
          <w:ilvl w:val="0"/>
          <w:numId w:val="0"/>
        </w:numPr>
        <w:spacing w:line="360" w:lineRule="auto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525008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633BBD40" wp14:editId="49D950CA">
            <wp:extent cx="4786285" cy="3196742"/>
            <wp:effectExtent l="0" t="0" r="0" b="0"/>
            <wp:docPr id="1255772463" name="Picture 1255772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91597" cy="32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429" w14:textId="588FC47B" w:rsidR="00525008" w:rsidRDefault="00525008" w:rsidP="00525008">
      <w:pPr>
        <w:pStyle w:val="Menu1"/>
        <w:numPr>
          <w:ilvl w:val="0"/>
          <w:numId w:val="0"/>
        </w:numPr>
        <w:spacing w:line="360" w:lineRule="auto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Hình 5.21: Nh</w:t>
      </w:r>
      <w:r w:rsidR="00824102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ập thông tin sản xuất hàng loạt</w:t>
      </w:r>
    </w:p>
    <w:p w14:paraId="059FF161" w14:textId="220B6931" w:rsidR="000E1E95" w:rsidRDefault="000E1E95" w:rsidP="000E1E95">
      <w:pPr>
        <w:pStyle w:val="Menu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Các bộ phận sẽ nhập thông tin theo PIC bộ phận, sau khi nhập thông tin, click vào nút “Save” để lưu thông tin (Hình 5.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21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).</w:t>
      </w:r>
    </w:p>
    <w:p w14:paraId="1E718FA2" w14:textId="6EEAB134" w:rsidR="000E1E95" w:rsidRDefault="000E1E95" w:rsidP="00525008">
      <w:pPr>
        <w:pStyle w:val="Menu1"/>
        <w:numPr>
          <w:ilvl w:val="0"/>
          <w:numId w:val="0"/>
        </w:numPr>
        <w:spacing w:line="360" w:lineRule="auto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</w:p>
    <w:p w14:paraId="3C9CF9E6" w14:textId="77777777" w:rsidR="000E1E95" w:rsidRDefault="000E1E95" w:rsidP="00525008">
      <w:pPr>
        <w:pStyle w:val="Menu1"/>
        <w:numPr>
          <w:ilvl w:val="0"/>
          <w:numId w:val="0"/>
        </w:numPr>
        <w:spacing w:line="360" w:lineRule="auto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</w:p>
    <w:p w14:paraId="1D9A0B39" w14:textId="3331D778" w:rsidR="000E1E95" w:rsidRDefault="000E1E95" w:rsidP="000E1E95">
      <w:pPr>
        <w:pStyle w:val="Menu1"/>
        <w:numPr>
          <w:ilvl w:val="0"/>
          <w:numId w:val="0"/>
        </w:numPr>
        <w:spacing w:line="360" w:lineRule="auto"/>
        <w:ind w:firstLine="720"/>
        <w:jc w:val="left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lastRenderedPageBreak/>
        <w:t>Kiểm tra và phê duyệt thông tin sản xuất hàng loạt</w:t>
      </w:r>
    </w:p>
    <w:p w14:paraId="1A23E7D2" w14:textId="5E7F9325" w:rsidR="000E1E95" w:rsidRDefault="00641E16" w:rsidP="00641E16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 w:rsidRPr="00641E16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drawing>
          <wp:inline distT="0" distB="0" distL="0" distR="0" wp14:anchorId="15F67B00" wp14:editId="4FE0B959">
            <wp:extent cx="4909378" cy="3350361"/>
            <wp:effectExtent l="0" t="0" r="0" b="0"/>
            <wp:docPr id="1255772467" name="Picture 1255772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1735" cy="335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ECA6" w14:textId="60715C84" w:rsidR="000D7C5D" w:rsidRDefault="000D7C5D" w:rsidP="00641E16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 xml:space="preserve">Hình 5.22: </w:t>
      </w:r>
      <w:r w:rsidR="00620B17"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P</w:t>
      </w:r>
      <w:r>
        <w:rPr>
          <w:rFonts w:ascii="Times New Roman" w:hAnsi="Times New Roman" w:cs="Times New Roman"/>
          <w:b w:val="0"/>
          <w:bCs/>
          <w:noProof/>
          <w:u w:val="none"/>
          <w:lang w:eastAsia="en-US"/>
        </w:rPr>
        <w:t>hê duyệt thông tin sản xuất hàng loạt</w:t>
      </w:r>
    </w:p>
    <w:p w14:paraId="2E169F16" w14:textId="2BB60CAE" w:rsidR="000D7C5D" w:rsidRDefault="000D7C5D" w:rsidP="000D7C5D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 xml:space="preserve">Sau khi thông tin </w:t>
      </w:r>
      <w:r w:rsidR="0027014E">
        <w:rPr>
          <w:rFonts w:ascii="Times New Roman" w:hAnsi="Times New Roman" w:cs="Times New Roman"/>
          <w:noProof/>
          <w:sz w:val="24"/>
          <w:lang w:eastAsia="en-US"/>
        </w:rPr>
        <w:t>sản xuất hàng loạt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được nhập đầy đủ, bộ phận QA sẽ vào phần nhập thông tin </w:t>
      </w:r>
      <w:r w:rsidR="0027014E">
        <w:rPr>
          <w:rFonts w:ascii="Times New Roman" w:hAnsi="Times New Roman" w:cs="Times New Roman"/>
          <w:noProof/>
          <w:sz w:val="24"/>
          <w:lang w:eastAsia="en-US"/>
        </w:rPr>
        <w:t>sản xuất hàng loạt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để kiểm tra lại thông tin các bộ phận đã nhập sau đó click vào nút “Checked” (</w:t>
      </w:r>
      <w:r w:rsidRPr="00697A61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1</w:t>
      </w:r>
      <w:r w:rsidRPr="00C249AB">
        <w:rPr>
          <w:rFonts w:ascii="Times New Roman" w:hAnsi="Times New Roman" w:cs="Times New Roman"/>
          <w:noProof/>
          <w:color w:val="0D0D0D" w:themeColor="text1" w:themeTint="F2"/>
          <w:sz w:val="24"/>
          <w:lang w:eastAsia="en-US"/>
        </w:rPr>
        <w:t>)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 và xác nhận kiểm tra (hình 5.2</w:t>
      </w:r>
      <w:r w:rsidR="00A64864">
        <w:rPr>
          <w:rFonts w:ascii="Times New Roman" w:hAnsi="Times New Roman" w:cs="Times New Roman"/>
          <w:noProof/>
          <w:sz w:val="24"/>
          <w:lang w:eastAsia="en-US"/>
        </w:rPr>
        <w:t>2</w:t>
      </w:r>
      <w:r>
        <w:rPr>
          <w:rFonts w:ascii="Times New Roman" w:hAnsi="Times New Roman" w:cs="Times New Roman"/>
          <w:noProof/>
          <w:sz w:val="24"/>
          <w:lang w:eastAsia="en-US"/>
        </w:rPr>
        <w:t>).</w:t>
      </w:r>
    </w:p>
    <w:p w14:paraId="34E1DB7F" w14:textId="26FE9626" w:rsidR="000D7C5D" w:rsidRDefault="000D7C5D" w:rsidP="000D7C5D">
      <w:pPr>
        <w:pStyle w:val="M2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US"/>
        </w:rPr>
        <w:t>Sau khi thông tin đã được kiển tra, người phê duyệt sẽ vào phần này sau đó click vào “Approved” (</w:t>
      </w:r>
      <w:r w:rsidRPr="00C249AB">
        <w:rPr>
          <w:rFonts w:ascii="Times New Roman" w:hAnsi="Times New Roman" w:cs="Times New Roman"/>
          <w:noProof/>
          <w:color w:val="FF0000"/>
          <w:sz w:val="24"/>
          <w:highlight w:val="yellow"/>
          <w:lang w:eastAsia="en-US"/>
        </w:rPr>
        <w:t>2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) </w:t>
      </w:r>
      <w:r w:rsidR="00A64864">
        <w:rPr>
          <w:rFonts w:ascii="Times New Roman" w:hAnsi="Times New Roman" w:cs="Times New Roman"/>
          <w:noProof/>
          <w:sz w:val="24"/>
          <w:lang w:eastAsia="en-US"/>
        </w:rPr>
        <w:t xml:space="preserve"> (hinh 5.22) </w:t>
      </w:r>
      <w:r>
        <w:rPr>
          <w:rFonts w:ascii="Times New Roman" w:hAnsi="Times New Roman" w:cs="Times New Roman"/>
          <w:noProof/>
          <w:sz w:val="24"/>
          <w:lang w:eastAsia="en-US"/>
        </w:rPr>
        <w:t xml:space="preserve">sau đó xác nhận phê duyệt, sau khi phê duyệt thành công, thông tin khuôn sẽ được </w:t>
      </w:r>
      <w:r w:rsidR="00A64864">
        <w:rPr>
          <w:rFonts w:ascii="Times New Roman" w:hAnsi="Times New Roman" w:cs="Times New Roman"/>
          <w:noProof/>
          <w:sz w:val="24"/>
          <w:lang w:eastAsia="en-US"/>
        </w:rPr>
        <w:t>hoàn thành và chuyển đến danh sách lịch sử khuông mới.</w:t>
      </w:r>
    </w:p>
    <w:p w14:paraId="4B31C460" w14:textId="77777777" w:rsidR="000D7C5D" w:rsidRPr="00867900" w:rsidRDefault="000D7C5D" w:rsidP="00641E16">
      <w:pPr>
        <w:pStyle w:val="Menu1"/>
        <w:numPr>
          <w:ilvl w:val="0"/>
          <w:numId w:val="0"/>
        </w:numPr>
        <w:spacing w:line="360" w:lineRule="auto"/>
        <w:ind w:left="420" w:hanging="420"/>
        <w:jc w:val="center"/>
        <w:rPr>
          <w:rFonts w:ascii="Times New Roman" w:hAnsi="Times New Roman" w:cs="Times New Roman"/>
          <w:b w:val="0"/>
          <w:bCs/>
          <w:noProof/>
          <w:u w:val="none"/>
          <w:lang w:eastAsia="en-US"/>
        </w:rPr>
      </w:pPr>
    </w:p>
    <w:sectPr w:rsidR="000D7C5D" w:rsidRPr="00867900" w:rsidSect="00DE30B0"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type w:val="continuous"/>
      <w:pgSz w:w="11907" w:h="16840" w:code="9"/>
      <w:pgMar w:top="1987" w:right="1008" w:bottom="1253" w:left="1411" w:header="1138" w:footer="562" w:gutter="0"/>
      <w:cols w:space="426"/>
      <w:titlePg/>
      <w:docGrid w:type="lines" w:linePitch="29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ADCDC9" w14:textId="77777777" w:rsidR="00303D7D" w:rsidRDefault="00303D7D">
      <w:r>
        <w:separator/>
      </w:r>
    </w:p>
  </w:endnote>
  <w:endnote w:type="continuationSeparator" w:id="0">
    <w:p w14:paraId="44C8B763" w14:textId="77777777" w:rsidR="00303D7D" w:rsidRDefault="00303D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E190C" w14:textId="77777777" w:rsidR="00181A2D" w:rsidRDefault="00181A2D" w:rsidP="008A5F8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3A3D3C7" w14:textId="77777777" w:rsidR="00181A2D" w:rsidRDefault="00181A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BDB0E" w14:textId="77DFEA6F" w:rsidR="00181A2D" w:rsidRDefault="00181A2D" w:rsidP="008A5F8A">
    <w:pPr>
      <w:pStyle w:val="Footer"/>
      <w:framePr w:wrap="around" w:vAnchor="text" w:hAnchor="margin" w:xAlign="center" w:y="1"/>
      <w:jc w:val="center"/>
      <w:rPr>
        <w:rStyle w:val="PageNumber"/>
      </w:rPr>
    </w:pPr>
    <w:r>
      <w:rPr>
        <w:rStyle w:val="PageNumber"/>
        <w:rFonts w:hint="eastAsia"/>
      </w:rPr>
      <w:t xml:space="preserve">－ 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6629A">
      <w:rPr>
        <w:rStyle w:val="PageNumber"/>
        <w:noProof/>
      </w:rPr>
      <w:t>16</w:t>
    </w:r>
    <w:r>
      <w:rPr>
        <w:rStyle w:val="PageNumber"/>
      </w:rPr>
      <w:fldChar w:fldCharType="end"/>
    </w:r>
    <w:r>
      <w:rPr>
        <w:rStyle w:val="PageNumber"/>
        <w:rFonts w:hint="eastAsia"/>
      </w:rPr>
      <w:t xml:space="preserve"> －</w:t>
    </w:r>
  </w:p>
  <w:p w14:paraId="5B6F7E1A" w14:textId="77777777" w:rsidR="00181A2D" w:rsidRDefault="00181A2D">
    <w:pPr>
      <w:pStyle w:val="Footer"/>
    </w:pPr>
    <w:r>
      <w:rPr>
        <w:rFonts w:hint="eastAsia"/>
      </w:rPr>
      <w:tab/>
      <w:t xml:space="preserve">                                                                             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1564C" w14:textId="77777777" w:rsidR="00181A2D" w:rsidRPr="003317EC" w:rsidRDefault="00181A2D" w:rsidP="003317EC">
    <w:pPr>
      <w:pStyle w:val="Footer"/>
      <w:ind w:left="400" w:hanging="400"/>
      <w:jc w:val="center"/>
    </w:pPr>
    <w:r w:rsidRPr="003317EC">
      <w:rPr>
        <w:lang w:val="ja-JP"/>
      </w:rPr>
      <w:t xml:space="preserve"> </w:t>
    </w:r>
  </w:p>
  <w:p w14:paraId="20386B91" w14:textId="7F4C296F" w:rsidR="00181A2D" w:rsidRPr="003317EC" w:rsidRDefault="00181A2D" w:rsidP="003317EC">
    <w:pPr>
      <w:pStyle w:val="Footer"/>
      <w:ind w:left="400" w:hanging="400"/>
      <w:jc w:val="center"/>
    </w:pPr>
    <w:r w:rsidRPr="003317EC">
      <w:rPr>
        <w:bCs/>
        <w:sz w:val="24"/>
        <w:szCs w:val="24"/>
      </w:rPr>
      <w:fldChar w:fldCharType="begin"/>
    </w:r>
    <w:r w:rsidRPr="003317EC">
      <w:rPr>
        <w:bCs/>
      </w:rPr>
      <w:instrText>PAGE</w:instrText>
    </w:r>
    <w:r w:rsidRPr="003317EC">
      <w:rPr>
        <w:bCs/>
        <w:sz w:val="24"/>
        <w:szCs w:val="24"/>
      </w:rPr>
      <w:fldChar w:fldCharType="separate"/>
    </w:r>
    <w:r w:rsidR="007625FA">
      <w:rPr>
        <w:bCs/>
        <w:noProof/>
      </w:rPr>
      <w:t>1</w:t>
    </w:r>
    <w:r w:rsidRPr="003317EC">
      <w:rPr>
        <w:bCs/>
        <w:sz w:val="24"/>
        <w:szCs w:val="24"/>
      </w:rPr>
      <w:fldChar w:fldCharType="end"/>
    </w:r>
    <w:r w:rsidRPr="003317EC">
      <w:rPr>
        <w:lang w:val="ja-JP"/>
      </w:rPr>
      <w:t xml:space="preserve"> / </w:t>
    </w:r>
    <w:r w:rsidRPr="003317EC">
      <w:rPr>
        <w:bCs/>
        <w:sz w:val="24"/>
        <w:szCs w:val="24"/>
      </w:rPr>
      <w:fldChar w:fldCharType="begin"/>
    </w:r>
    <w:r w:rsidRPr="003317EC">
      <w:rPr>
        <w:bCs/>
      </w:rPr>
      <w:instrText>NUMPAGES</w:instrText>
    </w:r>
    <w:r w:rsidRPr="003317EC">
      <w:rPr>
        <w:bCs/>
        <w:sz w:val="24"/>
        <w:szCs w:val="24"/>
      </w:rPr>
      <w:fldChar w:fldCharType="separate"/>
    </w:r>
    <w:r w:rsidR="007625FA">
      <w:rPr>
        <w:bCs/>
        <w:noProof/>
      </w:rPr>
      <w:t>16</w:t>
    </w:r>
    <w:r w:rsidRPr="003317EC">
      <w:rPr>
        <w:bCs/>
        <w:sz w:val="24"/>
        <w:szCs w:val="24"/>
      </w:rPr>
      <w:fldChar w:fldCharType="end"/>
    </w:r>
  </w:p>
  <w:p w14:paraId="2F8357DE" w14:textId="77777777" w:rsidR="00181A2D" w:rsidRDefault="00181A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F93D1A" w14:textId="77777777" w:rsidR="00303D7D" w:rsidRDefault="00303D7D">
      <w:r>
        <w:separator/>
      </w:r>
    </w:p>
  </w:footnote>
  <w:footnote w:type="continuationSeparator" w:id="0">
    <w:p w14:paraId="2CA34853" w14:textId="77777777" w:rsidR="00303D7D" w:rsidRDefault="00303D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170" w:type="dxa"/>
      <w:tblInd w:w="-465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43" w:type="dxa"/>
        <w:right w:w="43" w:type="dxa"/>
      </w:tblCellMar>
      <w:tblLook w:val="0000" w:firstRow="0" w:lastRow="0" w:firstColumn="0" w:lastColumn="0" w:noHBand="0" w:noVBand="0"/>
    </w:tblPr>
    <w:tblGrid>
      <w:gridCol w:w="1109"/>
      <w:gridCol w:w="1900"/>
      <w:gridCol w:w="106"/>
      <w:gridCol w:w="4194"/>
      <w:gridCol w:w="106"/>
      <w:gridCol w:w="894"/>
      <w:gridCol w:w="1861"/>
    </w:tblGrid>
    <w:tr w:rsidR="00100580" w14:paraId="75B910C6" w14:textId="77777777" w:rsidTr="00100580">
      <w:trPr>
        <w:cantSplit/>
        <w:trHeight w:val="571"/>
      </w:trPr>
      <w:tc>
        <w:tcPr>
          <w:tcW w:w="3009" w:type="dxa"/>
          <w:gridSpan w:val="2"/>
          <w:vAlign w:val="center"/>
        </w:tcPr>
        <w:p w14:paraId="606DFB56" w14:textId="77777777" w:rsidR="00100580" w:rsidRDefault="00100580" w:rsidP="004C3D9B">
          <w:pPr>
            <w:pStyle w:val="Header"/>
          </w:pPr>
          <w:r>
            <w:rPr>
              <w:rFonts w:hint="eastAsia"/>
            </w:rPr>
            <w:t>Manual</w:t>
          </w:r>
        </w:p>
      </w:tc>
      <w:tc>
        <w:tcPr>
          <w:tcW w:w="106" w:type="dxa"/>
          <w:vMerge w:val="restart"/>
          <w:tcBorders>
            <w:top w:val="nil"/>
            <w:bottom w:val="nil"/>
          </w:tcBorders>
        </w:tcPr>
        <w:p w14:paraId="7650021B" w14:textId="77777777" w:rsidR="00100580" w:rsidRDefault="00100580" w:rsidP="004C3D9B">
          <w:pPr>
            <w:pStyle w:val="BodyText"/>
            <w:rPr>
              <w:rFonts w:ascii="MS Mincho"/>
            </w:rPr>
          </w:pPr>
        </w:p>
      </w:tc>
      <w:tc>
        <w:tcPr>
          <w:tcW w:w="4194" w:type="dxa"/>
          <w:vMerge w:val="restart"/>
          <w:vAlign w:val="center"/>
        </w:tcPr>
        <w:p w14:paraId="766DCD47" w14:textId="1F5C27E7" w:rsidR="00100580" w:rsidRPr="005A04F3" w:rsidRDefault="00C947DE" w:rsidP="00A30EC0">
          <w:pPr>
            <w:pStyle w:val="Header"/>
            <w:rPr>
              <w:rFonts w:hAnsi="MS Gothic"/>
              <w:sz w:val="22"/>
              <w:szCs w:val="40"/>
            </w:rPr>
          </w:pPr>
          <w:r>
            <w:rPr>
              <w:rFonts w:hAnsi="MS Gothic"/>
              <w:sz w:val="22"/>
            </w:rPr>
            <w:t>APQP</w:t>
          </w:r>
        </w:p>
      </w:tc>
      <w:tc>
        <w:tcPr>
          <w:tcW w:w="106" w:type="dxa"/>
          <w:vMerge w:val="restart"/>
          <w:tcBorders>
            <w:top w:val="nil"/>
            <w:bottom w:val="nil"/>
          </w:tcBorders>
        </w:tcPr>
        <w:p w14:paraId="6D690637" w14:textId="77777777" w:rsidR="00100580" w:rsidRDefault="00100580" w:rsidP="004C3D9B">
          <w:pPr>
            <w:pStyle w:val="BodyText"/>
            <w:rPr>
              <w:rFonts w:ascii="MS Mincho"/>
            </w:rPr>
          </w:pPr>
        </w:p>
      </w:tc>
      <w:tc>
        <w:tcPr>
          <w:tcW w:w="894" w:type="dxa"/>
          <w:vAlign w:val="center"/>
        </w:tcPr>
        <w:p w14:paraId="71205BB2" w14:textId="77777777" w:rsidR="00100580" w:rsidRPr="00ED6CAE" w:rsidRDefault="00100580" w:rsidP="00DB534F">
          <w:pPr>
            <w:pStyle w:val="Header"/>
            <w:rPr>
              <w:rFonts w:hAnsi="MS Gothic"/>
            </w:rPr>
          </w:pPr>
          <w:r>
            <w:rPr>
              <w:rFonts w:hAnsi="MS Gothic" w:hint="eastAsia"/>
            </w:rPr>
            <w:t>Date</w:t>
          </w:r>
        </w:p>
      </w:tc>
      <w:tc>
        <w:tcPr>
          <w:tcW w:w="1861" w:type="dxa"/>
          <w:vAlign w:val="center"/>
        </w:tcPr>
        <w:p w14:paraId="016AB547" w14:textId="09CF015A" w:rsidR="00100580" w:rsidRPr="00ED6CAE" w:rsidRDefault="004E7D75" w:rsidP="003869C3">
          <w:pPr>
            <w:pStyle w:val="Header"/>
            <w:rPr>
              <w:rFonts w:hAnsi="MS Gothic"/>
            </w:rPr>
          </w:pPr>
          <w:r>
            <w:rPr>
              <w:rFonts w:hAnsi="MS Gothic"/>
            </w:rPr>
            <w:t>2024.01.15</w:t>
          </w:r>
        </w:p>
      </w:tc>
    </w:tr>
    <w:tr w:rsidR="00100580" w14:paraId="751EF3B1" w14:textId="77777777" w:rsidTr="00100580">
      <w:trPr>
        <w:cantSplit/>
        <w:trHeight w:val="620"/>
      </w:trPr>
      <w:tc>
        <w:tcPr>
          <w:tcW w:w="1109" w:type="dxa"/>
          <w:vAlign w:val="center"/>
        </w:tcPr>
        <w:p w14:paraId="57C56DAC" w14:textId="77777777" w:rsidR="00100580" w:rsidRDefault="00100580">
          <w:pPr>
            <w:pStyle w:val="BodyText"/>
            <w:jc w:val="center"/>
            <w:rPr>
              <w:rFonts w:ascii="MS Gothic" w:eastAsia="MS Gothic" w:hAnsi="MS Gothic"/>
            </w:rPr>
          </w:pPr>
          <w:r>
            <w:rPr>
              <w:rFonts w:ascii="MS Gothic" w:eastAsia="MS Gothic" w:hAnsi="MS Gothic" w:hint="eastAsia"/>
            </w:rPr>
            <w:t>No.</w:t>
          </w:r>
        </w:p>
      </w:tc>
      <w:tc>
        <w:tcPr>
          <w:tcW w:w="1900" w:type="dxa"/>
          <w:vAlign w:val="center"/>
        </w:tcPr>
        <w:p w14:paraId="4C0D3A86" w14:textId="23EC12E4" w:rsidR="00100580" w:rsidRPr="000C0958" w:rsidRDefault="00C947DE">
          <w:pPr>
            <w:pStyle w:val="BodyText"/>
            <w:jc w:val="center"/>
            <w:rPr>
              <w:rFonts w:ascii="MS Gothic" w:eastAsia="MS Gothic" w:hAnsi="MS Gothic"/>
            </w:rPr>
          </w:pPr>
          <w:r w:rsidRPr="00E05798">
            <w:rPr>
              <w:rFonts w:ascii="MS Gothic" w:eastAsia="MS Gothic" w:hAnsi="MS Gothic"/>
            </w:rPr>
            <w:t>ITR-F1-2403-035</w:t>
          </w:r>
        </w:p>
      </w:tc>
      <w:tc>
        <w:tcPr>
          <w:tcW w:w="106" w:type="dxa"/>
          <w:vMerge/>
          <w:tcBorders>
            <w:bottom w:val="nil"/>
          </w:tcBorders>
        </w:tcPr>
        <w:p w14:paraId="328AF4C2" w14:textId="77777777" w:rsidR="00100580" w:rsidRDefault="00100580">
          <w:pPr>
            <w:pStyle w:val="BodyText"/>
            <w:rPr>
              <w:rFonts w:ascii="MS Mincho"/>
            </w:rPr>
          </w:pPr>
        </w:p>
      </w:tc>
      <w:tc>
        <w:tcPr>
          <w:tcW w:w="4194" w:type="dxa"/>
          <w:vMerge/>
          <w:vAlign w:val="center"/>
        </w:tcPr>
        <w:p w14:paraId="17DC744C" w14:textId="77777777" w:rsidR="00100580" w:rsidRDefault="00100580">
          <w:pPr>
            <w:pStyle w:val="Header"/>
          </w:pPr>
        </w:p>
      </w:tc>
      <w:tc>
        <w:tcPr>
          <w:tcW w:w="106" w:type="dxa"/>
          <w:vMerge/>
          <w:tcBorders>
            <w:bottom w:val="nil"/>
          </w:tcBorders>
        </w:tcPr>
        <w:p w14:paraId="7F663576" w14:textId="77777777" w:rsidR="00100580" w:rsidRDefault="00100580">
          <w:pPr>
            <w:pStyle w:val="BodyText"/>
            <w:rPr>
              <w:rFonts w:ascii="MS Mincho"/>
            </w:rPr>
          </w:pPr>
        </w:p>
      </w:tc>
      <w:tc>
        <w:tcPr>
          <w:tcW w:w="894" w:type="dxa"/>
          <w:vAlign w:val="center"/>
        </w:tcPr>
        <w:p w14:paraId="0F1DF65E" w14:textId="77777777" w:rsidR="00100580" w:rsidRPr="00ED6CAE" w:rsidRDefault="00100580">
          <w:pPr>
            <w:pStyle w:val="Header"/>
            <w:rPr>
              <w:rFonts w:hAnsi="MS Gothic"/>
            </w:rPr>
          </w:pPr>
        </w:p>
      </w:tc>
      <w:tc>
        <w:tcPr>
          <w:tcW w:w="1861" w:type="dxa"/>
          <w:vAlign w:val="center"/>
        </w:tcPr>
        <w:p w14:paraId="0B81296D" w14:textId="77777777" w:rsidR="00100580" w:rsidRDefault="00100580" w:rsidP="004C3D9B">
          <w:pPr>
            <w:pStyle w:val="BodyText"/>
            <w:jc w:val="center"/>
            <w:rPr>
              <w:rFonts w:ascii="MS Gothic" w:eastAsia="MS Gothic" w:hAnsi="MS Gothic"/>
            </w:rPr>
          </w:pPr>
          <w:r w:rsidRPr="00FA0D57">
            <w:rPr>
              <w:rFonts w:ascii="MS Gothic" w:eastAsia="MS Gothic" w:hAnsi="MS Gothic"/>
            </w:rPr>
            <w:t>SEWS-CV</w:t>
          </w:r>
        </w:p>
      </w:tc>
    </w:tr>
  </w:tbl>
  <w:p w14:paraId="3F77B6E0" w14:textId="3B72A4ED" w:rsidR="00181A2D" w:rsidRPr="008A5F8A" w:rsidRDefault="00000000">
    <w:pPr>
      <w:pStyle w:val="Header"/>
    </w:pPr>
    <w:r>
      <w:rPr>
        <w:noProof/>
      </w:rPr>
      <w:pict w14:anchorId="08B77C5D">
        <v:rect id="Rectangle 2" o:spid="_x0000_s1026" style="position:absolute;left:0;text-align:left;margin-left:-24.55pt;margin-top:9.8pt;width:510pt;height:667.55pt;z-index:251657216;visibility:visible;mso-wrap-style:square;mso-width-percent:0;mso-height-percent:0;mso-wrap-distance-left:14.2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" filled="f"/>
      </w:pict>
    </w:r>
    <w:r w:rsidR="00181A2D">
      <w:rPr>
        <w:rFonts w:hint="eastAsia"/>
      </w:rPr>
      <w:t xml:space="preserve">                                                                                             </w:t>
    </w:r>
    <w:r w:rsidR="00181A2D" w:rsidRPr="008A5F8A">
      <w:rPr>
        <w:rFonts w:hint="eastAsia"/>
      </w:rPr>
      <w:t xml:space="preserve">      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00" w:type="dxa"/>
      <w:tblInd w:w="-45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43" w:type="dxa"/>
        <w:right w:w="43" w:type="dxa"/>
      </w:tblCellMar>
      <w:tblLook w:val="0000" w:firstRow="0" w:lastRow="0" w:firstColumn="0" w:lastColumn="0" w:noHBand="0" w:noVBand="0"/>
    </w:tblPr>
    <w:tblGrid>
      <w:gridCol w:w="1200"/>
      <w:gridCol w:w="1900"/>
      <w:gridCol w:w="106"/>
      <w:gridCol w:w="4194"/>
      <w:gridCol w:w="106"/>
      <w:gridCol w:w="894"/>
      <w:gridCol w:w="1800"/>
    </w:tblGrid>
    <w:tr w:rsidR="003D314A" w14:paraId="7FEA01AC" w14:textId="77777777" w:rsidTr="00EA4F9F">
      <w:trPr>
        <w:cantSplit/>
        <w:trHeight w:val="571"/>
      </w:trPr>
      <w:tc>
        <w:tcPr>
          <w:tcW w:w="3100" w:type="dxa"/>
          <w:gridSpan w:val="2"/>
          <w:vAlign w:val="center"/>
        </w:tcPr>
        <w:p w14:paraId="28E23890" w14:textId="77777777" w:rsidR="003D314A" w:rsidRDefault="003D314A" w:rsidP="003D314A">
          <w:pPr>
            <w:pStyle w:val="Header"/>
          </w:pPr>
          <w:r>
            <w:rPr>
              <w:rFonts w:hint="eastAsia"/>
            </w:rPr>
            <w:t>Manual</w:t>
          </w:r>
        </w:p>
      </w:tc>
      <w:tc>
        <w:tcPr>
          <w:tcW w:w="106" w:type="dxa"/>
          <w:vMerge w:val="restart"/>
          <w:tcBorders>
            <w:top w:val="nil"/>
            <w:bottom w:val="nil"/>
          </w:tcBorders>
        </w:tcPr>
        <w:p w14:paraId="09A0A8C9" w14:textId="77777777" w:rsidR="003D314A" w:rsidRDefault="003D314A" w:rsidP="003D314A">
          <w:pPr>
            <w:pStyle w:val="BodyText"/>
            <w:rPr>
              <w:rFonts w:ascii="MS Mincho"/>
            </w:rPr>
          </w:pPr>
        </w:p>
      </w:tc>
      <w:tc>
        <w:tcPr>
          <w:tcW w:w="4194" w:type="dxa"/>
          <w:vMerge w:val="restart"/>
          <w:vAlign w:val="center"/>
        </w:tcPr>
        <w:p w14:paraId="7377CA88" w14:textId="69D27D75" w:rsidR="003D314A" w:rsidRPr="00A05FE8" w:rsidRDefault="00E05798" w:rsidP="003D314A">
          <w:pPr>
            <w:pStyle w:val="Header"/>
            <w:rPr>
              <w:rFonts w:hAnsi="MS Gothic"/>
              <w:sz w:val="22"/>
            </w:rPr>
          </w:pPr>
          <w:r>
            <w:rPr>
              <w:rFonts w:hAnsi="MS Gothic"/>
              <w:sz w:val="22"/>
            </w:rPr>
            <w:t>APQP</w:t>
          </w:r>
        </w:p>
      </w:tc>
      <w:tc>
        <w:tcPr>
          <w:tcW w:w="106" w:type="dxa"/>
          <w:vMerge w:val="restart"/>
          <w:tcBorders>
            <w:top w:val="nil"/>
            <w:bottom w:val="nil"/>
          </w:tcBorders>
        </w:tcPr>
        <w:p w14:paraId="55A1C75B" w14:textId="77777777" w:rsidR="003D314A" w:rsidRDefault="003D314A" w:rsidP="003D314A">
          <w:pPr>
            <w:pStyle w:val="BodyText"/>
            <w:rPr>
              <w:rFonts w:ascii="MS Mincho"/>
            </w:rPr>
          </w:pPr>
        </w:p>
      </w:tc>
      <w:tc>
        <w:tcPr>
          <w:tcW w:w="894" w:type="dxa"/>
          <w:vAlign w:val="center"/>
        </w:tcPr>
        <w:p w14:paraId="3A69C2F4" w14:textId="77777777" w:rsidR="003D314A" w:rsidRPr="00ED6CAE" w:rsidRDefault="003D314A" w:rsidP="003D314A">
          <w:pPr>
            <w:pStyle w:val="Header"/>
            <w:rPr>
              <w:rFonts w:hAnsi="MS Gothic"/>
            </w:rPr>
          </w:pPr>
          <w:r>
            <w:rPr>
              <w:rFonts w:hAnsi="MS Gothic" w:hint="eastAsia"/>
            </w:rPr>
            <w:t>Date</w:t>
          </w:r>
        </w:p>
      </w:tc>
      <w:tc>
        <w:tcPr>
          <w:tcW w:w="1800" w:type="dxa"/>
          <w:vAlign w:val="center"/>
        </w:tcPr>
        <w:p w14:paraId="0668DCC4" w14:textId="1A9FDFAF" w:rsidR="003D314A" w:rsidRPr="00ED6CAE" w:rsidRDefault="004C28D1" w:rsidP="009326E6">
          <w:pPr>
            <w:pStyle w:val="Header"/>
            <w:rPr>
              <w:rFonts w:hAnsi="MS Gothic"/>
            </w:rPr>
          </w:pPr>
          <w:r>
            <w:rPr>
              <w:rFonts w:hAnsi="MS Gothic"/>
            </w:rPr>
            <w:t>2024.0</w:t>
          </w:r>
          <w:r w:rsidR="009326E6">
            <w:rPr>
              <w:rFonts w:hAnsi="MS Gothic"/>
            </w:rPr>
            <w:t>5</w:t>
          </w:r>
          <w:r>
            <w:rPr>
              <w:rFonts w:hAnsi="MS Gothic"/>
            </w:rPr>
            <w:t>.15</w:t>
          </w:r>
        </w:p>
      </w:tc>
    </w:tr>
    <w:tr w:rsidR="003D314A" w14:paraId="30422814" w14:textId="77777777" w:rsidTr="00EA4F9F">
      <w:trPr>
        <w:cantSplit/>
        <w:trHeight w:val="620"/>
      </w:trPr>
      <w:tc>
        <w:tcPr>
          <w:tcW w:w="1200" w:type="dxa"/>
          <w:vAlign w:val="center"/>
        </w:tcPr>
        <w:p w14:paraId="4F4F25B6" w14:textId="77777777" w:rsidR="003D314A" w:rsidRDefault="003D314A" w:rsidP="003D314A">
          <w:pPr>
            <w:pStyle w:val="BodyText"/>
            <w:jc w:val="center"/>
            <w:rPr>
              <w:rFonts w:ascii="MS Gothic" w:eastAsia="MS Gothic" w:hAnsi="MS Gothic"/>
            </w:rPr>
          </w:pPr>
          <w:r>
            <w:rPr>
              <w:rFonts w:ascii="MS Gothic" w:eastAsia="MS Gothic" w:hAnsi="MS Gothic" w:hint="eastAsia"/>
            </w:rPr>
            <w:t>No.</w:t>
          </w:r>
        </w:p>
      </w:tc>
      <w:tc>
        <w:tcPr>
          <w:tcW w:w="1900" w:type="dxa"/>
          <w:vAlign w:val="center"/>
        </w:tcPr>
        <w:p w14:paraId="2A668545" w14:textId="3583FDB9" w:rsidR="003D314A" w:rsidRPr="000C0958" w:rsidRDefault="00E05798" w:rsidP="003D314A">
          <w:pPr>
            <w:pStyle w:val="BodyText"/>
            <w:jc w:val="center"/>
            <w:rPr>
              <w:rFonts w:ascii="MS Gothic" w:eastAsia="MS Gothic" w:hAnsi="MS Gothic"/>
            </w:rPr>
          </w:pPr>
          <w:r w:rsidRPr="00E05798">
            <w:rPr>
              <w:rFonts w:ascii="MS Gothic" w:eastAsia="MS Gothic" w:hAnsi="MS Gothic"/>
            </w:rPr>
            <w:t>ITR-F1-2403-035</w:t>
          </w:r>
        </w:p>
      </w:tc>
      <w:tc>
        <w:tcPr>
          <w:tcW w:w="106" w:type="dxa"/>
          <w:vMerge/>
          <w:tcBorders>
            <w:bottom w:val="nil"/>
          </w:tcBorders>
        </w:tcPr>
        <w:p w14:paraId="3A136CDA" w14:textId="77777777" w:rsidR="003D314A" w:rsidRDefault="003D314A" w:rsidP="003D314A">
          <w:pPr>
            <w:pStyle w:val="BodyText"/>
            <w:rPr>
              <w:rFonts w:ascii="MS Mincho"/>
            </w:rPr>
          </w:pPr>
        </w:p>
      </w:tc>
      <w:tc>
        <w:tcPr>
          <w:tcW w:w="4194" w:type="dxa"/>
          <w:vMerge/>
          <w:vAlign w:val="center"/>
        </w:tcPr>
        <w:p w14:paraId="1643B74C" w14:textId="77777777" w:rsidR="003D314A" w:rsidRDefault="003D314A" w:rsidP="003D314A">
          <w:pPr>
            <w:pStyle w:val="Header"/>
          </w:pPr>
        </w:p>
      </w:tc>
      <w:tc>
        <w:tcPr>
          <w:tcW w:w="106" w:type="dxa"/>
          <w:vMerge/>
          <w:tcBorders>
            <w:bottom w:val="nil"/>
          </w:tcBorders>
        </w:tcPr>
        <w:p w14:paraId="3EDB98C1" w14:textId="77777777" w:rsidR="003D314A" w:rsidRDefault="003D314A" w:rsidP="003D314A">
          <w:pPr>
            <w:pStyle w:val="BodyText"/>
            <w:rPr>
              <w:rFonts w:ascii="MS Mincho"/>
            </w:rPr>
          </w:pPr>
        </w:p>
      </w:tc>
      <w:tc>
        <w:tcPr>
          <w:tcW w:w="894" w:type="dxa"/>
          <w:vAlign w:val="center"/>
        </w:tcPr>
        <w:p w14:paraId="097FFC28" w14:textId="77777777" w:rsidR="003D314A" w:rsidRPr="00ED6CAE" w:rsidRDefault="003D314A" w:rsidP="003D314A">
          <w:pPr>
            <w:pStyle w:val="Header"/>
            <w:rPr>
              <w:rFonts w:hAnsi="MS Gothic"/>
            </w:rPr>
          </w:pPr>
        </w:p>
      </w:tc>
      <w:tc>
        <w:tcPr>
          <w:tcW w:w="1800" w:type="dxa"/>
          <w:vAlign w:val="center"/>
        </w:tcPr>
        <w:p w14:paraId="0DF94E6B" w14:textId="77777777" w:rsidR="003D314A" w:rsidRDefault="003D314A" w:rsidP="003D314A">
          <w:pPr>
            <w:pStyle w:val="BodyText"/>
            <w:jc w:val="center"/>
            <w:rPr>
              <w:rFonts w:ascii="MS Gothic" w:eastAsia="MS Gothic" w:hAnsi="MS Gothic"/>
            </w:rPr>
          </w:pPr>
          <w:r w:rsidRPr="00FA0D57">
            <w:rPr>
              <w:rFonts w:ascii="MS Gothic" w:eastAsia="MS Gothic" w:hAnsi="MS Gothic"/>
            </w:rPr>
            <w:t>SEWS-CV</w:t>
          </w:r>
        </w:p>
      </w:tc>
    </w:tr>
  </w:tbl>
  <w:p w14:paraId="440844B8" w14:textId="6261D9CB" w:rsidR="00181A2D" w:rsidRPr="00990AC7" w:rsidRDefault="00000000" w:rsidP="00990AC7">
    <w:pPr>
      <w:pStyle w:val="Header"/>
    </w:pPr>
    <w:r>
      <w:rPr>
        <w:noProof/>
      </w:rPr>
      <w:pict w14:anchorId="7D64738B">
        <v:rect id="Rectangle 4" o:spid="_x0000_s1025" style="position:absolute;left:0;text-align:left;margin-left:-24.65pt;margin-top:11.9pt;width:510pt;height:647.2pt;z-index:251658240;visibility:visible;mso-wrap-style:square;mso-width-percent:0;mso-height-percent:0;mso-wrap-distance-left:14.2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" fill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8125724"/>
    <w:lvl w:ilvl="0">
      <w:start w:val="1"/>
      <w:numFmt w:val="decimal"/>
      <w:pStyle w:val="ListNumber5"/>
      <w:lvlText w:val="%1."/>
      <w:lvlJc w:val="left"/>
      <w:pPr>
        <w:tabs>
          <w:tab w:val="num" w:pos="2061"/>
        </w:tabs>
        <w:ind w:leftChars="800" w:left="2061" w:hangingChars="200" w:hanging="360"/>
      </w:pPr>
    </w:lvl>
  </w:abstractNum>
  <w:abstractNum w:abstractNumId="1" w15:restartNumberingAfterBreak="0">
    <w:nsid w:val="FFFFFF7D"/>
    <w:multiLevelType w:val="singleLevel"/>
    <w:tmpl w:val="EA30D234"/>
    <w:lvl w:ilvl="0">
      <w:start w:val="1"/>
      <w:numFmt w:val="decimal"/>
      <w:pStyle w:val="ListNumber4"/>
      <w:lvlText w:val="%1."/>
      <w:lvlJc w:val="left"/>
      <w:pPr>
        <w:tabs>
          <w:tab w:val="num" w:pos="1636"/>
        </w:tabs>
        <w:ind w:leftChars="600" w:left="1636" w:hangingChars="200" w:hanging="360"/>
      </w:pPr>
    </w:lvl>
  </w:abstractNum>
  <w:abstractNum w:abstractNumId="2" w15:restartNumberingAfterBreak="0">
    <w:nsid w:val="FFFFFF7E"/>
    <w:multiLevelType w:val="singleLevel"/>
    <w:tmpl w:val="65A287D0"/>
    <w:lvl w:ilvl="0">
      <w:start w:val="1"/>
      <w:numFmt w:val="decimal"/>
      <w:pStyle w:val="ListNumber3"/>
      <w:lvlText w:val="%1."/>
      <w:lvlJc w:val="left"/>
      <w:pPr>
        <w:tabs>
          <w:tab w:val="num" w:pos="1211"/>
        </w:tabs>
        <w:ind w:leftChars="400" w:left="1211" w:hangingChars="200" w:hanging="360"/>
      </w:pPr>
    </w:lvl>
  </w:abstractNum>
  <w:abstractNum w:abstractNumId="3" w15:restartNumberingAfterBreak="0">
    <w:nsid w:val="FFFFFF7F"/>
    <w:multiLevelType w:val="singleLevel"/>
    <w:tmpl w:val="B34E6D54"/>
    <w:lvl w:ilvl="0">
      <w:start w:val="1"/>
      <w:numFmt w:val="decimal"/>
      <w:pStyle w:val="ListNumber2"/>
      <w:lvlText w:val="%1."/>
      <w:lvlJc w:val="left"/>
      <w:pPr>
        <w:tabs>
          <w:tab w:val="num" w:pos="785"/>
        </w:tabs>
        <w:ind w:leftChars="200" w:left="785" w:hangingChars="200" w:hanging="360"/>
      </w:pPr>
    </w:lvl>
  </w:abstractNum>
  <w:abstractNum w:abstractNumId="4" w15:restartNumberingAfterBreak="0">
    <w:nsid w:val="FFFFFF80"/>
    <w:multiLevelType w:val="singleLevel"/>
    <w:tmpl w:val="D4BA8E74"/>
    <w:lvl w:ilvl="0">
      <w:start w:val="1"/>
      <w:numFmt w:val="bullet"/>
      <w:pStyle w:val="ListBullet5"/>
      <w:lvlText w:val=""/>
      <w:lvlJc w:val="left"/>
      <w:pPr>
        <w:tabs>
          <w:tab w:val="num" w:pos="2061"/>
        </w:tabs>
        <w:ind w:leftChars="800" w:left="206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A5868B94"/>
    <w:lvl w:ilvl="0">
      <w:start w:val="1"/>
      <w:numFmt w:val="bullet"/>
      <w:pStyle w:val="ListBullet4"/>
      <w:lvlText w:val=""/>
      <w:lvlJc w:val="left"/>
      <w:pPr>
        <w:tabs>
          <w:tab w:val="num" w:pos="1636"/>
        </w:tabs>
        <w:ind w:leftChars="600" w:left="1636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BBC4ECB0"/>
    <w:lvl w:ilvl="0">
      <w:start w:val="1"/>
      <w:numFmt w:val="bullet"/>
      <w:pStyle w:val="ListBullet3"/>
      <w:lvlText w:val=""/>
      <w:lvlJc w:val="left"/>
      <w:pPr>
        <w:tabs>
          <w:tab w:val="num" w:pos="1211"/>
        </w:tabs>
        <w:ind w:leftChars="400" w:left="1211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C05E82D4"/>
    <w:lvl w:ilvl="0">
      <w:start w:val="1"/>
      <w:numFmt w:val="bullet"/>
      <w:pStyle w:val="ListBullet2"/>
      <w:lvlText w:val=""/>
      <w:lvlJc w:val="left"/>
      <w:pPr>
        <w:tabs>
          <w:tab w:val="num" w:pos="785"/>
        </w:tabs>
        <w:ind w:leftChars="200" w:left="785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7FE61D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77929DE0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CD046EA"/>
    <w:multiLevelType w:val="hybridMultilevel"/>
    <w:tmpl w:val="776C098A"/>
    <w:lvl w:ilvl="0" w:tplc="7C16CD02">
      <w:start w:val="1"/>
      <w:numFmt w:val="decimal"/>
      <w:pStyle w:val="Menu1"/>
      <w:lvlText w:val="%1."/>
      <w:lvlJc w:val="left"/>
      <w:pPr>
        <w:ind w:left="420" w:hanging="420"/>
      </w:pPr>
      <w:rPr>
        <w:rFonts w:ascii="Times New Roman" w:hAnsi="Times New Roman" w:cs="Times New Roman" w:hint="default"/>
      </w:rPr>
    </w:lvl>
    <w:lvl w:ilvl="1" w:tplc="FFFC3254">
      <w:start w:val="1"/>
      <w:numFmt w:val="decimal"/>
      <w:pStyle w:val="menu2"/>
      <w:lvlText w:val="%2)"/>
      <w:lvlJc w:val="left"/>
      <w:pPr>
        <w:ind w:left="630" w:hanging="360"/>
      </w:pPr>
      <w:rPr>
        <w:rFonts w:hint="default"/>
      </w:rPr>
    </w:lvl>
    <w:lvl w:ilvl="2" w:tplc="E472A0BE">
      <w:start w:val="1"/>
      <w:numFmt w:val="decimalEnclosedCircle"/>
      <w:lvlText w:val="%3"/>
      <w:lvlJc w:val="left"/>
      <w:pPr>
        <w:ind w:left="1200" w:hanging="360"/>
      </w:pPr>
      <w:rPr>
        <w:rFonts w:hint="default"/>
        <w:color w:val="auto"/>
      </w:rPr>
    </w:lvl>
    <w:lvl w:ilvl="3" w:tplc="4D647BB6">
      <w:start w:val="2"/>
      <w:numFmt w:val="bullet"/>
      <w:lvlText w:val="-"/>
      <w:lvlJc w:val="left"/>
      <w:pPr>
        <w:ind w:left="990" w:hanging="360"/>
      </w:pPr>
      <w:rPr>
        <w:rFonts w:ascii="Arial" w:eastAsia="MS Gothic" w:hAnsi="Arial" w:cs="Arial" w:hint="default"/>
        <w:b w:val="0"/>
        <w:bCs/>
      </w:r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2F201D1C"/>
    <w:multiLevelType w:val="multilevel"/>
    <w:tmpl w:val="991C4C76"/>
    <w:lvl w:ilvl="0">
      <w:start w:val="1"/>
      <w:numFmt w:val="decimalFullWidth"/>
      <w:pStyle w:val="1"/>
      <w:suff w:val="space"/>
      <w:lvlText w:val="%1"/>
      <w:lvlJc w:val="left"/>
      <w:pPr>
        <w:ind w:left="0" w:firstLine="0"/>
      </w:pPr>
      <w:rPr>
        <w:rFonts w:ascii="MS PGothic" w:eastAsia="MS PGothic" w:hint="eastAsia"/>
        <w:b w:val="0"/>
        <w:i w:val="0"/>
        <w:sz w:val="24"/>
      </w:rPr>
    </w:lvl>
    <w:lvl w:ilvl="1">
      <w:start w:val="1"/>
      <w:numFmt w:val="decimalFullWidth"/>
      <w:suff w:val="space"/>
      <w:lvlText w:val="%1-%2"/>
      <w:lvlJc w:val="left"/>
      <w:pPr>
        <w:ind w:left="0" w:firstLine="0"/>
      </w:pPr>
      <w:rPr>
        <w:rFonts w:ascii="MS PGothic" w:eastAsia="MS PGothic" w:hint="eastAsia"/>
        <w:b w:val="0"/>
        <w:i w:val="0"/>
        <w:sz w:val="24"/>
      </w:rPr>
    </w:lvl>
    <w:lvl w:ilvl="2">
      <w:start w:val="1"/>
      <w:numFmt w:val="decimalFullWidth"/>
      <w:suff w:val="space"/>
      <w:lvlText w:val="%1-%2-%3"/>
      <w:lvlJc w:val="left"/>
      <w:pPr>
        <w:ind w:left="0" w:firstLine="0"/>
      </w:pPr>
      <w:rPr>
        <w:rFonts w:ascii="MS PGothic" w:eastAsia="MS PGothic" w:hint="eastAsia"/>
        <w:b w:val="0"/>
        <w:i w:val="0"/>
        <w:sz w:val="24"/>
      </w:rPr>
    </w:lvl>
    <w:lvl w:ilvl="3">
      <w:start w:val="1"/>
      <w:numFmt w:val="decimalFullWidth"/>
      <w:lvlRestart w:val="0"/>
      <w:suff w:val="space"/>
      <w:lvlText w:val="%1-%2-%3-%4"/>
      <w:lvlJc w:val="left"/>
      <w:pPr>
        <w:ind w:left="0" w:firstLine="0"/>
      </w:pPr>
      <w:rPr>
        <w:rFonts w:ascii="MS PGothic" w:eastAsia="MS PGothic" w:hint="eastAsia"/>
        <w:b w:val="0"/>
        <w:i w:val="0"/>
        <w:sz w:val="24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2" w15:restartNumberingAfterBreak="0">
    <w:nsid w:val="317C2ADC"/>
    <w:multiLevelType w:val="hybridMultilevel"/>
    <w:tmpl w:val="256AC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FD4956"/>
    <w:multiLevelType w:val="hybridMultilevel"/>
    <w:tmpl w:val="659C9278"/>
    <w:lvl w:ilvl="0" w:tplc="807A5DEA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EB3B85"/>
    <w:multiLevelType w:val="hybridMultilevel"/>
    <w:tmpl w:val="920C543A"/>
    <w:lvl w:ilvl="0" w:tplc="7E74C372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15" w15:restartNumberingAfterBreak="0">
    <w:nsid w:val="6D477AAB"/>
    <w:multiLevelType w:val="multilevel"/>
    <w:tmpl w:val="A54E46CC"/>
    <w:lvl w:ilvl="0">
      <w:start w:val="1"/>
      <w:numFmt w:val="decimal"/>
      <w:pStyle w:val="Heading1"/>
      <w:lvlText w:val="%1."/>
      <w:lvlJc w:val="left"/>
      <w:pPr>
        <w:tabs>
          <w:tab w:val="num" w:pos="425"/>
        </w:tabs>
        <w:ind w:left="425" w:hanging="425"/>
      </w:pPr>
      <w:rPr>
        <w:rFonts w:ascii="MS Gothic" w:eastAsia="MS Gothic" w:hAnsi="MS Gothic" w:hint="eastAsia"/>
        <w:b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6" w15:restartNumberingAfterBreak="0">
    <w:nsid w:val="72144A14"/>
    <w:multiLevelType w:val="singleLevel"/>
    <w:tmpl w:val="506E21F0"/>
    <w:lvl w:ilvl="0">
      <w:start w:val="4000"/>
      <w:numFmt w:val="bullet"/>
      <w:pStyle w:val="a"/>
      <w:lvlText w:val="・"/>
      <w:lvlJc w:val="left"/>
      <w:pPr>
        <w:tabs>
          <w:tab w:val="num" w:pos="700"/>
        </w:tabs>
        <w:ind w:left="680" w:hanging="340"/>
      </w:pPr>
      <w:rPr>
        <w:rFonts w:ascii="MS PGothic" w:eastAsia="MS PGothic" w:hint="eastAsia"/>
      </w:rPr>
    </w:lvl>
  </w:abstractNum>
  <w:num w:numId="1" w16cid:durableId="210773139">
    <w:abstractNumId w:val="16"/>
  </w:num>
  <w:num w:numId="2" w16cid:durableId="89397058">
    <w:abstractNumId w:val="11"/>
  </w:num>
  <w:num w:numId="3" w16cid:durableId="597371544">
    <w:abstractNumId w:val="9"/>
  </w:num>
  <w:num w:numId="4" w16cid:durableId="1550453582">
    <w:abstractNumId w:val="15"/>
  </w:num>
  <w:num w:numId="5" w16cid:durableId="2129160269">
    <w:abstractNumId w:val="7"/>
  </w:num>
  <w:num w:numId="6" w16cid:durableId="1227961199">
    <w:abstractNumId w:val="6"/>
  </w:num>
  <w:num w:numId="7" w16cid:durableId="1617102792">
    <w:abstractNumId w:val="5"/>
  </w:num>
  <w:num w:numId="8" w16cid:durableId="2078479462">
    <w:abstractNumId w:val="4"/>
  </w:num>
  <w:num w:numId="9" w16cid:durableId="1724713571">
    <w:abstractNumId w:val="8"/>
  </w:num>
  <w:num w:numId="10" w16cid:durableId="921137516">
    <w:abstractNumId w:val="3"/>
  </w:num>
  <w:num w:numId="11" w16cid:durableId="1370259044">
    <w:abstractNumId w:val="2"/>
  </w:num>
  <w:num w:numId="12" w16cid:durableId="2126343844">
    <w:abstractNumId w:val="1"/>
  </w:num>
  <w:num w:numId="13" w16cid:durableId="1925724405">
    <w:abstractNumId w:val="0"/>
  </w:num>
  <w:num w:numId="14" w16cid:durableId="1998611084">
    <w:abstractNumId w:val="10"/>
  </w:num>
  <w:num w:numId="15" w16cid:durableId="2009281588">
    <w:abstractNumId w:val="12"/>
  </w:num>
  <w:num w:numId="16" w16cid:durableId="1066881684">
    <w:abstractNumId w:val="13"/>
  </w:num>
  <w:num w:numId="17" w16cid:durableId="575825811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activeWritingStyle w:appName="MSWord" w:lang="ja-JP" w:vendorID="64" w:dllVersion="6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ja-JP" w:vendorID="5" w:dllVersion="512" w:checkStyle="1"/>
  <w:activeWritingStyle w:appName="MSWord" w:lang="en-US" w:vendorID="8" w:dllVersion="513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characterSpacingControl w:val="doNotCompress"/>
  <w:strictFirstAndLastChars/>
  <w:hdrShapeDefaults>
    <o:shapedefaults v:ext="edit" spidmax="2072" fill="f" fillcolor="black" strokecolor="red">
      <v:fill color="black" on="f"/>
      <v:stroke color="red" weight="2.25pt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F6294"/>
    <w:rsid w:val="00004DF5"/>
    <w:rsid w:val="00005294"/>
    <w:rsid w:val="00005E3A"/>
    <w:rsid w:val="00006C5B"/>
    <w:rsid w:val="000073E8"/>
    <w:rsid w:val="00007C26"/>
    <w:rsid w:val="0001063E"/>
    <w:rsid w:val="00014C60"/>
    <w:rsid w:val="000168A8"/>
    <w:rsid w:val="00017E0C"/>
    <w:rsid w:val="000205A3"/>
    <w:rsid w:val="00020B0D"/>
    <w:rsid w:val="00020FE5"/>
    <w:rsid w:val="0002159C"/>
    <w:rsid w:val="00021974"/>
    <w:rsid w:val="00021986"/>
    <w:rsid w:val="00022108"/>
    <w:rsid w:val="00022691"/>
    <w:rsid w:val="000249FC"/>
    <w:rsid w:val="00024E9B"/>
    <w:rsid w:val="000252A6"/>
    <w:rsid w:val="00025335"/>
    <w:rsid w:val="00026205"/>
    <w:rsid w:val="00026474"/>
    <w:rsid w:val="00027CD6"/>
    <w:rsid w:val="00030A90"/>
    <w:rsid w:val="00030D25"/>
    <w:rsid w:val="00031458"/>
    <w:rsid w:val="000332FC"/>
    <w:rsid w:val="00033948"/>
    <w:rsid w:val="0003468A"/>
    <w:rsid w:val="00036A63"/>
    <w:rsid w:val="00037B26"/>
    <w:rsid w:val="00042428"/>
    <w:rsid w:val="00042B99"/>
    <w:rsid w:val="000440E2"/>
    <w:rsid w:val="000442FD"/>
    <w:rsid w:val="000450FA"/>
    <w:rsid w:val="00045E26"/>
    <w:rsid w:val="000518E9"/>
    <w:rsid w:val="00051959"/>
    <w:rsid w:val="00054E21"/>
    <w:rsid w:val="000569F4"/>
    <w:rsid w:val="00063B98"/>
    <w:rsid w:val="00065992"/>
    <w:rsid w:val="00065DC2"/>
    <w:rsid w:val="00070859"/>
    <w:rsid w:val="00071D25"/>
    <w:rsid w:val="000720C7"/>
    <w:rsid w:val="000722AF"/>
    <w:rsid w:val="000764D1"/>
    <w:rsid w:val="0008039F"/>
    <w:rsid w:val="0008054A"/>
    <w:rsid w:val="000807B4"/>
    <w:rsid w:val="00083BDA"/>
    <w:rsid w:val="00083DD4"/>
    <w:rsid w:val="00084324"/>
    <w:rsid w:val="00084DE5"/>
    <w:rsid w:val="000872AE"/>
    <w:rsid w:val="0008751C"/>
    <w:rsid w:val="00090286"/>
    <w:rsid w:val="00090959"/>
    <w:rsid w:val="00090BC5"/>
    <w:rsid w:val="00093D82"/>
    <w:rsid w:val="0009500D"/>
    <w:rsid w:val="000961F5"/>
    <w:rsid w:val="000A001F"/>
    <w:rsid w:val="000A0297"/>
    <w:rsid w:val="000A05A9"/>
    <w:rsid w:val="000A088B"/>
    <w:rsid w:val="000A1097"/>
    <w:rsid w:val="000A2A83"/>
    <w:rsid w:val="000A2F1B"/>
    <w:rsid w:val="000A372A"/>
    <w:rsid w:val="000B14A0"/>
    <w:rsid w:val="000B2EBE"/>
    <w:rsid w:val="000B30FB"/>
    <w:rsid w:val="000B33B8"/>
    <w:rsid w:val="000B3FB1"/>
    <w:rsid w:val="000B6C5E"/>
    <w:rsid w:val="000C084E"/>
    <w:rsid w:val="000C0958"/>
    <w:rsid w:val="000C0A23"/>
    <w:rsid w:val="000C2483"/>
    <w:rsid w:val="000C2BD3"/>
    <w:rsid w:val="000C3F68"/>
    <w:rsid w:val="000C4A3E"/>
    <w:rsid w:val="000C4FE1"/>
    <w:rsid w:val="000C6F11"/>
    <w:rsid w:val="000C7073"/>
    <w:rsid w:val="000C7BBF"/>
    <w:rsid w:val="000D0A02"/>
    <w:rsid w:val="000D0E35"/>
    <w:rsid w:val="000D24B8"/>
    <w:rsid w:val="000D533B"/>
    <w:rsid w:val="000D622F"/>
    <w:rsid w:val="000D7C5D"/>
    <w:rsid w:val="000E0073"/>
    <w:rsid w:val="000E1E95"/>
    <w:rsid w:val="000E242B"/>
    <w:rsid w:val="000E3171"/>
    <w:rsid w:val="000E7C58"/>
    <w:rsid w:val="000F09CC"/>
    <w:rsid w:val="000F0DA7"/>
    <w:rsid w:val="000F100E"/>
    <w:rsid w:val="000F21BA"/>
    <w:rsid w:val="000F2E18"/>
    <w:rsid w:val="000F3330"/>
    <w:rsid w:val="000F3383"/>
    <w:rsid w:val="000F3D87"/>
    <w:rsid w:val="000F4084"/>
    <w:rsid w:val="000F4235"/>
    <w:rsid w:val="000F473E"/>
    <w:rsid w:val="000F4C5B"/>
    <w:rsid w:val="000F6313"/>
    <w:rsid w:val="000F6F24"/>
    <w:rsid w:val="000F7E41"/>
    <w:rsid w:val="00100580"/>
    <w:rsid w:val="001008F9"/>
    <w:rsid w:val="00101C79"/>
    <w:rsid w:val="00102408"/>
    <w:rsid w:val="00102BB0"/>
    <w:rsid w:val="00104E06"/>
    <w:rsid w:val="00105357"/>
    <w:rsid w:val="00106855"/>
    <w:rsid w:val="00106AE0"/>
    <w:rsid w:val="0011300F"/>
    <w:rsid w:val="001136D3"/>
    <w:rsid w:val="001148DB"/>
    <w:rsid w:val="00114F2C"/>
    <w:rsid w:val="001152CB"/>
    <w:rsid w:val="00115D42"/>
    <w:rsid w:val="00116131"/>
    <w:rsid w:val="00116982"/>
    <w:rsid w:val="001215AB"/>
    <w:rsid w:val="00121B78"/>
    <w:rsid w:val="0012259F"/>
    <w:rsid w:val="00122C6B"/>
    <w:rsid w:val="00127695"/>
    <w:rsid w:val="00127745"/>
    <w:rsid w:val="00130501"/>
    <w:rsid w:val="00131363"/>
    <w:rsid w:val="001318F4"/>
    <w:rsid w:val="00132787"/>
    <w:rsid w:val="00136336"/>
    <w:rsid w:val="001372F4"/>
    <w:rsid w:val="0013793B"/>
    <w:rsid w:val="0014154B"/>
    <w:rsid w:val="00142259"/>
    <w:rsid w:val="00142763"/>
    <w:rsid w:val="00143EB3"/>
    <w:rsid w:val="00143EC0"/>
    <w:rsid w:val="00144CDB"/>
    <w:rsid w:val="00145A29"/>
    <w:rsid w:val="00150FBC"/>
    <w:rsid w:val="001528A1"/>
    <w:rsid w:val="00153680"/>
    <w:rsid w:val="00153A82"/>
    <w:rsid w:val="00154D2C"/>
    <w:rsid w:val="0015542C"/>
    <w:rsid w:val="00156AAB"/>
    <w:rsid w:val="001570F9"/>
    <w:rsid w:val="00157852"/>
    <w:rsid w:val="00160301"/>
    <w:rsid w:val="00161707"/>
    <w:rsid w:val="00161798"/>
    <w:rsid w:val="00162041"/>
    <w:rsid w:val="00163AE9"/>
    <w:rsid w:val="00164885"/>
    <w:rsid w:val="00165CCF"/>
    <w:rsid w:val="00165DD4"/>
    <w:rsid w:val="00165F15"/>
    <w:rsid w:val="00165FBE"/>
    <w:rsid w:val="001662F0"/>
    <w:rsid w:val="0016785D"/>
    <w:rsid w:val="001678DC"/>
    <w:rsid w:val="00170D2B"/>
    <w:rsid w:val="0017323E"/>
    <w:rsid w:val="00180363"/>
    <w:rsid w:val="0018078C"/>
    <w:rsid w:val="001815D9"/>
    <w:rsid w:val="00181A2D"/>
    <w:rsid w:val="00182811"/>
    <w:rsid w:val="0018428C"/>
    <w:rsid w:val="00187237"/>
    <w:rsid w:val="001875A2"/>
    <w:rsid w:val="00187C87"/>
    <w:rsid w:val="00187E2F"/>
    <w:rsid w:val="001903C9"/>
    <w:rsid w:val="00190B7E"/>
    <w:rsid w:val="00191226"/>
    <w:rsid w:val="00191501"/>
    <w:rsid w:val="00194C8D"/>
    <w:rsid w:val="00195C8B"/>
    <w:rsid w:val="001971CD"/>
    <w:rsid w:val="001A0452"/>
    <w:rsid w:val="001A2F64"/>
    <w:rsid w:val="001A36B6"/>
    <w:rsid w:val="001A47C5"/>
    <w:rsid w:val="001A498F"/>
    <w:rsid w:val="001A4E22"/>
    <w:rsid w:val="001A5BCC"/>
    <w:rsid w:val="001A5EBF"/>
    <w:rsid w:val="001A64A6"/>
    <w:rsid w:val="001A7929"/>
    <w:rsid w:val="001B0271"/>
    <w:rsid w:val="001B1364"/>
    <w:rsid w:val="001B1C27"/>
    <w:rsid w:val="001B2E9B"/>
    <w:rsid w:val="001B365B"/>
    <w:rsid w:val="001B6777"/>
    <w:rsid w:val="001B6C3F"/>
    <w:rsid w:val="001B7777"/>
    <w:rsid w:val="001B7D6C"/>
    <w:rsid w:val="001C0747"/>
    <w:rsid w:val="001C2023"/>
    <w:rsid w:val="001C2A07"/>
    <w:rsid w:val="001C3510"/>
    <w:rsid w:val="001C4E63"/>
    <w:rsid w:val="001C6664"/>
    <w:rsid w:val="001C6DF2"/>
    <w:rsid w:val="001D04EB"/>
    <w:rsid w:val="001D24D2"/>
    <w:rsid w:val="001D2FF4"/>
    <w:rsid w:val="001D365D"/>
    <w:rsid w:val="001D4567"/>
    <w:rsid w:val="001D4854"/>
    <w:rsid w:val="001D5988"/>
    <w:rsid w:val="001E2F7F"/>
    <w:rsid w:val="001E3619"/>
    <w:rsid w:val="001E4904"/>
    <w:rsid w:val="001E58F5"/>
    <w:rsid w:val="001E5CF4"/>
    <w:rsid w:val="001E66AA"/>
    <w:rsid w:val="001E69CA"/>
    <w:rsid w:val="001E7FAC"/>
    <w:rsid w:val="001F2807"/>
    <w:rsid w:val="001F2877"/>
    <w:rsid w:val="001F51F3"/>
    <w:rsid w:val="001F5370"/>
    <w:rsid w:val="001F5688"/>
    <w:rsid w:val="001F7573"/>
    <w:rsid w:val="001F77EC"/>
    <w:rsid w:val="001F7B08"/>
    <w:rsid w:val="002002C5"/>
    <w:rsid w:val="00200437"/>
    <w:rsid w:val="0020143F"/>
    <w:rsid w:val="0020209D"/>
    <w:rsid w:val="0020327B"/>
    <w:rsid w:val="00204A89"/>
    <w:rsid w:val="00204C54"/>
    <w:rsid w:val="00205392"/>
    <w:rsid w:val="0020564D"/>
    <w:rsid w:val="0021137D"/>
    <w:rsid w:val="00214ECC"/>
    <w:rsid w:val="00215CDE"/>
    <w:rsid w:val="00215F85"/>
    <w:rsid w:val="00221BDC"/>
    <w:rsid w:val="00222437"/>
    <w:rsid w:val="00223D04"/>
    <w:rsid w:val="002241A0"/>
    <w:rsid w:val="00226B66"/>
    <w:rsid w:val="0022740F"/>
    <w:rsid w:val="00227CE2"/>
    <w:rsid w:val="00231F11"/>
    <w:rsid w:val="00232855"/>
    <w:rsid w:val="00232896"/>
    <w:rsid w:val="002342CE"/>
    <w:rsid w:val="00235753"/>
    <w:rsid w:val="0023581C"/>
    <w:rsid w:val="00235D12"/>
    <w:rsid w:val="00237512"/>
    <w:rsid w:val="002375E8"/>
    <w:rsid w:val="0024028B"/>
    <w:rsid w:val="00242032"/>
    <w:rsid w:val="00243135"/>
    <w:rsid w:val="00243459"/>
    <w:rsid w:val="00243EE2"/>
    <w:rsid w:val="00244AB2"/>
    <w:rsid w:val="00245CFB"/>
    <w:rsid w:val="00250BBD"/>
    <w:rsid w:val="00250C1E"/>
    <w:rsid w:val="002511F2"/>
    <w:rsid w:val="0025240F"/>
    <w:rsid w:val="0025241F"/>
    <w:rsid w:val="00253887"/>
    <w:rsid w:val="00254E17"/>
    <w:rsid w:val="00257144"/>
    <w:rsid w:val="002608D4"/>
    <w:rsid w:val="002627F0"/>
    <w:rsid w:val="0026340C"/>
    <w:rsid w:val="00264D4D"/>
    <w:rsid w:val="00265A37"/>
    <w:rsid w:val="00266B5C"/>
    <w:rsid w:val="00267190"/>
    <w:rsid w:val="0027014E"/>
    <w:rsid w:val="00270F55"/>
    <w:rsid w:val="0027185C"/>
    <w:rsid w:val="002743F6"/>
    <w:rsid w:val="0027447B"/>
    <w:rsid w:val="0027502C"/>
    <w:rsid w:val="00276C7E"/>
    <w:rsid w:val="002776BA"/>
    <w:rsid w:val="00281510"/>
    <w:rsid w:val="00282315"/>
    <w:rsid w:val="002834C0"/>
    <w:rsid w:val="00283AB0"/>
    <w:rsid w:val="00284B3D"/>
    <w:rsid w:val="00287B15"/>
    <w:rsid w:val="0029012E"/>
    <w:rsid w:val="00291E16"/>
    <w:rsid w:val="002927D2"/>
    <w:rsid w:val="00292D4C"/>
    <w:rsid w:val="002931A0"/>
    <w:rsid w:val="002936AF"/>
    <w:rsid w:val="0029428D"/>
    <w:rsid w:val="00295565"/>
    <w:rsid w:val="00296264"/>
    <w:rsid w:val="00296A8D"/>
    <w:rsid w:val="00296CCF"/>
    <w:rsid w:val="00297F7F"/>
    <w:rsid w:val="002A0EBE"/>
    <w:rsid w:val="002A14A9"/>
    <w:rsid w:val="002A1A03"/>
    <w:rsid w:val="002A32FD"/>
    <w:rsid w:val="002A533D"/>
    <w:rsid w:val="002A5B1E"/>
    <w:rsid w:val="002B1426"/>
    <w:rsid w:val="002B14C3"/>
    <w:rsid w:val="002B37F7"/>
    <w:rsid w:val="002B4136"/>
    <w:rsid w:val="002B4200"/>
    <w:rsid w:val="002B4614"/>
    <w:rsid w:val="002B5E32"/>
    <w:rsid w:val="002B62F7"/>
    <w:rsid w:val="002B7C88"/>
    <w:rsid w:val="002B7ED4"/>
    <w:rsid w:val="002C13E4"/>
    <w:rsid w:val="002C16FC"/>
    <w:rsid w:val="002C353D"/>
    <w:rsid w:val="002C3C3E"/>
    <w:rsid w:val="002C48F3"/>
    <w:rsid w:val="002C4DBF"/>
    <w:rsid w:val="002C6AD6"/>
    <w:rsid w:val="002C7503"/>
    <w:rsid w:val="002D0F7A"/>
    <w:rsid w:val="002D1E2D"/>
    <w:rsid w:val="002D3336"/>
    <w:rsid w:val="002D4BE0"/>
    <w:rsid w:val="002D67E2"/>
    <w:rsid w:val="002D70DA"/>
    <w:rsid w:val="002D7B2D"/>
    <w:rsid w:val="002E06DF"/>
    <w:rsid w:val="002E2EC2"/>
    <w:rsid w:val="002E6F72"/>
    <w:rsid w:val="002E76B6"/>
    <w:rsid w:val="002F1218"/>
    <w:rsid w:val="002F1A34"/>
    <w:rsid w:val="002F2119"/>
    <w:rsid w:val="002F4D45"/>
    <w:rsid w:val="002F6294"/>
    <w:rsid w:val="002F65BA"/>
    <w:rsid w:val="002F6F4C"/>
    <w:rsid w:val="002F77F4"/>
    <w:rsid w:val="003002EC"/>
    <w:rsid w:val="00301EEE"/>
    <w:rsid w:val="003027E5"/>
    <w:rsid w:val="00302B14"/>
    <w:rsid w:val="00303D7D"/>
    <w:rsid w:val="003057B6"/>
    <w:rsid w:val="0030603D"/>
    <w:rsid w:val="0030778B"/>
    <w:rsid w:val="0031124E"/>
    <w:rsid w:val="00311C47"/>
    <w:rsid w:val="003124FE"/>
    <w:rsid w:val="00313B3A"/>
    <w:rsid w:val="00314D9C"/>
    <w:rsid w:val="00315064"/>
    <w:rsid w:val="00317F65"/>
    <w:rsid w:val="003209DD"/>
    <w:rsid w:val="00320BBD"/>
    <w:rsid w:val="00320DA5"/>
    <w:rsid w:val="00320F2E"/>
    <w:rsid w:val="00321B71"/>
    <w:rsid w:val="0032212C"/>
    <w:rsid w:val="00322F3E"/>
    <w:rsid w:val="00323162"/>
    <w:rsid w:val="00323BAA"/>
    <w:rsid w:val="00323CF2"/>
    <w:rsid w:val="00324931"/>
    <w:rsid w:val="00325920"/>
    <w:rsid w:val="003269DA"/>
    <w:rsid w:val="00330C1C"/>
    <w:rsid w:val="00330FAB"/>
    <w:rsid w:val="00331718"/>
    <w:rsid w:val="003317EC"/>
    <w:rsid w:val="003369CE"/>
    <w:rsid w:val="0034051D"/>
    <w:rsid w:val="003427FE"/>
    <w:rsid w:val="00342D7A"/>
    <w:rsid w:val="00342F15"/>
    <w:rsid w:val="00343C8D"/>
    <w:rsid w:val="00344F8F"/>
    <w:rsid w:val="0034540F"/>
    <w:rsid w:val="00346B48"/>
    <w:rsid w:val="00347049"/>
    <w:rsid w:val="003505BE"/>
    <w:rsid w:val="00350A40"/>
    <w:rsid w:val="0035110E"/>
    <w:rsid w:val="003514DC"/>
    <w:rsid w:val="00351EF0"/>
    <w:rsid w:val="00352090"/>
    <w:rsid w:val="00352706"/>
    <w:rsid w:val="00352FC9"/>
    <w:rsid w:val="00354DC0"/>
    <w:rsid w:val="00356146"/>
    <w:rsid w:val="00357A08"/>
    <w:rsid w:val="00360423"/>
    <w:rsid w:val="00361DC0"/>
    <w:rsid w:val="00362325"/>
    <w:rsid w:val="00362863"/>
    <w:rsid w:val="00365F2F"/>
    <w:rsid w:val="003661E0"/>
    <w:rsid w:val="00366929"/>
    <w:rsid w:val="003706F0"/>
    <w:rsid w:val="00370F96"/>
    <w:rsid w:val="003710BD"/>
    <w:rsid w:val="00372E88"/>
    <w:rsid w:val="00372EC0"/>
    <w:rsid w:val="00373148"/>
    <w:rsid w:val="003751E8"/>
    <w:rsid w:val="00375421"/>
    <w:rsid w:val="00375E20"/>
    <w:rsid w:val="003770E2"/>
    <w:rsid w:val="00380DDE"/>
    <w:rsid w:val="0038108E"/>
    <w:rsid w:val="0038516D"/>
    <w:rsid w:val="00385B76"/>
    <w:rsid w:val="00385E2D"/>
    <w:rsid w:val="00386095"/>
    <w:rsid w:val="00386508"/>
    <w:rsid w:val="003869C3"/>
    <w:rsid w:val="003871D9"/>
    <w:rsid w:val="00391137"/>
    <w:rsid w:val="003928B1"/>
    <w:rsid w:val="00392B52"/>
    <w:rsid w:val="00393C6A"/>
    <w:rsid w:val="00394229"/>
    <w:rsid w:val="0039448B"/>
    <w:rsid w:val="00395C90"/>
    <w:rsid w:val="00395FAE"/>
    <w:rsid w:val="00395FCB"/>
    <w:rsid w:val="003975B2"/>
    <w:rsid w:val="003A0D45"/>
    <w:rsid w:val="003A1C6F"/>
    <w:rsid w:val="003A324A"/>
    <w:rsid w:val="003A32D5"/>
    <w:rsid w:val="003A37AB"/>
    <w:rsid w:val="003B1BD2"/>
    <w:rsid w:val="003B242D"/>
    <w:rsid w:val="003B2A68"/>
    <w:rsid w:val="003B2A6C"/>
    <w:rsid w:val="003B34C7"/>
    <w:rsid w:val="003B58C0"/>
    <w:rsid w:val="003B5FDD"/>
    <w:rsid w:val="003B61F6"/>
    <w:rsid w:val="003B6995"/>
    <w:rsid w:val="003B6DE0"/>
    <w:rsid w:val="003C1865"/>
    <w:rsid w:val="003C1B6F"/>
    <w:rsid w:val="003C1C95"/>
    <w:rsid w:val="003C326E"/>
    <w:rsid w:val="003C4CE8"/>
    <w:rsid w:val="003C51FA"/>
    <w:rsid w:val="003C703E"/>
    <w:rsid w:val="003C7A4A"/>
    <w:rsid w:val="003D0A3B"/>
    <w:rsid w:val="003D0B64"/>
    <w:rsid w:val="003D0CA8"/>
    <w:rsid w:val="003D26D0"/>
    <w:rsid w:val="003D2BA6"/>
    <w:rsid w:val="003D314A"/>
    <w:rsid w:val="003D3D1A"/>
    <w:rsid w:val="003D4E0B"/>
    <w:rsid w:val="003D5077"/>
    <w:rsid w:val="003D61E3"/>
    <w:rsid w:val="003D6981"/>
    <w:rsid w:val="003D6F7F"/>
    <w:rsid w:val="003D7872"/>
    <w:rsid w:val="003E1009"/>
    <w:rsid w:val="003E2C2C"/>
    <w:rsid w:val="003E2CEE"/>
    <w:rsid w:val="003E2DAB"/>
    <w:rsid w:val="003E55A3"/>
    <w:rsid w:val="003E7423"/>
    <w:rsid w:val="003E7BCE"/>
    <w:rsid w:val="003E7C6F"/>
    <w:rsid w:val="003F0AD5"/>
    <w:rsid w:val="003F1C97"/>
    <w:rsid w:val="003F1FD2"/>
    <w:rsid w:val="003F2079"/>
    <w:rsid w:val="003F406D"/>
    <w:rsid w:val="003F4E23"/>
    <w:rsid w:val="003F5221"/>
    <w:rsid w:val="003F5442"/>
    <w:rsid w:val="003F5F63"/>
    <w:rsid w:val="003F663E"/>
    <w:rsid w:val="003F7440"/>
    <w:rsid w:val="003F77CD"/>
    <w:rsid w:val="003F7F11"/>
    <w:rsid w:val="00400311"/>
    <w:rsid w:val="00401157"/>
    <w:rsid w:val="00403B0A"/>
    <w:rsid w:val="00404A15"/>
    <w:rsid w:val="00404EA9"/>
    <w:rsid w:val="00404EF8"/>
    <w:rsid w:val="00405ECA"/>
    <w:rsid w:val="00411F85"/>
    <w:rsid w:val="00412DE7"/>
    <w:rsid w:val="0041411D"/>
    <w:rsid w:val="00414B4E"/>
    <w:rsid w:val="00417FAC"/>
    <w:rsid w:val="00420534"/>
    <w:rsid w:val="0042143B"/>
    <w:rsid w:val="00422061"/>
    <w:rsid w:val="004222F5"/>
    <w:rsid w:val="00422F45"/>
    <w:rsid w:val="0042442E"/>
    <w:rsid w:val="00426793"/>
    <w:rsid w:val="00427745"/>
    <w:rsid w:val="00434786"/>
    <w:rsid w:val="00434B02"/>
    <w:rsid w:val="0043571D"/>
    <w:rsid w:val="00436097"/>
    <w:rsid w:val="00436F66"/>
    <w:rsid w:val="004402FD"/>
    <w:rsid w:val="004403D7"/>
    <w:rsid w:val="00440665"/>
    <w:rsid w:val="00441332"/>
    <w:rsid w:val="004416E4"/>
    <w:rsid w:val="00442EBC"/>
    <w:rsid w:val="004438FB"/>
    <w:rsid w:val="0044445B"/>
    <w:rsid w:val="004448E8"/>
    <w:rsid w:val="00445BDF"/>
    <w:rsid w:val="004469B5"/>
    <w:rsid w:val="0045255F"/>
    <w:rsid w:val="0045346F"/>
    <w:rsid w:val="00454EFD"/>
    <w:rsid w:val="00454FD6"/>
    <w:rsid w:val="00456D08"/>
    <w:rsid w:val="004579FF"/>
    <w:rsid w:val="00462466"/>
    <w:rsid w:val="00462A0D"/>
    <w:rsid w:val="00463D6D"/>
    <w:rsid w:val="00464FC7"/>
    <w:rsid w:val="00465B04"/>
    <w:rsid w:val="00467531"/>
    <w:rsid w:val="00471A0B"/>
    <w:rsid w:val="00471E4D"/>
    <w:rsid w:val="00471E54"/>
    <w:rsid w:val="0047379F"/>
    <w:rsid w:val="00475EFA"/>
    <w:rsid w:val="0047700D"/>
    <w:rsid w:val="0048070F"/>
    <w:rsid w:val="00482020"/>
    <w:rsid w:val="004824E9"/>
    <w:rsid w:val="00483C98"/>
    <w:rsid w:val="004854E2"/>
    <w:rsid w:val="00490286"/>
    <w:rsid w:val="004911F9"/>
    <w:rsid w:val="00491AB6"/>
    <w:rsid w:val="00492AC1"/>
    <w:rsid w:val="0049428D"/>
    <w:rsid w:val="004950D6"/>
    <w:rsid w:val="00496301"/>
    <w:rsid w:val="0049684F"/>
    <w:rsid w:val="00496C50"/>
    <w:rsid w:val="0049716A"/>
    <w:rsid w:val="00497231"/>
    <w:rsid w:val="00497946"/>
    <w:rsid w:val="004A12BE"/>
    <w:rsid w:val="004A285E"/>
    <w:rsid w:val="004A300F"/>
    <w:rsid w:val="004A3B1A"/>
    <w:rsid w:val="004B06A0"/>
    <w:rsid w:val="004B0810"/>
    <w:rsid w:val="004B1929"/>
    <w:rsid w:val="004B1DB3"/>
    <w:rsid w:val="004B3596"/>
    <w:rsid w:val="004B485C"/>
    <w:rsid w:val="004B4CD8"/>
    <w:rsid w:val="004B5513"/>
    <w:rsid w:val="004B5BD2"/>
    <w:rsid w:val="004B794F"/>
    <w:rsid w:val="004C0344"/>
    <w:rsid w:val="004C054F"/>
    <w:rsid w:val="004C1C12"/>
    <w:rsid w:val="004C28D1"/>
    <w:rsid w:val="004C3D9B"/>
    <w:rsid w:val="004C5236"/>
    <w:rsid w:val="004C5986"/>
    <w:rsid w:val="004C5A89"/>
    <w:rsid w:val="004C62C7"/>
    <w:rsid w:val="004C632F"/>
    <w:rsid w:val="004D049F"/>
    <w:rsid w:val="004D0CAE"/>
    <w:rsid w:val="004D0E79"/>
    <w:rsid w:val="004D48BC"/>
    <w:rsid w:val="004D573A"/>
    <w:rsid w:val="004D7CBD"/>
    <w:rsid w:val="004E0033"/>
    <w:rsid w:val="004E14E1"/>
    <w:rsid w:val="004E2313"/>
    <w:rsid w:val="004E2938"/>
    <w:rsid w:val="004E2DD9"/>
    <w:rsid w:val="004E31E7"/>
    <w:rsid w:val="004E5038"/>
    <w:rsid w:val="004E51A8"/>
    <w:rsid w:val="004E5E46"/>
    <w:rsid w:val="004E7815"/>
    <w:rsid w:val="004E7D75"/>
    <w:rsid w:val="004F0371"/>
    <w:rsid w:val="004F1600"/>
    <w:rsid w:val="004F26DA"/>
    <w:rsid w:val="004F4148"/>
    <w:rsid w:val="004F4823"/>
    <w:rsid w:val="004F54DB"/>
    <w:rsid w:val="004F5D2E"/>
    <w:rsid w:val="004F6249"/>
    <w:rsid w:val="004F6B00"/>
    <w:rsid w:val="004F77C0"/>
    <w:rsid w:val="00500FA2"/>
    <w:rsid w:val="0050129A"/>
    <w:rsid w:val="00502A61"/>
    <w:rsid w:val="00502BA3"/>
    <w:rsid w:val="00503ED2"/>
    <w:rsid w:val="005044C1"/>
    <w:rsid w:val="00506B8F"/>
    <w:rsid w:val="00510F31"/>
    <w:rsid w:val="005123A8"/>
    <w:rsid w:val="0051285B"/>
    <w:rsid w:val="0051373C"/>
    <w:rsid w:val="0051545E"/>
    <w:rsid w:val="00515CD7"/>
    <w:rsid w:val="00516603"/>
    <w:rsid w:val="00516F1B"/>
    <w:rsid w:val="00517248"/>
    <w:rsid w:val="0052052B"/>
    <w:rsid w:val="005214A7"/>
    <w:rsid w:val="00521C94"/>
    <w:rsid w:val="00525008"/>
    <w:rsid w:val="005253AA"/>
    <w:rsid w:val="005257D0"/>
    <w:rsid w:val="005266FC"/>
    <w:rsid w:val="00526762"/>
    <w:rsid w:val="005269C1"/>
    <w:rsid w:val="00526CED"/>
    <w:rsid w:val="00530476"/>
    <w:rsid w:val="0053383F"/>
    <w:rsid w:val="00533C9F"/>
    <w:rsid w:val="00534712"/>
    <w:rsid w:val="00534D70"/>
    <w:rsid w:val="00535C3B"/>
    <w:rsid w:val="005362D3"/>
    <w:rsid w:val="005375A9"/>
    <w:rsid w:val="00537A3C"/>
    <w:rsid w:val="00540C7E"/>
    <w:rsid w:val="005414A4"/>
    <w:rsid w:val="005418F6"/>
    <w:rsid w:val="005419C4"/>
    <w:rsid w:val="00542E41"/>
    <w:rsid w:val="00543B2A"/>
    <w:rsid w:val="00544B53"/>
    <w:rsid w:val="0054505F"/>
    <w:rsid w:val="005451C2"/>
    <w:rsid w:val="0055040C"/>
    <w:rsid w:val="00551309"/>
    <w:rsid w:val="00552488"/>
    <w:rsid w:val="0055425A"/>
    <w:rsid w:val="005559F7"/>
    <w:rsid w:val="00555F35"/>
    <w:rsid w:val="005562BB"/>
    <w:rsid w:val="00556D23"/>
    <w:rsid w:val="00557FE0"/>
    <w:rsid w:val="00563F6A"/>
    <w:rsid w:val="0056500D"/>
    <w:rsid w:val="00565F1D"/>
    <w:rsid w:val="005660D5"/>
    <w:rsid w:val="0056629A"/>
    <w:rsid w:val="005662E4"/>
    <w:rsid w:val="00566787"/>
    <w:rsid w:val="005701EB"/>
    <w:rsid w:val="0057159E"/>
    <w:rsid w:val="00571762"/>
    <w:rsid w:val="00573B3D"/>
    <w:rsid w:val="005766EE"/>
    <w:rsid w:val="00577D73"/>
    <w:rsid w:val="005803EC"/>
    <w:rsid w:val="0058103F"/>
    <w:rsid w:val="005813BA"/>
    <w:rsid w:val="00583794"/>
    <w:rsid w:val="00583FB8"/>
    <w:rsid w:val="005856BE"/>
    <w:rsid w:val="00587CBE"/>
    <w:rsid w:val="00593FA9"/>
    <w:rsid w:val="005940E4"/>
    <w:rsid w:val="00594A3E"/>
    <w:rsid w:val="00595D91"/>
    <w:rsid w:val="00596262"/>
    <w:rsid w:val="00596A64"/>
    <w:rsid w:val="005A04F3"/>
    <w:rsid w:val="005A12A5"/>
    <w:rsid w:val="005A322B"/>
    <w:rsid w:val="005A34A0"/>
    <w:rsid w:val="005A39FF"/>
    <w:rsid w:val="005A4E4D"/>
    <w:rsid w:val="005A5AA3"/>
    <w:rsid w:val="005A5E10"/>
    <w:rsid w:val="005A68FA"/>
    <w:rsid w:val="005A69D4"/>
    <w:rsid w:val="005A6B90"/>
    <w:rsid w:val="005A7982"/>
    <w:rsid w:val="005B3099"/>
    <w:rsid w:val="005B5419"/>
    <w:rsid w:val="005B6A24"/>
    <w:rsid w:val="005B6A6F"/>
    <w:rsid w:val="005C1D71"/>
    <w:rsid w:val="005C1E0A"/>
    <w:rsid w:val="005C3996"/>
    <w:rsid w:val="005C4AE3"/>
    <w:rsid w:val="005C6165"/>
    <w:rsid w:val="005C65F1"/>
    <w:rsid w:val="005C6A17"/>
    <w:rsid w:val="005C6BC8"/>
    <w:rsid w:val="005D0BDC"/>
    <w:rsid w:val="005D13D9"/>
    <w:rsid w:val="005D17BC"/>
    <w:rsid w:val="005D1B84"/>
    <w:rsid w:val="005D4083"/>
    <w:rsid w:val="005D6CEC"/>
    <w:rsid w:val="005E0F38"/>
    <w:rsid w:val="005E2688"/>
    <w:rsid w:val="005E2A94"/>
    <w:rsid w:val="005E55A3"/>
    <w:rsid w:val="005E6135"/>
    <w:rsid w:val="005E661E"/>
    <w:rsid w:val="005E7B9D"/>
    <w:rsid w:val="005F15B8"/>
    <w:rsid w:val="005F363B"/>
    <w:rsid w:val="005F4ED5"/>
    <w:rsid w:val="005F6F54"/>
    <w:rsid w:val="00602DB9"/>
    <w:rsid w:val="00602E6A"/>
    <w:rsid w:val="00603D4D"/>
    <w:rsid w:val="006047F7"/>
    <w:rsid w:val="00605CD2"/>
    <w:rsid w:val="00606B10"/>
    <w:rsid w:val="00607365"/>
    <w:rsid w:val="00607EFB"/>
    <w:rsid w:val="00610399"/>
    <w:rsid w:val="00611CAD"/>
    <w:rsid w:val="00611CB0"/>
    <w:rsid w:val="00614041"/>
    <w:rsid w:val="0061593D"/>
    <w:rsid w:val="006159FB"/>
    <w:rsid w:val="006179F8"/>
    <w:rsid w:val="00617B6E"/>
    <w:rsid w:val="006205C4"/>
    <w:rsid w:val="00620B17"/>
    <w:rsid w:val="00621D46"/>
    <w:rsid w:val="0062269C"/>
    <w:rsid w:val="00622DED"/>
    <w:rsid w:val="00623021"/>
    <w:rsid w:val="006258BD"/>
    <w:rsid w:val="00625CA8"/>
    <w:rsid w:val="006270C3"/>
    <w:rsid w:val="00627193"/>
    <w:rsid w:val="00630DAB"/>
    <w:rsid w:val="00631A44"/>
    <w:rsid w:val="0063573A"/>
    <w:rsid w:val="00637A37"/>
    <w:rsid w:val="00641E16"/>
    <w:rsid w:val="00641F0A"/>
    <w:rsid w:val="00643DB0"/>
    <w:rsid w:val="006441D3"/>
    <w:rsid w:val="00644AEE"/>
    <w:rsid w:val="00644CFD"/>
    <w:rsid w:val="0064606A"/>
    <w:rsid w:val="00646FC5"/>
    <w:rsid w:val="00650EEC"/>
    <w:rsid w:val="006515EC"/>
    <w:rsid w:val="006519DF"/>
    <w:rsid w:val="0065232F"/>
    <w:rsid w:val="006526E8"/>
    <w:rsid w:val="00653062"/>
    <w:rsid w:val="00654B79"/>
    <w:rsid w:val="006563FC"/>
    <w:rsid w:val="00661522"/>
    <w:rsid w:val="00661670"/>
    <w:rsid w:val="006630B8"/>
    <w:rsid w:val="00663987"/>
    <w:rsid w:val="00664AE4"/>
    <w:rsid w:val="006662AD"/>
    <w:rsid w:val="00666B61"/>
    <w:rsid w:val="0066728C"/>
    <w:rsid w:val="00670849"/>
    <w:rsid w:val="00675604"/>
    <w:rsid w:val="00675E8F"/>
    <w:rsid w:val="00676DD1"/>
    <w:rsid w:val="00681C5E"/>
    <w:rsid w:val="00685293"/>
    <w:rsid w:val="00686423"/>
    <w:rsid w:val="00690142"/>
    <w:rsid w:val="006916EF"/>
    <w:rsid w:val="00692940"/>
    <w:rsid w:val="006933D9"/>
    <w:rsid w:val="00695500"/>
    <w:rsid w:val="006959E7"/>
    <w:rsid w:val="00695B92"/>
    <w:rsid w:val="00697A61"/>
    <w:rsid w:val="006A14C6"/>
    <w:rsid w:val="006A1E65"/>
    <w:rsid w:val="006A2E6D"/>
    <w:rsid w:val="006A3770"/>
    <w:rsid w:val="006A4C86"/>
    <w:rsid w:val="006A537C"/>
    <w:rsid w:val="006A54EF"/>
    <w:rsid w:val="006A5ADF"/>
    <w:rsid w:val="006A5D73"/>
    <w:rsid w:val="006A642D"/>
    <w:rsid w:val="006A744F"/>
    <w:rsid w:val="006A75A1"/>
    <w:rsid w:val="006A7E91"/>
    <w:rsid w:val="006A7F8B"/>
    <w:rsid w:val="006B1C30"/>
    <w:rsid w:val="006B2283"/>
    <w:rsid w:val="006B347A"/>
    <w:rsid w:val="006B3BF4"/>
    <w:rsid w:val="006B442C"/>
    <w:rsid w:val="006B504D"/>
    <w:rsid w:val="006B52B8"/>
    <w:rsid w:val="006C0B41"/>
    <w:rsid w:val="006C20EB"/>
    <w:rsid w:val="006C279F"/>
    <w:rsid w:val="006C43B8"/>
    <w:rsid w:val="006C5358"/>
    <w:rsid w:val="006C6115"/>
    <w:rsid w:val="006C6126"/>
    <w:rsid w:val="006C658E"/>
    <w:rsid w:val="006C6846"/>
    <w:rsid w:val="006C763D"/>
    <w:rsid w:val="006C7A98"/>
    <w:rsid w:val="006D0D51"/>
    <w:rsid w:val="006D1CE6"/>
    <w:rsid w:val="006D1E30"/>
    <w:rsid w:val="006D54BD"/>
    <w:rsid w:val="006D6278"/>
    <w:rsid w:val="006D783D"/>
    <w:rsid w:val="006E0608"/>
    <w:rsid w:val="006E0B6C"/>
    <w:rsid w:val="006E0D54"/>
    <w:rsid w:val="006E1484"/>
    <w:rsid w:val="006E6397"/>
    <w:rsid w:val="006E699A"/>
    <w:rsid w:val="006E735E"/>
    <w:rsid w:val="006F03C5"/>
    <w:rsid w:val="006F067C"/>
    <w:rsid w:val="006F0CA0"/>
    <w:rsid w:val="006F0D0E"/>
    <w:rsid w:val="006F2221"/>
    <w:rsid w:val="006F3A19"/>
    <w:rsid w:val="006F7763"/>
    <w:rsid w:val="00700D08"/>
    <w:rsid w:val="00701935"/>
    <w:rsid w:val="007032F8"/>
    <w:rsid w:val="00704764"/>
    <w:rsid w:val="007052F9"/>
    <w:rsid w:val="007059FD"/>
    <w:rsid w:val="00706A97"/>
    <w:rsid w:val="00707F7C"/>
    <w:rsid w:val="00710604"/>
    <w:rsid w:val="00710F15"/>
    <w:rsid w:val="00711E49"/>
    <w:rsid w:val="0071356C"/>
    <w:rsid w:val="0071474F"/>
    <w:rsid w:val="00714991"/>
    <w:rsid w:val="0071508A"/>
    <w:rsid w:val="007153D2"/>
    <w:rsid w:val="007157FD"/>
    <w:rsid w:val="00720B32"/>
    <w:rsid w:val="00723673"/>
    <w:rsid w:val="00723D92"/>
    <w:rsid w:val="007245A3"/>
    <w:rsid w:val="00725E8C"/>
    <w:rsid w:val="00725EAD"/>
    <w:rsid w:val="00727CB2"/>
    <w:rsid w:val="00727FEA"/>
    <w:rsid w:val="00730311"/>
    <w:rsid w:val="00731260"/>
    <w:rsid w:val="007330B0"/>
    <w:rsid w:val="00733BD7"/>
    <w:rsid w:val="00733DFC"/>
    <w:rsid w:val="00734E23"/>
    <w:rsid w:val="00736DBD"/>
    <w:rsid w:val="0074038A"/>
    <w:rsid w:val="00741A8B"/>
    <w:rsid w:val="00742245"/>
    <w:rsid w:val="00743166"/>
    <w:rsid w:val="00743D5B"/>
    <w:rsid w:val="007441EB"/>
    <w:rsid w:val="007443FF"/>
    <w:rsid w:val="00744E57"/>
    <w:rsid w:val="0074510E"/>
    <w:rsid w:val="00745A7B"/>
    <w:rsid w:val="00745BA9"/>
    <w:rsid w:val="00746922"/>
    <w:rsid w:val="007505EE"/>
    <w:rsid w:val="007520A0"/>
    <w:rsid w:val="007531E3"/>
    <w:rsid w:val="007539E4"/>
    <w:rsid w:val="00755F3F"/>
    <w:rsid w:val="00755F43"/>
    <w:rsid w:val="0075699A"/>
    <w:rsid w:val="007572D5"/>
    <w:rsid w:val="0075775C"/>
    <w:rsid w:val="0075789D"/>
    <w:rsid w:val="007625FA"/>
    <w:rsid w:val="00763BFF"/>
    <w:rsid w:val="0076411F"/>
    <w:rsid w:val="00764504"/>
    <w:rsid w:val="00765842"/>
    <w:rsid w:val="007659DB"/>
    <w:rsid w:val="00765BDF"/>
    <w:rsid w:val="0076678E"/>
    <w:rsid w:val="00766B8A"/>
    <w:rsid w:val="00767751"/>
    <w:rsid w:val="00770019"/>
    <w:rsid w:val="0077031D"/>
    <w:rsid w:val="00770B26"/>
    <w:rsid w:val="00772BE0"/>
    <w:rsid w:val="0077390E"/>
    <w:rsid w:val="007748FF"/>
    <w:rsid w:val="00774D78"/>
    <w:rsid w:val="00774F27"/>
    <w:rsid w:val="00776737"/>
    <w:rsid w:val="007805C2"/>
    <w:rsid w:val="00781863"/>
    <w:rsid w:val="00782778"/>
    <w:rsid w:val="0078291D"/>
    <w:rsid w:val="00783ACB"/>
    <w:rsid w:val="00784C9D"/>
    <w:rsid w:val="00786ACA"/>
    <w:rsid w:val="00787D40"/>
    <w:rsid w:val="00791755"/>
    <w:rsid w:val="0079297A"/>
    <w:rsid w:val="007957EF"/>
    <w:rsid w:val="00795A12"/>
    <w:rsid w:val="00795DB5"/>
    <w:rsid w:val="00796BE7"/>
    <w:rsid w:val="00797AE6"/>
    <w:rsid w:val="007A1C93"/>
    <w:rsid w:val="007A2362"/>
    <w:rsid w:val="007A2BFE"/>
    <w:rsid w:val="007A38B7"/>
    <w:rsid w:val="007A4F73"/>
    <w:rsid w:val="007A6B8B"/>
    <w:rsid w:val="007A75FC"/>
    <w:rsid w:val="007B1DDB"/>
    <w:rsid w:val="007B2E51"/>
    <w:rsid w:val="007B4224"/>
    <w:rsid w:val="007B49D9"/>
    <w:rsid w:val="007B5347"/>
    <w:rsid w:val="007B6F06"/>
    <w:rsid w:val="007C02BB"/>
    <w:rsid w:val="007C0529"/>
    <w:rsid w:val="007C1066"/>
    <w:rsid w:val="007C4216"/>
    <w:rsid w:val="007C5E7D"/>
    <w:rsid w:val="007C61D1"/>
    <w:rsid w:val="007C7520"/>
    <w:rsid w:val="007C77D4"/>
    <w:rsid w:val="007D0C49"/>
    <w:rsid w:val="007D15F5"/>
    <w:rsid w:val="007D16E9"/>
    <w:rsid w:val="007D27C8"/>
    <w:rsid w:val="007D3E45"/>
    <w:rsid w:val="007D5415"/>
    <w:rsid w:val="007D5508"/>
    <w:rsid w:val="007D563A"/>
    <w:rsid w:val="007E0FD4"/>
    <w:rsid w:val="007E21E0"/>
    <w:rsid w:val="007E5097"/>
    <w:rsid w:val="007E54EA"/>
    <w:rsid w:val="007E627E"/>
    <w:rsid w:val="007E788F"/>
    <w:rsid w:val="007F22D8"/>
    <w:rsid w:val="007F2971"/>
    <w:rsid w:val="007F2CB2"/>
    <w:rsid w:val="007F39D5"/>
    <w:rsid w:val="007F3C7B"/>
    <w:rsid w:val="007F709E"/>
    <w:rsid w:val="007F7657"/>
    <w:rsid w:val="007F789B"/>
    <w:rsid w:val="008002D3"/>
    <w:rsid w:val="00800642"/>
    <w:rsid w:val="00801256"/>
    <w:rsid w:val="00802329"/>
    <w:rsid w:val="0080254D"/>
    <w:rsid w:val="00804CC8"/>
    <w:rsid w:val="00804E48"/>
    <w:rsid w:val="00804ECC"/>
    <w:rsid w:val="00805EBB"/>
    <w:rsid w:val="00807EAC"/>
    <w:rsid w:val="008104E6"/>
    <w:rsid w:val="00810DD3"/>
    <w:rsid w:val="00811660"/>
    <w:rsid w:val="0081322D"/>
    <w:rsid w:val="00814322"/>
    <w:rsid w:val="00814804"/>
    <w:rsid w:val="00814B25"/>
    <w:rsid w:val="008158B1"/>
    <w:rsid w:val="00816933"/>
    <w:rsid w:val="008208E7"/>
    <w:rsid w:val="00821B22"/>
    <w:rsid w:val="0082291C"/>
    <w:rsid w:val="00824102"/>
    <w:rsid w:val="00824594"/>
    <w:rsid w:val="008250DE"/>
    <w:rsid w:val="00827281"/>
    <w:rsid w:val="00827A23"/>
    <w:rsid w:val="00830834"/>
    <w:rsid w:val="00831103"/>
    <w:rsid w:val="00832386"/>
    <w:rsid w:val="00833652"/>
    <w:rsid w:val="00834129"/>
    <w:rsid w:val="00834497"/>
    <w:rsid w:val="00835267"/>
    <w:rsid w:val="008367AC"/>
    <w:rsid w:val="00837690"/>
    <w:rsid w:val="008414B0"/>
    <w:rsid w:val="0084227C"/>
    <w:rsid w:val="0084296F"/>
    <w:rsid w:val="00842B04"/>
    <w:rsid w:val="008447A2"/>
    <w:rsid w:val="00844968"/>
    <w:rsid w:val="00844D7E"/>
    <w:rsid w:val="00845E47"/>
    <w:rsid w:val="008461DA"/>
    <w:rsid w:val="00846259"/>
    <w:rsid w:val="00846464"/>
    <w:rsid w:val="00846690"/>
    <w:rsid w:val="00851379"/>
    <w:rsid w:val="00851B2A"/>
    <w:rsid w:val="00851E1D"/>
    <w:rsid w:val="00851F96"/>
    <w:rsid w:val="0085211C"/>
    <w:rsid w:val="008538E0"/>
    <w:rsid w:val="00853F97"/>
    <w:rsid w:val="00854844"/>
    <w:rsid w:val="008548EE"/>
    <w:rsid w:val="00854EA8"/>
    <w:rsid w:val="00857288"/>
    <w:rsid w:val="00861AF0"/>
    <w:rsid w:val="00863F9D"/>
    <w:rsid w:val="008661C8"/>
    <w:rsid w:val="00866AB0"/>
    <w:rsid w:val="008672B4"/>
    <w:rsid w:val="00867900"/>
    <w:rsid w:val="00871FB1"/>
    <w:rsid w:val="008732FD"/>
    <w:rsid w:val="00873EBF"/>
    <w:rsid w:val="00875A20"/>
    <w:rsid w:val="00875C17"/>
    <w:rsid w:val="00876E37"/>
    <w:rsid w:val="0088000B"/>
    <w:rsid w:val="00880FBB"/>
    <w:rsid w:val="00882BD1"/>
    <w:rsid w:val="00882C0F"/>
    <w:rsid w:val="0088388E"/>
    <w:rsid w:val="008847CC"/>
    <w:rsid w:val="008857C0"/>
    <w:rsid w:val="00885FE5"/>
    <w:rsid w:val="0088661B"/>
    <w:rsid w:val="0089077D"/>
    <w:rsid w:val="008920B3"/>
    <w:rsid w:val="00892A01"/>
    <w:rsid w:val="00894A4C"/>
    <w:rsid w:val="00894D8E"/>
    <w:rsid w:val="00895105"/>
    <w:rsid w:val="00895EAB"/>
    <w:rsid w:val="00896335"/>
    <w:rsid w:val="008967B4"/>
    <w:rsid w:val="008A2D8D"/>
    <w:rsid w:val="008A5F8A"/>
    <w:rsid w:val="008A721B"/>
    <w:rsid w:val="008A7ED2"/>
    <w:rsid w:val="008B1CF7"/>
    <w:rsid w:val="008B2BEB"/>
    <w:rsid w:val="008B37AE"/>
    <w:rsid w:val="008B3DBB"/>
    <w:rsid w:val="008B6BB0"/>
    <w:rsid w:val="008B6DD2"/>
    <w:rsid w:val="008B7909"/>
    <w:rsid w:val="008C0881"/>
    <w:rsid w:val="008C1AE3"/>
    <w:rsid w:val="008C3037"/>
    <w:rsid w:val="008C30E5"/>
    <w:rsid w:val="008C3505"/>
    <w:rsid w:val="008C3886"/>
    <w:rsid w:val="008C3CF3"/>
    <w:rsid w:val="008C4FBC"/>
    <w:rsid w:val="008C5621"/>
    <w:rsid w:val="008C7A11"/>
    <w:rsid w:val="008D02E8"/>
    <w:rsid w:val="008D0E9D"/>
    <w:rsid w:val="008D197A"/>
    <w:rsid w:val="008D24A2"/>
    <w:rsid w:val="008D2518"/>
    <w:rsid w:val="008D3AC4"/>
    <w:rsid w:val="008D636A"/>
    <w:rsid w:val="008D6374"/>
    <w:rsid w:val="008D67F2"/>
    <w:rsid w:val="008D7B97"/>
    <w:rsid w:val="008E1336"/>
    <w:rsid w:val="008E59FC"/>
    <w:rsid w:val="008E6AE9"/>
    <w:rsid w:val="008E720E"/>
    <w:rsid w:val="008E7662"/>
    <w:rsid w:val="008F1999"/>
    <w:rsid w:val="008F1C8B"/>
    <w:rsid w:val="008F2696"/>
    <w:rsid w:val="008F3A52"/>
    <w:rsid w:val="008F49DB"/>
    <w:rsid w:val="008F59B7"/>
    <w:rsid w:val="008F7586"/>
    <w:rsid w:val="00900492"/>
    <w:rsid w:val="009004CE"/>
    <w:rsid w:val="00900966"/>
    <w:rsid w:val="00901E51"/>
    <w:rsid w:val="00902792"/>
    <w:rsid w:val="00903E8B"/>
    <w:rsid w:val="00905863"/>
    <w:rsid w:val="009059F2"/>
    <w:rsid w:val="00910396"/>
    <w:rsid w:val="00910779"/>
    <w:rsid w:val="00911C2E"/>
    <w:rsid w:val="00912F21"/>
    <w:rsid w:val="00914E85"/>
    <w:rsid w:val="00917266"/>
    <w:rsid w:val="00917634"/>
    <w:rsid w:val="009217DC"/>
    <w:rsid w:val="00921E4B"/>
    <w:rsid w:val="0092217F"/>
    <w:rsid w:val="00923388"/>
    <w:rsid w:val="009243E6"/>
    <w:rsid w:val="0092487D"/>
    <w:rsid w:val="00924EBE"/>
    <w:rsid w:val="00925BE3"/>
    <w:rsid w:val="00926C2F"/>
    <w:rsid w:val="00930618"/>
    <w:rsid w:val="00930CC0"/>
    <w:rsid w:val="009326E6"/>
    <w:rsid w:val="00934D1B"/>
    <w:rsid w:val="00935D92"/>
    <w:rsid w:val="009374A4"/>
    <w:rsid w:val="00940A49"/>
    <w:rsid w:val="009419A2"/>
    <w:rsid w:val="00941CBE"/>
    <w:rsid w:val="00942A9B"/>
    <w:rsid w:val="00942B9C"/>
    <w:rsid w:val="00944F48"/>
    <w:rsid w:val="009454C8"/>
    <w:rsid w:val="009468D4"/>
    <w:rsid w:val="0094768C"/>
    <w:rsid w:val="0095099E"/>
    <w:rsid w:val="00952CEB"/>
    <w:rsid w:val="00953442"/>
    <w:rsid w:val="009540EA"/>
    <w:rsid w:val="00954C53"/>
    <w:rsid w:val="00954D3D"/>
    <w:rsid w:val="00955540"/>
    <w:rsid w:val="00955909"/>
    <w:rsid w:val="00956EF5"/>
    <w:rsid w:val="009578BC"/>
    <w:rsid w:val="0096051F"/>
    <w:rsid w:val="0096101B"/>
    <w:rsid w:val="00961830"/>
    <w:rsid w:val="009625AE"/>
    <w:rsid w:val="00964F16"/>
    <w:rsid w:val="00973D9A"/>
    <w:rsid w:val="00974F28"/>
    <w:rsid w:val="00975A29"/>
    <w:rsid w:val="00975DEB"/>
    <w:rsid w:val="00977E42"/>
    <w:rsid w:val="00981683"/>
    <w:rsid w:val="00981F16"/>
    <w:rsid w:val="00983A17"/>
    <w:rsid w:val="00984687"/>
    <w:rsid w:val="009863BE"/>
    <w:rsid w:val="00986845"/>
    <w:rsid w:val="00990AC7"/>
    <w:rsid w:val="00991481"/>
    <w:rsid w:val="00991BE1"/>
    <w:rsid w:val="0099260F"/>
    <w:rsid w:val="00995F56"/>
    <w:rsid w:val="00996EDE"/>
    <w:rsid w:val="009A3F1F"/>
    <w:rsid w:val="009A51FD"/>
    <w:rsid w:val="009A5634"/>
    <w:rsid w:val="009A6EBA"/>
    <w:rsid w:val="009B069F"/>
    <w:rsid w:val="009B0711"/>
    <w:rsid w:val="009B4265"/>
    <w:rsid w:val="009B44F9"/>
    <w:rsid w:val="009B676B"/>
    <w:rsid w:val="009C02A9"/>
    <w:rsid w:val="009C09B4"/>
    <w:rsid w:val="009C0D70"/>
    <w:rsid w:val="009C1404"/>
    <w:rsid w:val="009C22FF"/>
    <w:rsid w:val="009C311B"/>
    <w:rsid w:val="009C3C2A"/>
    <w:rsid w:val="009C4F72"/>
    <w:rsid w:val="009C5D5F"/>
    <w:rsid w:val="009C627F"/>
    <w:rsid w:val="009C65D8"/>
    <w:rsid w:val="009C6B80"/>
    <w:rsid w:val="009C6E99"/>
    <w:rsid w:val="009C78F5"/>
    <w:rsid w:val="009D00F4"/>
    <w:rsid w:val="009D18AA"/>
    <w:rsid w:val="009D1BA5"/>
    <w:rsid w:val="009D1C1A"/>
    <w:rsid w:val="009D244A"/>
    <w:rsid w:val="009D3B71"/>
    <w:rsid w:val="009D5B9D"/>
    <w:rsid w:val="009D5E4E"/>
    <w:rsid w:val="009D606A"/>
    <w:rsid w:val="009D65AC"/>
    <w:rsid w:val="009D7A9B"/>
    <w:rsid w:val="009D7D41"/>
    <w:rsid w:val="009D7F04"/>
    <w:rsid w:val="009E0FA0"/>
    <w:rsid w:val="009E13C7"/>
    <w:rsid w:val="009E3E53"/>
    <w:rsid w:val="009E57BD"/>
    <w:rsid w:val="009E6403"/>
    <w:rsid w:val="009E65A7"/>
    <w:rsid w:val="009E6E69"/>
    <w:rsid w:val="009E6FAB"/>
    <w:rsid w:val="009E7DF3"/>
    <w:rsid w:val="009E7FE3"/>
    <w:rsid w:val="009F2AD5"/>
    <w:rsid w:val="009F360E"/>
    <w:rsid w:val="009F3A51"/>
    <w:rsid w:val="009F4755"/>
    <w:rsid w:val="009F68AE"/>
    <w:rsid w:val="009F76DB"/>
    <w:rsid w:val="00A020F7"/>
    <w:rsid w:val="00A034B8"/>
    <w:rsid w:val="00A03539"/>
    <w:rsid w:val="00A04BCE"/>
    <w:rsid w:val="00A05FE8"/>
    <w:rsid w:val="00A126A1"/>
    <w:rsid w:val="00A12AA4"/>
    <w:rsid w:val="00A13C48"/>
    <w:rsid w:val="00A13FB8"/>
    <w:rsid w:val="00A148AA"/>
    <w:rsid w:val="00A14AFE"/>
    <w:rsid w:val="00A14BAB"/>
    <w:rsid w:val="00A16425"/>
    <w:rsid w:val="00A2197C"/>
    <w:rsid w:val="00A21EF8"/>
    <w:rsid w:val="00A222D8"/>
    <w:rsid w:val="00A237AF"/>
    <w:rsid w:val="00A243A2"/>
    <w:rsid w:val="00A25831"/>
    <w:rsid w:val="00A25982"/>
    <w:rsid w:val="00A272EA"/>
    <w:rsid w:val="00A30690"/>
    <w:rsid w:val="00A30B79"/>
    <w:rsid w:val="00A30BA9"/>
    <w:rsid w:val="00A30EC0"/>
    <w:rsid w:val="00A320B0"/>
    <w:rsid w:val="00A33124"/>
    <w:rsid w:val="00A34016"/>
    <w:rsid w:val="00A34D05"/>
    <w:rsid w:val="00A3521A"/>
    <w:rsid w:val="00A409E4"/>
    <w:rsid w:val="00A42616"/>
    <w:rsid w:val="00A426E0"/>
    <w:rsid w:val="00A438CD"/>
    <w:rsid w:val="00A43E1B"/>
    <w:rsid w:val="00A4464A"/>
    <w:rsid w:val="00A450D9"/>
    <w:rsid w:val="00A47580"/>
    <w:rsid w:val="00A475D7"/>
    <w:rsid w:val="00A47C2F"/>
    <w:rsid w:val="00A51DFC"/>
    <w:rsid w:val="00A52073"/>
    <w:rsid w:val="00A52EA6"/>
    <w:rsid w:val="00A52EF1"/>
    <w:rsid w:val="00A53211"/>
    <w:rsid w:val="00A5412C"/>
    <w:rsid w:val="00A543B6"/>
    <w:rsid w:val="00A55C5C"/>
    <w:rsid w:val="00A55D64"/>
    <w:rsid w:val="00A56243"/>
    <w:rsid w:val="00A608D6"/>
    <w:rsid w:val="00A60D0A"/>
    <w:rsid w:val="00A60F7F"/>
    <w:rsid w:val="00A6220B"/>
    <w:rsid w:val="00A624CF"/>
    <w:rsid w:val="00A6335A"/>
    <w:rsid w:val="00A64864"/>
    <w:rsid w:val="00A652D7"/>
    <w:rsid w:val="00A66085"/>
    <w:rsid w:val="00A66639"/>
    <w:rsid w:val="00A672AF"/>
    <w:rsid w:val="00A70043"/>
    <w:rsid w:val="00A70244"/>
    <w:rsid w:val="00A70B1A"/>
    <w:rsid w:val="00A71AE1"/>
    <w:rsid w:val="00A72B29"/>
    <w:rsid w:val="00A73D0B"/>
    <w:rsid w:val="00A76EA5"/>
    <w:rsid w:val="00A77EEC"/>
    <w:rsid w:val="00A810E4"/>
    <w:rsid w:val="00A81203"/>
    <w:rsid w:val="00A82B13"/>
    <w:rsid w:val="00A82BA5"/>
    <w:rsid w:val="00A85FF8"/>
    <w:rsid w:val="00A86280"/>
    <w:rsid w:val="00A86C95"/>
    <w:rsid w:val="00A86FE5"/>
    <w:rsid w:val="00A878C2"/>
    <w:rsid w:val="00A87FB6"/>
    <w:rsid w:val="00A91348"/>
    <w:rsid w:val="00A91A5B"/>
    <w:rsid w:val="00A92339"/>
    <w:rsid w:val="00A967D9"/>
    <w:rsid w:val="00A96C00"/>
    <w:rsid w:val="00AA0D26"/>
    <w:rsid w:val="00AA19BD"/>
    <w:rsid w:val="00AA1C76"/>
    <w:rsid w:val="00AA3BBF"/>
    <w:rsid w:val="00AA4BAC"/>
    <w:rsid w:val="00AA4D45"/>
    <w:rsid w:val="00AA5DD0"/>
    <w:rsid w:val="00AA7013"/>
    <w:rsid w:val="00AA7942"/>
    <w:rsid w:val="00AB1053"/>
    <w:rsid w:val="00AB1EF5"/>
    <w:rsid w:val="00AB372D"/>
    <w:rsid w:val="00AB4304"/>
    <w:rsid w:val="00AB4A8D"/>
    <w:rsid w:val="00AC21CA"/>
    <w:rsid w:val="00AC3800"/>
    <w:rsid w:val="00AC3D2A"/>
    <w:rsid w:val="00AC5179"/>
    <w:rsid w:val="00AC74A2"/>
    <w:rsid w:val="00AD0B2D"/>
    <w:rsid w:val="00AD176E"/>
    <w:rsid w:val="00AD293F"/>
    <w:rsid w:val="00AD3080"/>
    <w:rsid w:val="00AD4B89"/>
    <w:rsid w:val="00AD65B4"/>
    <w:rsid w:val="00AD6EC4"/>
    <w:rsid w:val="00AD7ACD"/>
    <w:rsid w:val="00AE0DDD"/>
    <w:rsid w:val="00AE1749"/>
    <w:rsid w:val="00AE45CD"/>
    <w:rsid w:val="00AE5229"/>
    <w:rsid w:val="00AF30B3"/>
    <w:rsid w:val="00AF46B2"/>
    <w:rsid w:val="00AF617E"/>
    <w:rsid w:val="00AF6881"/>
    <w:rsid w:val="00B003EB"/>
    <w:rsid w:val="00B006FD"/>
    <w:rsid w:val="00B00AEF"/>
    <w:rsid w:val="00B01030"/>
    <w:rsid w:val="00B0313C"/>
    <w:rsid w:val="00B03262"/>
    <w:rsid w:val="00B03453"/>
    <w:rsid w:val="00B03BB8"/>
    <w:rsid w:val="00B041C6"/>
    <w:rsid w:val="00B06833"/>
    <w:rsid w:val="00B06DDC"/>
    <w:rsid w:val="00B13401"/>
    <w:rsid w:val="00B13D63"/>
    <w:rsid w:val="00B1525F"/>
    <w:rsid w:val="00B16A14"/>
    <w:rsid w:val="00B16CA2"/>
    <w:rsid w:val="00B20535"/>
    <w:rsid w:val="00B21692"/>
    <w:rsid w:val="00B2205B"/>
    <w:rsid w:val="00B22EAB"/>
    <w:rsid w:val="00B24697"/>
    <w:rsid w:val="00B249C6"/>
    <w:rsid w:val="00B252D9"/>
    <w:rsid w:val="00B255D7"/>
    <w:rsid w:val="00B26803"/>
    <w:rsid w:val="00B27385"/>
    <w:rsid w:val="00B2766F"/>
    <w:rsid w:val="00B30A6E"/>
    <w:rsid w:val="00B30F26"/>
    <w:rsid w:val="00B31B84"/>
    <w:rsid w:val="00B31BD0"/>
    <w:rsid w:val="00B32C0E"/>
    <w:rsid w:val="00B35596"/>
    <w:rsid w:val="00B368D7"/>
    <w:rsid w:val="00B41F1C"/>
    <w:rsid w:val="00B441FD"/>
    <w:rsid w:val="00B446F3"/>
    <w:rsid w:val="00B4548E"/>
    <w:rsid w:val="00B454F8"/>
    <w:rsid w:val="00B459A0"/>
    <w:rsid w:val="00B46978"/>
    <w:rsid w:val="00B50AA5"/>
    <w:rsid w:val="00B51A9C"/>
    <w:rsid w:val="00B520F9"/>
    <w:rsid w:val="00B53335"/>
    <w:rsid w:val="00B539DD"/>
    <w:rsid w:val="00B53A80"/>
    <w:rsid w:val="00B54786"/>
    <w:rsid w:val="00B62F8D"/>
    <w:rsid w:val="00B64542"/>
    <w:rsid w:val="00B658E1"/>
    <w:rsid w:val="00B707E6"/>
    <w:rsid w:val="00B72C7D"/>
    <w:rsid w:val="00B72DFD"/>
    <w:rsid w:val="00B741C2"/>
    <w:rsid w:val="00B746DA"/>
    <w:rsid w:val="00B74BC1"/>
    <w:rsid w:val="00B761AA"/>
    <w:rsid w:val="00B76783"/>
    <w:rsid w:val="00B76C7D"/>
    <w:rsid w:val="00B76F7D"/>
    <w:rsid w:val="00B7792E"/>
    <w:rsid w:val="00B8291B"/>
    <w:rsid w:val="00B82AB7"/>
    <w:rsid w:val="00B82B17"/>
    <w:rsid w:val="00B84146"/>
    <w:rsid w:val="00B849E6"/>
    <w:rsid w:val="00B84F88"/>
    <w:rsid w:val="00B859D1"/>
    <w:rsid w:val="00B8650F"/>
    <w:rsid w:val="00B906E8"/>
    <w:rsid w:val="00B92A55"/>
    <w:rsid w:val="00B942B9"/>
    <w:rsid w:val="00B94706"/>
    <w:rsid w:val="00B94A72"/>
    <w:rsid w:val="00B94FEF"/>
    <w:rsid w:val="00B9651F"/>
    <w:rsid w:val="00B96944"/>
    <w:rsid w:val="00B970C4"/>
    <w:rsid w:val="00BA2ED2"/>
    <w:rsid w:val="00BA329A"/>
    <w:rsid w:val="00BA5E77"/>
    <w:rsid w:val="00BA621B"/>
    <w:rsid w:val="00BB1B70"/>
    <w:rsid w:val="00BB3947"/>
    <w:rsid w:val="00BB4DD8"/>
    <w:rsid w:val="00BB4FF0"/>
    <w:rsid w:val="00BB60E0"/>
    <w:rsid w:val="00BB66A8"/>
    <w:rsid w:val="00BB6BA7"/>
    <w:rsid w:val="00BB70FA"/>
    <w:rsid w:val="00BB73EB"/>
    <w:rsid w:val="00BB7BAB"/>
    <w:rsid w:val="00BC0437"/>
    <w:rsid w:val="00BC0798"/>
    <w:rsid w:val="00BC07BE"/>
    <w:rsid w:val="00BC10E5"/>
    <w:rsid w:val="00BC258C"/>
    <w:rsid w:val="00BC3C35"/>
    <w:rsid w:val="00BC4A44"/>
    <w:rsid w:val="00BC4F05"/>
    <w:rsid w:val="00BD162E"/>
    <w:rsid w:val="00BD1D02"/>
    <w:rsid w:val="00BD3791"/>
    <w:rsid w:val="00BD5117"/>
    <w:rsid w:val="00BD6D2B"/>
    <w:rsid w:val="00BD70A5"/>
    <w:rsid w:val="00BE0CDB"/>
    <w:rsid w:val="00BE0F77"/>
    <w:rsid w:val="00BE16F0"/>
    <w:rsid w:val="00BE19FF"/>
    <w:rsid w:val="00BE5175"/>
    <w:rsid w:val="00BE6A31"/>
    <w:rsid w:val="00BF1F09"/>
    <w:rsid w:val="00BF4AA2"/>
    <w:rsid w:val="00BF6229"/>
    <w:rsid w:val="00BF715A"/>
    <w:rsid w:val="00BF79FF"/>
    <w:rsid w:val="00BF7FB0"/>
    <w:rsid w:val="00C01674"/>
    <w:rsid w:val="00C0172E"/>
    <w:rsid w:val="00C01FEC"/>
    <w:rsid w:val="00C03E9E"/>
    <w:rsid w:val="00C06134"/>
    <w:rsid w:val="00C1027D"/>
    <w:rsid w:val="00C104DF"/>
    <w:rsid w:val="00C12A13"/>
    <w:rsid w:val="00C12E42"/>
    <w:rsid w:val="00C15116"/>
    <w:rsid w:val="00C151F2"/>
    <w:rsid w:val="00C15779"/>
    <w:rsid w:val="00C20173"/>
    <w:rsid w:val="00C204E4"/>
    <w:rsid w:val="00C20801"/>
    <w:rsid w:val="00C20C12"/>
    <w:rsid w:val="00C21522"/>
    <w:rsid w:val="00C21545"/>
    <w:rsid w:val="00C22741"/>
    <w:rsid w:val="00C232EE"/>
    <w:rsid w:val="00C249AB"/>
    <w:rsid w:val="00C24FFA"/>
    <w:rsid w:val="00C26474"/>
    <w:rsid w:val="00C27B1F"/>
    <w:rsid w:val="00C27CAC"/>
    <w:rsid w:val="00C3053B"/>
    <w:rsid w:val="00C310A0"/>
    <w:rsid w:val="00C321B7"/>
    <w:rsid w:val="00C3358F"/>
    <w:rsid w:val="00C34B08"/>
    <w:rsid w:val="00C34D87"/>
    <w:rsid w:val="00C35DD4"/>
    <w:rsid w:val="00C3634E"/>
    <w:rsid w:val="00C366ED"/>
    <w:rsid w:val="00C3697B"/>
    <w:rsid w:val="00C37491"/>
    <w:rsid w:val="00C376EE"/>
    <w:rsid w:val="00C42421"/>
    <w:rsid w:val="00C43031"/>
    <w:rsid w:val="00C44732"/>
    <w:rsid w:val="00C46A6F"/>
    <w:rsid w:val="00C50A3F"/>
    <w:rsid w:val="00C54CD7"/>
    <w:rsid w:val="00C566E4"/>
    <w:rsid w:val="00C56F95"/>
    <w:rsid w:val="00C56FA7"/>
    <w:rsid w:val="00C6115B"/>
    <w:rsid w:val="00C619BD"/>
    <w:rsid w:val="00C62A5E"/>
    <w:rsid w:val="00C63932"/>
    <w:rsid w:val="00C64BA8"/>
    <w:rsid w:val="00C66DE9"/>
    <w:rsid w:val="00C70E93"/>
    <w:rsid w:val="00C712D3"/>
    <w:rsid w:val="00C72C74"/>
    <w:rsid w:val="00C73463"/>
    <w:rsid w:val="00C748EF"/>
    <w:rsid w:val="00C74B78"/>
    <w:rsid w:val="00C75431"/>
    <w:rsid w:val="00C75827"/>
    <w:rsid w:val="00C77870"/>
    <w:rsid w:val="00C77DF4"/>
    <w:rsid w:val="00C83D5A"/>
    <w:rsid w:val="00C86C18"/>
    <w:rsid w:val="00C91FAA"/>
    <w:rsid w:val="00C947DE"/>
    <w:rsid w:val="00C94EA6"/>
    <w:rsid w:val="00C96FED"/>
    <w:rsid w:val="00C9747F"/>
    <w:rsid w:val="00C97814"/>
    <w:rsid w:val="00CA05D6"/>
    <w:rsid w:val="00CA2075"/>
    <w:rsid w:val="00CA27E9"/>
    <w:rsid w:val="00CA2D41"/>
    <w:rsid w:val="00CA5FA2"/>
    <w:rsid w:val="00CA6193"/>
    <w:rsid w:val="00CA6E96"/>
    <w:rsid w:val="00CA6EC2"/>
    <w:rsid w:val="00CB046F"/>
    <w:rsid w:val="00CB1CE2"/>
    <w:rsid w:val="00CB2616"/>
    <w:rsid w:val="00CB335F"/>
    <w:rsid w:val="00CB3E85"/>
    <w:rsid w:val="00CB6275"/>
    <w:rsid w:val="00CC0809"/>
    <w:rsid w:val="00CC147E"/>
    <w:rsid w:val="00CC2DB5"/>
    <w:rsid w:val="00CC44E6"/>
    <w:rsid w:val="00CC6E3F"/>
    <w:rsid w:val="00CC72ED"/>
    <w:rsid w:val="00CC7FC6"/>
    <w:rsid w:val="00CD0F65"/>
    <w:rsid w:val="00CD1319"/>
    <w:rsid w:val="00CD4174"/>
    <w:rsid w:val="00CD53DA"/>
    <w:rsid w:val="00CD5809"/>
    <w:rsid w:val="00CE293E"/>
    <w:rsid w:val="00CE3B7C"/>
    <w:rsid w:val="00CE4166"/>
    <w:rsid w:val="00CE432A"/>
    <w:rsid w:val="00CE478A"/>
    <w:rsid w:val="00CE6085"/>
    <w:rsid w:val="00CE6470"/>
    <w:rsid w:val="00CE66CA"/>
    <w:rsid w:val="00CE6761"/>
    <w:rsid w:val="00CE72F6"/>
    <w:rsid w:val="00CF00C4"/>
    <w:rsid w:val="00CF0C6D"/>
    <w:rsid w:val="00CF15ED"/>
    <w:rsid w:val="00CF3E82"/>
    <w:rsid w:val="00CF3FB0"/>
    <w:rsid w:val="00CF47E0"/>
    <w:rsid w:val="00CF4C80"/>
    <w:rsid w:val="00CF7EFD"/>
    <w:rsid w:val="00CF7F94"/>
    <w:rsid w:val="00D007CE"/>
    <w:rsid w:val="00D01EAD"/>
    <w:rsid w:val="00D034FF"/>
    <w:rsid w:val="00D04A2B"/>
    <w:rsid w:val="00D04E73"/>
    <w:rsid w:val="00D05225"/>
    <w:rsid w:val="00D063EC"/>
    <w:rsid w:val="00D06BB8"/>
    <w:rsid w:val="00D06BEF"/>
    <w:rsid w:val="00D07065"/>
    <w:rsid w:val="00D11880"/>
    <w:rsid w:val="00D12F72"/>
    <w:rsid w:val="00D1340C"/>
    <w:rsid w:val="00D176B0"/>
    <w:rsid w:val="00D17D57"/>
    <w:rsid w:val="00D2051B"/>
    <w:rsid w:val="00D20F20"/>
    <w:rsid w:val="00D2148F"/>
    <w:rsid w:val="00D21C3F"/>
    <w:rsid w:val="00D21E2A"/>
    <w:rsid w:val="00D222A3"/>
    <w:rsid w:val="00D24325"/>
    <w:rsid w:val="00D26653"/>
    <w:rsid w:val="00D26783"/>
    <w:rsid w:val="00D2712B"/>
    <w:rsid w:val="00D301BA"/>
    <w:rsid w:val="00D316BD"/>
    <w:rsid w:val="00D3195E"/>
    <w:rsid w:val="00D3280A"/>
    <w:rsid w:val="00D33766"/>
    <w:rsid w:val="00D354D8"/>
    <w:rsid w:val="00D3698C"/>
    <w:rsid w:val="00D419E2"/>
    <w:rsid w:val="00D430A4"/>
    <w:rsid w:val="00D43EC2"/>
    <w:rsid w:val="00D460A5"/>
    <w:rsid w:val="00D503F0"/>
    <w:rsid w:val="00D50937"/>
    <w:rsid w:val="00D518A7"/>
    <w:rsid w:val="00D521F6"/>
    <w:rsid w:val="00D52991"/>
    <w:rsid w:val="00D57AE0"/>
    <w:rsid w:val="00D57DDD"/>
    <w:rsid w:val="00D60863"/>
    <w:rsid w:val="00D618CA"/>
    <w:rsid w:val="00D61BBE"/>
    <w:rsid w:val="00D641CD"/>
    <w:rsid w:val="00D66916"/>
    <w:rsid w:val="00D6788E"/>
    <w:rsid w:val="00D67D91"/>
    <w:rsid w:val="00D70408"/>
    <w:rsid w:val="00D70496"/>
    <w:rsid w:val="00D70892"/>
    <w:rsid w:val="00D72814"/>
    <w:rsid w:val="00D74D33"/>
    <w:rsid w:val="00D772C0"/>
    <w:rsid w:val="00D77E18"/>
    <w:rsid w:val="00D80708"/>
    <w:rsid w:val="00D823E1"/>
    <w:rsid w:val="00D8448B"/>
    <w:rsid w:val="00D86DEA"/>
    <w:rsid w:val="00D944DE"/>
    <w:rsid w:val="00D95750"/>
    <w:rsid w:val="00D97838"/>
    <w:rsid w:val="00DA1347"/>
    <w:rsid w:val="00DA1607"/>
    <w:rsid w:val="00DA1B62"/>
    <w:rsid w:val="00DA2395"/>
    <w:rsid w:val="00DA2C81"/>
    <w:rsid w:val="00DA4D95"/>
    <w:rsid w:val="00DA5B11"/>
    <w:rsid w:val="00DA7EBD"/>
    <w:rsid w:val="00DB3A94"/>
    <w:rsid w:val="00DB4D15"/>
    <w:rsid w:val="00DB534F"/>
    <w:rsid w:val="00DB5AE3"/>
    <w:rsid w:val="00DB5F75"/>
    <w:rsid w:val="00DB73DA"/>
    <w:rsid w:val="00DB7A31"/>
    <w:rsid w:val="00DC0EAB"/>
    <w:rsid w:val="00DC172E"/>
    <w:rsid w:val="00DC350D"/>
    <w:rsid w:val="00DC4A99"/>
    <w:rsid w:val="00DC5656"/>
    <w:rsid w:val="00DC75F6"/>
    <w:rsid w:val="00DD0D40"/>
    <w:rsid w:val="00DD1C50"/>
    <w:rsid w:val="00DD1E57"/>
    <w:rsid w:val="00DD1FC1"/>
    <w:rsid w:val="00DD2C8C"/>
    <w:rsid w:val="00DD3BED"/>
    <w:rsid w:val="00DD3DED"/>
    <w:rsid w:val="00DD4C23"/>
    <w:rsid w:val="00DD4FBD"/>
    <w:rsid w:val="00DD5B6E"/>
    <w:rsid w:val="00DD6BDD"/>
    <w:rsid w:val="00DD6C93"/>
    <w:rsid w:val="00DD7809"/>
    <w:rsid w:val="00DE047D"/>
    <w:rsid w:val="00DE0808"/>
    <w:rsid w:val="00DE30B0"/>
    <w:rsid w:val="00DE31AE"/>
    <w:rsid w:val="00DE3266"/>
    <w:rsid w:val="00DE3FA8"/>
    <w:rsid w:val="00DE66ED"/>
    <w:rsid w:val="00DE719C"/>
    <w:rsid w:val="00DF0C0C"/>
    <w:rsid w:val="00DF323E"/>
    <w:rsid w:val="00DF3DFF"/>
    <w:rsid w:val="00DF4BE6"/>
    <w:rsid w:val="00DF5478"/>
    <w:rsid w:val="00DF6CD9"/>
    <w:rsid w:val="00E013D5"/>
    <w:rsid w:val="00E016B4"/>
    <w:rsid w:val="00E01832"/>
    <w:rsid w:val="00E039CC"/>
    <w:rsid w:val="00E03C18"/>
    <w:rsid w:val="00E041F0"/>
    <w:rsid w:val="00E05798"/>
    <w:rsid w:val="00E075C7"/>
    <w:rsid w:val="00E07E9C"/>
    <w:rsid w:val="00E119EA"/>
    <w:rsid w:val="00E14189"/>
    <w:rsid w:val="00E14463"/>
    <w:rsid w:val="00E14BD1"/>
    <w:rsid w:val="00E15948"/>
    <w:rsid w:val="00E200AC"/>
    <w:rsid w:val="00E21438"/>
    <w:rsid w:val="00E224D6"/>
    <w:rsid w:val="00E22692"/>
    <w:rsid w:val="00E22AC4"/>
    <w:rsid w:val="00E22B62"/>
    <w:rsid w:val="00E235EF"/>
    <w:rsid w:val="00E26700"/>
    <w:rsid w:val="00E26855"/>
    <w:rsid w:val="00E271B1"/>
    <w:rsid w:val="00E27E65"/>
    <w:rsid w:val="00E35109"/>
    <w:rsid w:val="00E40201"/>
    <w:rsid w:val="00E4119C"/>
    <w:rsid w:val="00E411CF"/>
    <w:rsid w:val="00E41792"/>
    <w:rsid w:val="00E4296C"/>
    <w:rsid w:val="00E43B7E"/>
    <w:rsid w:val="00E4583F"/>
    <w:rsid w:val="00E527F4"/>
    <w:rsid w:val="00E5340C"/>
    <w:rsid w:val="00E53A4B"/>
    <w:rsid w:val="00E552CC"/>
    <w:rsid w:val="00E55691"/>
    <w:rsid w:val="00E55EB0"/>
    <w:rsid w:val="00E56CCB"/>
    <w:rsid w:val="00E574BF"/>
    <w:rsid w:val="00E5756A"/>
    <w:rsid w:val="00E57E8D"/>
    <w:rsid w:val="00E60EC9"/>
    <w:rsid w:val="00E63B88"/>
    <w:rsid w:val="00E6639C"/>
    <w:rsid w:val="00E66D70"/>
    <w:rsid w:val="00E70B74"/>
    <w:rsid w:val="00E714B8"/>
    <w:rsid w:val="00E729C8"/>
    <w:rsid w:val="00E72D01"/>
    <w:rsid w:val="00E730D1"/>
    <w:rsid w:val="00E7384F"/>
    <w:rsid w:val="00E750B9"/>
    <w:rsid w:val="00E755BD"/>
    <w:rsid w:val="00E75C50"/>
    <w:rsid w:val="00E76C8C"/>
    <w:rsid w:val="00E80993"/>
    <w:rsid w:val="00E81B33"/>
    <w:rsid w:val="00E823AF"/>
    <w:rsid w:val="00E8240B"/>
    <w:rsid w:val="00E82AD3"/>
    <w:rsid w:val="00E83ECB"/>
    <w:rsid w:val="00E841DB"/>
    <w:rsid w:val="00E84C01"/>
    <w:rsid w:val="00E8659D"/>
    <w:rsid w:val="00E9003B"/>
    <w:rsid w:val="00E910A1"/>
    <w:rsid w:val="00E951DA"/>
    <w:rsid w:val="00E9589F"/>
    <w:rsid w:val="00E962D4"/>
    <w:rsid w:val="00E96485"/>
    <w:rsid w:val="00E969F9"/>
    <w:rsid w:val="00EA0253"/>
    <w:rsid w:val="00EA43F5"/>
    <w:rsid w:val="00EA440A"/>
    <w:rsid w:val="00EA4F9F"/>
    <w:rsid w:val="00EA506B"/>
    <w:rsid w:val="00EB12BB"/>
    <w:rsid w:val="00EB1C0D"/>
    <w:rsid w:val="00EB1D4F"/>
    <w:rsid w:val="00EB255E"/>
    <w:rsid w:val="00EB3BCF"/>
    <w:rsid w:val="00EB3E4D"/>
    <w:rsid w:val="00EB480D"/>
    <w:rsid w:val="00EB5669"/>
    <w:rsid w:val="00EB5742"/>
    <w:rsid w:val="00EB5E8F"/>
    <w:rsid w:val="00EC1E62"/>
    <w:rsid w:val="00EC2360"/>
    <w:rsid w:val="00EC4249"/>
    <w:rsid w:val="00EC54B3"/>
    <w:rsid w:val="00EC66C0"/>
    <w:rsid w:val="00EC714E"/>
    <w:rsid w:val="00EC79B6"/>
    <w:rsid w:val="00EC7D37"/>
    <w:rsid w:val="00ED28D0"/>
    <w:rsid w:val="00ED29B0"/>
    <w:rsid w:val="00ED3177"/>
    <w:rsid w:val="00ED378B"/>
    <w:rsid w:val="00ED4497"/>
    <w:rsid w:val="00ED6C88"/>
    <w:rsid w:val="00ED6CAE"/>
    <w:rsid w:val="00ED7B1A"/>
    <w:rsid w:val="00EE0251"/>
    <w:rsid w:val="00EE15D6"/>
    <w:rsid w:val="00EE15F1"/>
    <w:rsid w:val="00EE24E4"/>
    <w:rsid w:val="00EE34FC"/>
    <w:rsid w:val="00EE3AEB"/>
    <w:rsid w:val="00EE5874"/>
    <w:rsid w:val="00EE732A"/>
    <w:rsid w:val="00EE7755"/>
    <w:rsid w:val="00EF5359"/>
    <w:rsid w:val="00EF6E3D"/>
    <w:rsid w:val="00EF7C1B"/>
    <w:rsid w:val="00F0006D"/>
    <w:rsid w:val="00F01517"/>
    <w:rsid w:val="00F044E7"/>
    <w:rsid w:val="00F04F12"/>
    <w:rsid w:val="00F05434"/>
    <w:rsid w:val="00F137A7"/>
    <w:rsid w:val="00F13E95"/>
    <w:rsid w:val="00F14CF2"/>
    <w:rsid w:val="00F14E46"/>
    <w:rsid w:val="00F156A3"/>
    <w:rsid w:val="00F1585B"/>
    <w:rsid w:val="00F16454"/>
    <w:rsid w:val="00F1696B"/>
    <w:rsid w:val="00F204CC"/>
    <w:rsid w:val="00F20A39"/>
    <w:rsid w:val="00F20C09"/>
    <w:rsid w:val="00F2172F"/>
    <w:rsid w:val="00F21B4A"/>
    <w:rsid w:val="00F21BCA"/>
    <w:rsid w:val="00F22A01"/>
    <w:rsid w:val="00F2303F"/>
    <w:rsid w:val="00F23140"/>
    <w:rsid w:val="00F2356D"/>
    <w:rsid w:val="00F24364"/>
    <w:rsid w:val="00F26DC8"/>
    <w:rsid w:val="00F2728C"/>
    <w:rsid w:val="00F27756"/>
    <w:rsid w:val="00F27CF8"/>
    <w:rsid w:val="00F3010F"/>
    <w:rsid w:val="00F33858"/>
    <w:rsid w:val="00F34561"/>
    <w:rsid w:val="00F3477C"/>
    <w:rsid w:val="00F418EA"/>
    <w:rsid w:val="00F427E8"/>
    <w:rsid w:val="00F435DB"/>
    <w:rsid w:val="00F43866"/>
    <w:rsid w:val="00F4413B"/>
    <w:rsid w:val="00F44347"/>
    <w:rsid w:val="00F44C0E"/>
    <w:rsid w:val="00F44DAA"/>
    <w:rsid w:val="00F46581"/>
    <w:rsid w:val="00F47F8D"/>
    <w:rsid w:val="00F50B5F"/>
    <w:rsid w:val="00F52902"/>
    <w:rsid w:val="00F52F55"/>
    <w:rsid w:val="00F53340"/>
    <w:rsid w:val="00F5380C"/>
    <w:rsid w:val="00F544A2"/>
    <w:rsid w:val="00F544DB"/>
    <w:rsid w:val="00F55084"/>
    <w:rsid w:val="00F57F98"/>
    <w:rsid w:val="00F602BF"/>
    <w:rsid w:val="00F6063A"/>
    <w:rsid w:val="00F60952"/>
    <w:rsid w:val="00F62214"/>
    <w:rsid w:val="00F6248B"/>
    <w:rsid w:val="00F64132"/>
    <w:rsid w:val="00F64A25"/>
    <w:rsid w:val="00F65BCB"/>
    <w:rsid w:val="00F66916"/>
    <w:rsid w:val="00F726DE"/>
    <w:rsid w:val="00F73ABE"/>
    <w:rsid w:val="00F75F65"/>
    <w:rsid w:val="00F77964"/>
    <w:rsid w:val="00F80604"/>
    <w:rsid w:val="00F80D59"/>
    <w:rsid w:val="00F81C5F"/>
    <w:rsid w:val="00F83845"/>
    <w:rsid w:val="00F84F33"/>
    <w:rsid w:val="00F85434"/>
    <w:rsid w:val="00F85735"/>
    <w:rsid w:val="00F8576D"/>
    <w:rsid w:val="00F870A3"/>
    <w:rsid w:val="00F8786C"/>
    <w:rsid w:val="00F90E3F"/>
    <w:rsid w:val="00F93777"/>
    <w:rsid w:val="00F94EA1"/>
    <w:rsid w:val="00F95FBF"/>
    <w:rsid w:val="00F96CF1"/>
    <w:rsid w:val="00FA008D"/>
    <w:rsid w:val="00FA01B2"/>
    <w:rsid w:val="00FA0D57"/>
    <w:rsid w:val="00FA1A7B"/>
    <w:rsid w:val="00FA1B23"/>
    <w:rsid w:val="00FA1C5A"/>
    <w:rsid w:val="00FA2433"/>
    <w:rsid w:val="00FA319D"/>
    <w:rsid w:val="00FA43B8"/>
    <w:rsid w:val="00FA603D"/>
    <w:rsid w:val="00FA6BAE"/>
    <w:rsid w:val="00FA7CF4"/>
    <w:rsid w:val="00FB209C"/>
    <w:rsid w:val="00FB641E"/>
    <w:rsid w:val="00FB6809"/>
    <w:rsid w:val="00FB6D24"/>
    <w:rsid w:val="00FC013D"/>
    <w:rsid w:val="00FC2698"/>
    <w:rsid w:val="00FC2A35"/>
    <w:rsid w:val="00FC38AB"/>
    <w:rsid w:val="00FC3D09"/>
    <w:rsid w:val="00FC48B1"/>
    <w:rsid w:val="00FC549F"/>
    <w:rsid w:val="00FC5ED6"/>
    <w:rsid w:val="00FC6B32"/>
    <w:rsid w:val="00FC7772"/>
    <w:rsid w:val="00FD1A2F"/>
    <w:rsid w:val="00FD1CEC"/>
    <w:rsid w:val="00FD1D11"/>
    <w:rsid w:val="00FD266A"/>
    <w:rsid w:val="00FD3F63"/>
    <w:rsid w:val="00FD6705"/>
    <w:rsid w:val="00FD6F57"/>
    <w:rsid w:val="00FD711D"/>
    <w:rsid w:val="00FD7AA9"/>
    <w:rsid w:val="00FE03B5"/>
    <w:rsid w:val="00FE2E84"/>
    <w:rsid w:val="00FE2FD7"/>
    <w:rsid w:val="00FE30A4"/>
    <w:rsid w:val="00FE3985"/>
    <w:rsid w:val="00FE47AF"/>
    <w:rsid w:val="00FE7733"/>
    <w:rsid w:val="00FE7CF2"/>
    <w:rsid w:val="00FF1461"/>
    <w:rsid w:val="00FF16A3"/>
    <w:rsid w:val="00FF1B39"/>
    <w:rsid w:val="00FF2B0D"/>
    <w:rsid w:val="00FF3963"/>
    <w:rsid w:val="00FF40EE"/>
    <w:rsid w:val="00FF43E2"/>
    <w:rsid w:val="00FF522A"/>
    <w:rsid w:val="00FF5642"/>
    <w:rsid w:val="00FF5693"/>
    <w:rsid w:val="00FF56CC"/>
    <w:rsid w:val="00FF6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2" fill="f" fillcolor="black" strokecolor="red">
      <v:fill color="black" on="f"/>
      <v:stroke color="red" weight="2.25pt"/>
    </o:shapedefaults>
    <o:shapelayout v:ext="edit">
      <o:idmap v:ext="edit" data="2"/>
    </o:shapelayout>
  </w:shapeDefaults>
  <w:decimalSymbol w:val="."/>
  <w:listSeparator w:val=","/>
  <w14:docId w14:val="55C67557"/>
  <w15:docId w15:val="{6F47C357-9AF0-4142-852E-CADEC3AD2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="MS Mincho" w:hAnsi="Century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9684F"/>
    <w:pPr>
      <w:widowControl w:val="0"/>
      <w:jc w:val="both"/>
    </w:pPr>
    <w:rPr>
      <w:rFonts w:ascii="MS Gothic" w:eastAsia="MS Gothic"/>
      <w:kern w:val="2"/>
      <w:lang w:eastAsia="ja-JP"/>
    </w:rPr>
  </w:style>
  <w:style w:type="paragraph" w:styleId="Heading1">
    <w:name w:val="heading 1"/>
    <w:basedOn w:val="Normal"/>
    <w:next w:val="Normal"/>
    <w:qFormat/>
    <w:pPr>
      <w:keepNext/>
      <w:numPr>
        <w:numId w:val="4"/>
      </w:numPr>
      <w:outlineLvl w:val="0"/>
    </w:pPr>
    <w:rPr>
      <w:rFonts w:ascii="Arial" w:hAnsi="Arial"/>
      <w:sz w:val="24"/>
    </w:rPr>
  </w:style>
  <w:style w:type="paragraph" w:styleId="Heading2">
    <w:name w:val="heading 2"/>
    <w:basedOn w:val="Normal"/>
    <w:next w:val="NormalIndent"/>
    <w:qFormat/>
    <w:pPr>
      <w:keepNext/>
      <w:numPr>
        <w:ilvl w:val="1"/>
        <w:numId w:val="4"/>
      </w:numPr>
      <w:outlineLvl w:val="1"/>
    </w:pPr>
    <w:rPr>
      <w:rFonts w:ascii="Arial" w:hAnsi="Arial"/>
      <w:sz w:val="22"/>
    </w:rPr>
  </w:style>
  <w:style w:type="paragraph" w:styleId="Heading3">
    <w:name w:val="heading 3"/>
    <w:basedOn w:val="Normal"/>
    <w:next w:val="NormalIndent"/>
    <w:qFormat/>
    <w:pPr>
      <w:keepNext/>
      <w:numPr>
        <w:ilvl w:val="2"/>
        <w:numId w:val="4"/>
      </w:numPr>
      <w:outlineLvl w:val="2"/>
    </w:pPr>
    <w:rPr>
      <w:rFonts w:ascii="Arial" w:hAnsi="Arial"/>
    </w:rPr>
  </w:style>
  <w:style w:type="paragraph" w:styleId="Heading4">
    <w:name w:val="heading 4"/>
    <w:basedOn w:val="Normal"/>
    <w:next w:val="Normal"/>
    <w:qFormat/>
    <w:pPr>
      <w:keepNext/>
      <w:autoSpaceDE w:val="0"/>
      <w:autoSpaceDN w:val="0"/>
      <w:adjustRightInd w:val="0"/>
      <w:snapToGrid w:val="0"/>
      <w:jc w:val="center"/>
      <w:outlineLvl w:val="3"/>
    </w:pPr>
    <w:rPr>
      <w:rFonts w:ascii="Tahoma" w:eastAsia="MS PGothic" w:hAnsi="Tahoma"/>
      <w:color w:val="FFFFFF"/>
      <w:sz w:val="16"/>
      <w:szCs w:val="16"/>
      <w:lang w:val="ja-JP"/>
    </w:rPr>
  </w:style>
  <w:style w:type="paragraph" w:styleId="Heading5">
    <w:name w:val="heading 5"/>
    <w:basedOn w:val="Normal"/>
    <w:next w:val="Normal"/>
    <w:qFormat/>
    <w:rsid w:val="00F14CF2"/>
    <w:pPr>
      <w:keepNext/>
      <w:ind w:leftChars="800" w:left="800"/>
      <w:outlineLvl w:val="4"/>
    </w:pPr>
    <w:rPr>
      <w:rFonts w:ascii="Arial" w:hAnsi="Arial"/>
    </w:rPr>
  </w:style>
  <w:style w:type="paragraph" w:styleId="Heading6">
    <w:name w:val="heading 6"/>
    <w:basedOn w:val="Normal"/>
    <w:next w:val="Normal"/>
    <w:qFormat/>
    <w:rsid w:val="00F14CF2"/>
    <w:pPr>
      <w:keepNext/>
      <w:ind w:leftChars="800" w:left="800"/>
      <w:outlineLvl w:val="5"/>
    </w:pPr>
    <w:rPr>
      <w:b/>
      <w:bCs/>
    </w:rPr>
  </w:style>
  <w:style w:type="paragraph" w:styleId="Heading7">
    <w:name w:val="heading 7"/>
    <w:basedOn w:val="Normal"/>
    <w:next w:val="Normal"/>
    <w:qFormat/>
    <w:rsid w:val="00F14CF2"/>
    <w:pPr>
      <w:keepNext/>
      <w:ind w:leftChars="800" w:left="800"/>
      <w:outlineLvl w:val="6"/>
    </w:pPr>
  </w:style>
  <w:style w:type="paragraph" w:styleId="Heading8">
    <w:name w:val="heading 8"/>
    <w:basedOn w:val="Normal"/>
    <w:next w:val="Normal"/>
    <w:qFormat/>
    <w:rsid w:val="00F14CF2"/>
    <w:pPr>
      <w:keepNext/>
      <w:ind w:leftChars="1200" w:left="1200"/>
      <w:outlineLvl w:val="7"/>
    </w:pPr>
  </w:style>
  <w:style w:type="paragraph" w:styleId="Heading9">
    <w:name w:val="heading 9"/>
    <w:basedOn w:val="Normal"/>
    <w:next w:val="Normal"/>
    <w:qFormat/>
    <w:rsid w:val="00F14CF2"/>
    <w:pPr>
      <w:keepNext/>
      <w:ind w:leftChars="1200" w:left="1200"/>
      <w:outlineLvl w:val="8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252"/>
        <w:tab w:val="right" w:pos="8504"/>
      </w:tabs>
      <w:adjustRightInd w:val="0"/>
      <w:snapToGrid w:val="0"/>
      <w:jc w:val="center"/>
    </w:pPr>
  </w:style>
  <w:style w:type="paragraph" w:styleId="Footer">
    <w:name w:val="footer"/>
    <w:basedOn w:val="Normal"/>
    <w:link w:val="FooterChar"/>
    <w:uiPriority w:val="99"/>
    <w:pPr>
      <w:tabs>
        <w:tab w:val="center" w:pos="4252"/>
        <w:tab w:val="right" w:pos="8504"/>
      </w:tabs>
      <w:snapToGrid w:val="0"/>
    </w:pPr>
    <w:rPr>
      <w:lang w:val="x-none" w:eastAsia="x-none"/>
    </w:rPr>
  </w:style>
  <w:style w:type="paragraph" w:styleId="BodyText">
    <w:name w:val="Body Text"/>
    <w:basedOn w:val="Normal"/>
    <w:pPr>
      <w:autoSpaceDE w:val="0"/>
      <w:autoSpaceDN w:val="0"/>
      <w:adjustRightInd w:val="0"/>
      <w:jc w:val="left"/>
    </w:pPr>
    <w:rPr>
      <w:rFonts w:ascii="Times New Roman" w:eastAsia="MS Mincho" w:hAnsi="Times New Roman"/>
      <w:color w:val="000000"/>
      <w:kern w:val="0"/>
    </w:rPr>
  </w:style>
  <w:style w:type="paragraph" w:customStyle="1" w:styleId="a0">
    <w:name w:val="表内文"/>
    <w:pPr>
      <w:widowControl w:val="0"/>
      <w:autoSpaceDE w:val="0"/>
      <w:autoSpaceDN w:val="0"/>
      <w:adjustRightInd w:val="0"/>
      <w:jc w:val="both"/>
    </w:pPr>
    <w:rPr>
      <w:rFonts w:ascii="MS PGothic" w:eastAsia="MS PGothic" w:hAnsi="Times New Roman"/>
      <w:color w:val="000000"/>
      <w:sz w:val="18"/>
      <w:lang w:eastAsia="ja-JP"/>
    </w:rPr>
  </w:style>
  <w:style w:type="character" w:styleId="PageNumber">
    <w:name w:val="page number"/>
    <w:rPr>
      <w:rFonts w:ascii="MS Gothic" w:eastAsia="MS Gothic"/>
    </w:rPr>
  </w:style>
  <w:style w:type="paragraph" w:styleId="NormalIndent">
    <w:name w:val="Normal Indent"/>
    <w:basedOn w:val="Normal"/>
    <w:pPr>
      <w:ind w:left="851"/>
    </w:pPr>
  </w:style>
  <w:style w:type="paragraph" w:customStyle="1" w:styleId="1">
    <w:name w:val="項目1"/>
    <w:basedOn w:val="Normal"/>
    <w:next w:val="Normal"/>
    <w:pPr>
      <w:numPr>
        <w:numId w:val="2"/>
      </w:numPr>
    </w:pPr>
    <w:rPr>
      <w:rFonts w:ascii="MS Mincho" w:eastAsia="MS Mincho"/>
      <w:sz w:val="24"/>
    </w:rPr>
  </w:style>
  <w:style w:type="paragraph" w:styleId="BodyText2">
    <w:name w:val="Body Text 2"/>
    <w:basedOn w:val="Normal"/>
    <w:pPr>
      <w:jc w:val="center"/>
    </w:pPr>
  </w:style>
  <w:style w:type="paragraph" w:customStyle="1" w:styleId="a">
    <w:name w:val="箇条書２"/>
    <w:basedOn w:val="Normal"/>
    <w:pPr>
      <w:numPr>
        <w:numId w:val="1"/>
      </w:numPr>
    </w:pPr>
  </w:style>
  <w:style w:type="paragraph" w:styleId="ListBullet">
    <w:name w:val="List Bullet"/>
    <w:basedOn w:val="Normal"/>
    <w:autoRedefine/>
    <w:pPr>
      <w:numPr>
        <w:numId w:val="3"/>
      </w:numPr>
    </w:pPr>
    <w:rPr>
      <w:rFonts w:ascii="Century"/>
      <w:sz w:val="21"/>
    </w:rPr>
  </w:style>
  <w:style w:type="paragraph" w:styleId="PlainText">
    <w:name w:val="Plain Text"/>
    <w:basedOn w:val="Normal"/>
    <w:rPr>
      <w:rFonts w:ascii="MS Mincho" w:eastAsia="MS Mincho" w:hAnsi="Courier New"/>
      <w:sz w:val="21"/>
    </w:rPr>
  </w:style>
  <w:style w:type="paragraph" w:styleId="TOC2">
    <w:name w:val="toc 2"/>
    <w:basedOn w:val="Normal"/>
    <w:next w:val="Normal"/>
    <w:autoRedefine/>
    <w:uiPriority w:val="39"/>
    <w:pPr>
      <w:ind w:left="200"/>
    </w:pPr>
  </w:style>
  <w:style w:type="paragraph" w:customStyle="1" w:styleId="a1">
    <w:name w:val="シェルスクリプト"/>
    <w:basedOn w:val="Normal"/>
    <w:pPr>
      <w:pBdr>
        <w:top w:val="single" w:sz="2" w:space="15" w:color="auto"/>
        <w:left w:val="single" w:sz="2" w:space="0" w:color="auto"/>
        <w:bottom w:val="single" w:sz="2" w:space="15" w:color="auto"/>
        <w:right w:val="single" w:sz="2" w:space="0" w:color="auto"/>
      </w:pBdr>
      <w:adjustRightInd w:val="0"/>
      <w:snapToGrid w:val="0"/>
      <w:ind w:left="567" w:right="567"/>
    </w:pPr>
    <w:rPr>
      <w:sz w:val="18"/>
    </w:rPr>
  </w:style>
  <w:style w:type="paragraph" w:customStyle="1" w:styleId="a2">
    <w:name w:val="メインタイトル"/>
    <w:basedOn w:val="Normal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jc w:val="center"/>
    </w:pPr>
    <w:rPr>
      <w:b/>
      <w:sz w:val="28"/>
    </w:rPr>
  </w:style>
  <w:style w:type="paragraph" w:styleId="TOC1">
    <w:name w:val="toc 1"/>
    <w:basedOn w:val="Normal"/>
    <w:next w:val="Normal"/>
    <w:autoRedefine/>
    <w:uiPriority w:val="39"/>
    <w:rsid w:val="00DA2395"/>
    <w:pPr>
      <w:tabs>
        <w:tab w:val="left" w:pos="600"/>
        <w:tab w:val="right" w:leader="dot" w:pos="9450"/>
      </w:tabs>
    </w:pPr>
    <w:rPr>
      <w:noProof/>
    </w:rPr>
  </w:style>
  <w:style w:type="paragraph" w:styleId="TOC3">
    <w:name w:val="toc 3"/>
    <w:basedOn w:val="Normal"/>
    <w:next w:val="Normal"/>
    <w:autoRedefine/>
    <w:uiPriority w:val="39"/>
    <w:pPr>
      <w:ind w:left="400"/>
    </w:pPr>
  </w:style>
  <w:style w:type="paragraph" w:styleId="TOC4">
    <w:name w:val="toc 4"/>
    <w:basedOn w:val="Normal"/>
    <w:next w:val="Normal"/>
    <w:autoRedefine/>
    <w:semiHidden/>
    <w:pPr>
      <w:ind w:left="600"/>
    </w:pPr>
  </w:style>
  <w:style w:type="paragraph" w:styleId="TOC5">
    <w:name w:val="toc 5"/>
    <w:basedOn w:val="Normal"/>
    <w:next w:val="Normal"/>
    <w:autoRedefine/>
    <w:semiHidden/>
    <w:pPr>
      <w:ind w:left="800"/>
    </w:pPr>
  </w:style>
  <w:style w:type="paragraph" w:styleId="TOC6">
    <w:name w:val="toc 6"/>
    <w:basedOn w:val="Normal"/>
    <w:next w:val="Normal"/>
    <w:autoRedefine/>
    <w:semiHidden/>
    <w:pPr>
      <w:ind w:left="1000"/>
    </w:pPr>
  </w:style>
  <w:style w:type="paragraph" w:styleId="TOC7">
    <w:name w:val="toc 7"/>
    <w:basedOn w:val="Normal"/>
    <w:next w:val="Normal"/>
    <w:autoRedefine/>
    <w:semiHidden/>
    <w:pPr>
      <w:ind w:left="1200"/>
    </w:pPr>
  </w:style>
  <w:style w:type="paragraph" w:styleId="TOC8">
    <w:name w:val="toc 8"/>
    <w:basedOn w:val="Normal"/>
    <w:next w:val="Normal"/>
    <w:autoRedefine/>
    <w:semiHidden/>
    <w:pPr>
      <w:ind w:left="1400"/>
    </w:pPr>
  </w:style>
  <w:style w:type="paragraph" w:styleId="TOC9">
    <w:name w:val="toc 9"/>
    <w:basedOn w:val="Normal"/>
    <w:next w:val="Normal"/>
    <w:autoRedefine/>
    <w:semiHidden/>
    <w:pPr>
      <w:ind w:left="160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HTMLAddress">
    <w:name w:val="HTML Address"/>
    <w:basedOn w:val="Normal"/>
    <w:rsid w:val="00F14CF2"/>
    <w:rPr>
      <w:i/>
      <w:iCs/>
    </w:rPr>
  </w:style>
  <w:style w:type="paragraph" w:styleId="HTMLPreformatted">
    <w:name w:val="HTML Preformatted"/>
    <w:basedOn w:val="Normal"/>
    <w:rsid w:val="00F14CF2"/>
    <w:rPr>
      <w:rFonts w:ascii="Courier New" w:hAnsi="Courier New" w:cs="Courier New"/>
    </w:rPr>
  </w:style>
  <w:style w:type="paragraph" w:styleId="CommentText">
    <w:name w:val="annotation text"/>
    <w:basedOn w:val="Normal"/>
    <w:semiHidden/>
    <w:rsid w:val="00F14CF2"/>
    <w:pPr>
      <w:jc w:val="left"/>
    </w:pPr>
  </w:style>
  <w:style w:type="paragraph" w:styleId="CommentSubject">
    <w:name w:val="annotation subject"/>
    <w:basedOn w:val="CommentText"/>
    <w:next w:val="CommentText"/>
    <w:semiHidden/>
    <w:rsid w:val="00F14CF2"/>
    <w:rPr>
      <w:b/>
      <w:bCs/>
    </w:rPr>
  </w:style>
  <w:style w:type="paragraph" w:styleId="BlockText">
    <w:name w:val="Block Text"/>
    <w:basedOn w:val="Normal"/>
    <w:rsid w:val="00F14CF2"/>
    <w:pPr>
      <w:ind w:leftChars="700" w:left="1440" w:rightChars="700" w:right="1440"/>
    </w:pPr>
  </w:style>
  <w:style w:type="paragraph" w:styleId="MacroText">
    <w:name w:val="macro"/>
    <w:semiHidden/>
    <w:rsid w:val="00F14CF2"/>
    <w:pPr>
      <w:widowControl w:val="0"/>
      <w:tabs>
        <w:tab w:val="left" w:pos="425"/>
        <w:tab w:val="left" w:pos="851"/>
        <w:tab w:val="left" w:pos="1276"/>
        <w:tab w:val="left" w:pos="1701"/>
        <w:tab w:val="left" w:pos="2126"/>
        <w:tab w:val="left" w:pos="2551"/>
        <w:tab w:val="left" w:pos="2976"/>
        <w:tab w:val="left" w:pos="3402"/>
        <w:tab w:val="left" w:pos="3827"/>
        <w:tab w:val="left" w:pos="4252"/>
        <w:tab w:val="left" w:pos="4677"/>
        <w:tab w:val="left" w:pos="5102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kern w:val="2"/>
      <w:sz w:val="18"/>
      <w:szCs w:val="18"/>
      <w:lang w:eastAsia="ja-JP"/>
    </w:rPr>
  </w:style>
  <w:style w:type="paragraph" w:styleId="MessageHeader">
    <w:name w:val="Message Header"/>
    <w:basedOn w:val="Normal"/>
    <w:rsid w:val="00F14CF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960" w:hangingChars="400" w:hanging="960"/>
    </w:pPr>
    <w:rPr>
      <w:rFonts w:ascii="Arial" w:hAnsi="Arial" w:cs="Arial"/>
      <w:sz w:val="24"/>
      <w:szCs w:val="24"/>
    </w:rPr>
  </w:style>
  <w:style w:type="paragraph" w:styleId="Salutation">
    <w:name w:val="Salutation"/>
    <w:basedOn w:val="Normal"/>
    <w:next w:val="Normal"/>
    <w:rsid w:val="00F14CF2"/>
  </w:style>
  <w:style w:type="paragraph" w:styleId="EnvelopeAddress">
    <w:name w:val="envelope address"/>
    <w:basedOn w:val="Normal"/>
    <w:rsid w:val="00F14CF2"/>
    <w:pPr>
      <w:framePr w:w="6804" w:h="2268" w:hRule="exact" w:hSpace="142" w:wrap="auto" w:hAnchor="page" w:xAlign="center" w:yAlign="bottom"/>
      <w:snapToGrid w:val="0"/>
      <w:ind w:leftChars="1400" w:left="100"/>
    </w:pPr>
    <w:rPr>
      <w:rFonts w:ascii="Arial" w:hAnsi="Arial" w:cs="Arial"/>
      <w:sz w:val="24"/>
      <w:szCs w:val="24"/>
    </w:rPr>
  </w:style>
  <w:style w:type="paragraph" w:styleId="List">
    <w:name w:val="List"/>
    <w:basedOn w:val="Normal"/>
    <w:rsid w:val="00F14CF2"/>
    <w:pPr>
      <w:ind w:left="200" w:hangingChars="200" w:hanging="200"/>
    </w:pPr>
  </w:style>
  <w:style w:type="paragraph" w:styleId="List2">
    <w:name w:val="List 2"/>
    <w:basedOn w:val="Normal"/>
    <w:rsid w:val="00F14CF2"/>
    <w:pPr>
      <w:ind w:leftChars="200" w:left="100" w:hangingChars="200" w:hanging="200"/>
    </w:pPr>
  </w:style>
  <w:style w:type="paragraph" w:styleId="List3">
    <w:name w:val="List 3"/>
    <w:basedOn w:val="Normal"/>
    <w:rsid w:val="00F14CF2"/>
    <w:pPr>
      <w:ind w:leftChars="400" w:left="100" w:hangingChars="200" w:hanging="200"/>
    </w:pPr>
  </w:style>
  <w:style w:type="paragraph" w:styleId="List4">
    <w:name w:val="List 4"/>
    <w:basedOn w:val="Normal"/>
    <w:rsid w:val="00F14CF2"/>
    <w:pPr>
      <w:ind w:leftChars="600" w:left="100" w:hangingChars="200" w:hanging="200"/>
    </w:pPr>
  </w:style>
  <w:style w:type="paragraph" w:styleId="List5">
    <w:name w:val="List 5"/>
    <w:basedOn w:val="Normal"/>
    <w:rsid w:val="00F14CF2"/>
    <w:pPr>
      <w:ind w:leftChars="800" w:left="100" w:hangingChars="200" w:hanging="200"/>
    </w:pPr>
  </w:style>
  <w:style w:type="paragraph" w:styleId="TableofAuthorities">
    <w:name w:val="table of authorities"/>
    <w:basedOn w:val="Normal"/>
    <w:next w:val="Normal"/>
    <w:semiHidden/>
    <w:rsid w:val="00F14CF2"/>
    <w:pPr>
      <w:ind w:left="200" w:hangingChars="100" w:hanging="200"/>
    </w:pPr>
  </w:style>
  <w:style w:type="paragraph" w:styleId="TOAHeading">
    <w:name w:val="toa heading"/>
    <w:basedOn w:val="Normal"/>
    <w:next w:val="Normal"/>
    <w:semiHidden/>
    <w:rsid w:val="00F14CF2"/>
    <w:pPr>
      <w:spacing w:before="180"/>
    </w:pPr>
    <w:rPr>
      <w:rFonts w:ascii="Arial" w:hAnsi="Arial" w:cs="Arial"/>
      <w:sz w:val="24"/>
      <w:szCs w:val="24"/>
    </w:rPr>
  </w:style>
  <w:style w:type="paragraph" w:styleId="ListBullet2">
    <w:name w:val="List Bullet 2"/>
    <w:basedOn w:val="Normal"/>
    <w:autoRedefine/>
    <w:rsid w:val="00F14CF2"/>
    <w:pPr>
      <w:numPr>
        <w:numId w:val="5"/>
      </w:numPr>
    </w:pPr>
  </w:style>
  <w:style w:type="paragraph" w:styleId="ListBullet3">
    <w:name w:val="List Bullet 3"/>
    <w:basedOn w:val="Normal"/>
    <w:autoRedefine/>
    <w:rsid w:val="00F14CF2"/>
    <w:pPr>
      <w:numPr>
        <w:numId w:val="6"/>
      </w:numPr>
    </w:pPr>
  </w:style>
  <w:style w:type="paragraph" w:styleId="ListBullet4">
    <w:name w:val="List Bullet 4"/>
    <w:basedOn w:val="Normal"/>
    <w:autoRedefine/>
    <w:rsid w:val="00F14CF2"/>
    <w:pPr>
      <w:numPr>
        <w:numId w:val="7"/>
      </w:numPr>
    </w:pPr>
  </w:style>
  <w:style w:type="paragraph" w:styleId="ListBullet5">
    <w:name w:val="List Bullet 5"/>
    <w:basedOn w:val="Normal"/>
    <w:autoRedefine/>
    <w:rsid w:val="00F14CF2"/>
    <w:pPr>
      <w:numPr>
        <w:numId w:val="8"/>
      </w:numPr>
    </w:pPr>
  </w:style>
  <w:style w:type="paragraph" w:styleId="ListContinue">
    <w:name w:val="List Continue"/>
    <w:basedOn w:val="Normal"/>
    <w:rsid w:val="00F14CF2"/>
    <w:pPr>
      <w:spacing w:after="180"/>
      <w:ind w:leftChars="200" w:left="425"/>
    </w:pPr>
  </w:style>
  <w:style w:type="paragraph" w:styleId="ListContinue2">
    <w:name w:val="List Continue 2"/>
    <w:basedOn w:val="Normal"/>
    <w:rsid w:val="00F14CF2"/>
    <w:pPr>
      <w:spacing w:after="180"/>
      <w:ind w:leftChars="400" w:left="850"/>
    </w:pPr>
  </w:style>
  <w:style w:type="paragraph" w:styleId="ListContinue3">
    <w:name w:val="List Continue 3"/>
    <w:basedOn w:val="Normal"/>
    <w:rsid w:val="00F14CF2"/>
    <w:pPr>
      <w:spacing w:after="180"/>
      <w:ind w:leftChars="600" w:left="1275"/>
    </w:pPr>
  </w:style>
  <w:style w:type="paragraph" w:styleId="ListContinue4">
    <w:name w:val="List Continue 4"/>
    <w:basedOn w:val="Normal"/>
    <w:rsid w:val="00F14CF2"/>
    <w:pPr>
      <w:spacing w:after="180"/>
      <w:ind w:leftChars="800" w:left="1700"/>
    </w:pPr>
  </w:style>
  <w:style w:type="paragraph" w:styleId="ListContinue5">
    <w:name w:val="List Continue 5"/>
    <w:basedOn w:val="Normal"/>
    <w:rsid w:val="00F14CF2"/>
    <w:pPr>
      <w:spacing w:after="180"/>
      <w:ind w:leftChars="1000" w:left="2125"/>
    </w:pPr>
  </w:style>
  <w:style w:type="paragraph" w:styleId="NoteHeading">
    <w:name w:val="Note Heading"/>
    <w:basedOn w:val="Normal"/>
    <w:next w:val="Normal"/>
    <w:rsid w:val="00F14CF2"/>
    <w:pPr>
      <w:jc w:val="center"/>
    </w:pPr>
  </w:style>
  <w:style w:type="paragraph" w:styleId="FootnoteText">
    <w:name w:val="footnote text"/>
    <w:basedOn w:val="Normal"/>
    <w:semiHidden/>
    <w:rsid w:val="00F14CF2"/>
    <w:pPr>
      <w:snapToGrid w:val="0"/>
      <w:jc w:val="left"/>
    </w:pPr>
  </w:style>
  <w:style w:type="paragraph" w:styleId="Closing">
    <w:name w:val="Closing"/>
    <w:basedOn w:val="Normal"/>
    <w:rsid w:val="00F14CF2"/>
    <w:pPr>
      <w:jc w:val="right"/>
    </w:pPr>
  </w:style>
  <w:style w:type="paragraph" w:styleId="DocumentMap">
    <w:name w:val="Document Map"/>
    <w:basedOn w:val="Normal"/>
    <w:semiHidden/>
    <w:rsid w:val="00F14CF2"/>
    <w:pPr>
      <w:shd w:val="clear" w:color="auto" w:fill="000080"/>
    </w:pPr>
    <w:rPr>
      <w:rFonts w:ascii="Arial" w:hAnsi="Arial"/>
    </w:rPr>
  </w:style>
  <w:style w:type="paragraph" w:styleId="EnvelopeReturn">
    <w:name w:val="envelope return"/>
    <w:basedOn w:val="Normal"/>
    <w:rsid w:val="00F14CF2"/>
    <w:pPr>
      <w:snapToGrid w:val="0"/>
    </w:pPr>
    <w:rPr>
      <w:rFonts w:ascii="Arial" w:hAnsi="Arial" w:cs="Arial"/>
    </w:rPr>
  </w:style>
  <w:style w:type="paragraph" w:styleId="Index1">
    <w:name w:val="index 1"/>
    <w:basedOn w:val="Normal"/>
    <w:next w:val="Normal"/>
    <w:autoRedefine/>
    <w:semiHidden/>
    <w:rsid w:val="00F14CF2"/>
    <w:pPr>
      <w:ind w:left="200" w:hangingChars="100" w:hanging="200"/>
    </w:pPr>
  </w:style>
  <w:style w:type="paragraph" w:styleId="Index2">
    <w:name w:val="index 2"/>
    <w:basedOn w:val="Normal"/>
    <w:next w:val="Normal"/>
    <w:autoRedefine/>
    <w:semiHidden/>
    <w:rsid w:val="00F14CF2"/>
    <w:pPr>
      <w:ind w:leftChars="100" w:left="100" w:hangingChars="100" w:hanging="200"/>
    </w:pPr>
  </w:style>
  <w:style w:type="paragraph" w:styleId="Index3">
    <w:name w:val="index 3"/>
    <w:basedOn w:val="Normal"/>
    <w:next w:val="Normal"/>
    <w:autoRedefine/>
    <w:semiHidden/>
    <w:rsid w:val="00F14CF2"/>
    <w:pPr>
      <w:ind w:leftChars="200" w:left="200" w:hangingChars="100" w:hanging="200"/>
    </w:pPr>
  </w:style>
  <w:style w:type="paragraph" w:styleId="Index4">
    <w:name w:val="index 4"/>
    <w:basedOn w:val="Normal"/>
    <w:next w:val="Normal"/>
    <w:autoRedefine/>
    <w:semiHidden/>
    <w:rsid w:val="00F14CF2"/>
    <w:pPr>
      <w:ind w:leftChars="300" w:left="300" w:hangingChars="100" w:hanging="200"/>
    </w:pPr>
  </w:style>
  <w:style w:type="paragraph" w:styleId="Index5">
    <w:name w:val="index 5"/>
    <w:basedOn w:val="Normal"/>
    <w:next w:val="Normal"/>
    <w:autoRedefine/>
    <w:semiHidden/>
    <w:rsid w:val="00F14CF2"/>
    <w:pPr>
      <w:ind w:leftChars="400" w:left="400" w:hangingChars="100" w:hanging="200"/>
    </w:pPr>
  </w:style>
  <w:style w:type="paragraph" w:styleId="Index6">
    <w:name w:val="index 6"/>
    <w:basedOn w:val="Normal"/>
    <w:next w:val="Normal"/>
    <w:autoRedefine/>
    <w:semiHidden/>
    <w:rsid w:val="00F14CF2"/>
    <w:pPr>
      <w:ind w:leftChars="500" w:left="500" w:hangingChars="100" w:hanging="200"/>
    </w:pPr>
  </w:style>
  <w:style w:type="paragraph" w:styleId="Index7">
    <w:name w:val="index 7"/>
    <w:basedOn w:val="Normal"/>
    <w:next w:val="Normal"/>
    <w:autoRedefine/>
    <w:semiHidden/>
    <w:rsid w:val="00F14CF2"/>
    <w:pPr>
      <w:ind w:leftChars="600" w:left="600" w:hangingChars="100" w:hanging="200"/>
    </w:pPr>
  </w:style>
  <w:style w:type="paragraph" w:styleId="Index8">
    <w:name w:val="index 8"/>
    <w:basedOn w:val="Normal"/>
    <w:next w:val="Normal"/>
    <w:autoRedefine/>
    <w:semiHidden/>
    <w:rsid w:val="00F14CF2"/>
    <w:pPr>
      <w:ind w:leftChars="700" w:left="700" w:hangingChars="100" w:hanging="200"/>
    </w:pPr>
  </w:style>
  <w:style w:type="paragraph" w:styleId="Index9">
    <w:name w:val="index 9"/>
    <w:basedOn w:val="Normal"/>
    <w:next w:val="Normal"/>
    <w:autoRedefine/>
    <w:semiHidden/>
    <w:rsid w:val="00F14CF2"/>
    <w:pPr>
      <w:ind w:leftChars="800" w:left="800" w:hangingChars="100" w:hanging="200"/>
    </w:pPr>
  </w:style>
  <w:style w:type="paragraph" w:styleId="IndexHeading">
    <w:name w:val="index heading"/>
    <w:basedOn w:val="Normal"/>
    <w:next w:val="Index1"/>
    <w:semiHidden/>
    <w:rsid w:val="00F14CF2"/>
    <w:rPr>
      <w:rFonts w:ascii="Arial" w:hAnsi="Arial" w:cs="Arial"/>
      <w:b/>
      <w:bCs/>
    </w:rPr>
  </w:style>
  <w:style w:type="paragraph" w:styleId="Signature">
    <w:name w:val="Signature"/>
    <w:basedOn w:val="Normal"/>
    <w:rsid w:val="00F14CF2"/>
    <w:pPr>
      <w:jc w:val="right"/>
    </w:pPr>
  </w:style>
  <w:style w:type="paragraph" w:styleId="Caption">
    <w:name w:val="caption"/>
    <w:basedOn w:val="Normal"/>
    <w:next w:val="Normal"/>
    <w:qFormat/>
    <w:rsid w:val="00F14CF2"/>
    <w:pPr>
      <w:spacing w:before="120" w:after="240"/>
    </w:pPr>
    <w:rPr>
      <w:b/>
      <w:bCs/>
      <w:sz w:val="21"/>
      <w:szCs w:val="21"/>
    </w:rPr>
  </w:style>
  <w:style w:type="paragraph" w:styleId="TableofFigures">
    <w:name w:val="table of figures"/>
    <w:basedOn w:val="Normal"/>
    <w:next w:val="Normal"/>
    <w:semiHidden/>
    <w:rsid w:val="00F14CF2"/>
    <w:pPr>
      <w:ind w:leftChars="200" w:left="850" w:hangingChars="200" w:hanging="425"/>
    </w:pPr>
  </w:style>
  <w:style w:type="paragraph" w:styleId="BalloonText">
    <w:name w:val="Balloon Text"/>
    <w:basedOn w:val="Normal"/>
    <w:semiHidden/>
    <w:rsid w:val="00F14CF2"/>
    <w:rPr>
      <w:rFonts w:ascii="Arial" w:hAnsi="Arial"/>
      <w:sz w:val="18"/>
      <w:szCs w:val="18"/>
    </w:rPr>
  </w:style>
  <w:style w:type="paragraph" w:styleId="ListNumber">
    <w:name w:val="List Number"/>
    <w:basedOn w:val="Normal"/>
    <w:rsid w:val="00F14CF2"/>
    <w:pPr>
      <w:numPr>
        <w:numId w:val="9"/>
      </w:numPr>
    </w:pPr>
  </w:style>
  <w:style w:type="paragraph" w:styleId="ListNumber2">
    <w:name w:val="List Number 2"/>
    <w:basedOn w:val="Normal"/>
    <w:rsid w:val="00F14CF2"/>
    <w:pPr>
      <w:numPr>
        <w:numId w:val="10"/>
      </w:numPr>
    </w:pPr>
  </w:style>
  <w:style w:type="paragraph" w:styleId="ListNumber3">
    <w:name w:val="List Number 3"/>
    <w:basedOn w:val="Normal"/>
    <w:rsid w:val="00F14CF2"/>
    <w:pPr>
      <w:numPr>
        <w:numId w:val="11"/>
      </w:numPr>
    </w:pPr>
  </w:style>
  <w:style w:type="paragraph" w:styleId="ListNumber4">
    <w:name w:val="List Number 4"/>
    <w:basedOn w:val="Normal"/>
    <w:rsid w:val="00F14CF2"/>
    <w:pPr>
      <w:numPr>
        <w:numId w:val="12"/>
      </w:numPr>
    </w:pPr>
  </w:style>
  <w:style w:type="paragraph" w:styleId="ListNumber5">
    <w:name w:val="List Number 5"/>
    <w:basedOn w:val="Normal"/>
    <w:rsid w:val="00F14CF2"/>
    <w:pPr>
      <w:numPr>
        <w:numId w:val="13"/>
      </w:numPr>
    </w:pPr>
  </w:style>
  <w:style w:type="paragraph" w:styleId="E-mailSignature">
    <w:name w:val="E-mail Signature"/>
    <w:basedOn w:val="Normal"/>
    <w:rsid w:val="00F14CF2"/>
  </w:style>
  <w:style w:type="paragraph" w:styleId="Date">
    <w:name w:val="Date"/>
    <w:basedOn w:val="Normal"/>
    <w:next w:val="Normal"/>
    <w:rsid w:val="00F14CF2"/>
  </w:style>
  <w:style w:type="paragraph" w:styleId="NormalWeb">
    <w:name w:val="Normal (Web)"/>
    <w:basedOn w:val="Normal"/>
    <w:uiPriority w:val="99"/>
    <w:rsid w:val="00F14CF2"/>
    <w:rPr>
      <w:rFonts w:ascii="Times New Roman" w:hAnsi="Times New Roman"/>
      <w:sz w:val="24"/>
      <w:szCs w:val="24"/>
    </w:rPr>
  </w:style>
  <w:style w:type="paragraph" w:styleId="Title">
    <w:name w:val="Title"/>
    <w:basedOn w:val="Normal"/>
    <w:qFormat/>
    <w:rsid w:val="00F14CF2"/>
    <w:pPr>
      <w:spacing w:before="240" w:after="120"/>
      <w:jc w:val="center"/>
      <w:outlineLvl w:val="0"/>
    </w:pPr>
    <w:rPr>
      <w:rFonts w:ascii="Arial" w:hAnsi="Arial" w:cs="Arial"/>
      <w:sz w:val="32"/>
      <w:szCs w:val="32"/>
    </w:rPr>
  </w:style>
  <w:style w:type="paragraph" w:styleId="Subtitle">
    <w:name w:val="Subtitle"/>
    <w:basedOn w:val="Normal"/>
    <w:qFormat/>
    <w:rsid w:val="00F14CF2"/>
    <w:pPr>
      <w:jc w:val="center"/>
      <w:outlineLvl w:val="1"/>
    </w:pPr>
    <w:rPr>
      <w:rFonts w:ascii="Arial" w:hAnsi="Arial" w:cs="Arial"/>
      <w:sz w:val="24"/>
      <w:szCs w:val="24"/>
    </w:rPr>
  </w:style>
  <w:style w:type="paragraph" w:styleId="EndnoteText">
    <w:name w:val="endnote text"/>
    <w:basedOn w:val="Normal"/>
    <w:semiHidden/>
    <w:rsid w:val="00F14CF2"/>
    <w:pPr>
      <w:snapToGrid w:val="0"/>
      <w:jc w:val="left"/>
    </w:pPr>
  </w:style>
  <w:style w:type="paragraph" w:styleId="BodyText3">
    <w:name w:val="Body Text 3"/>
    <w:basedOn w:val="Normal"/>
    <w:rsid w:val="00F14CF2"/>
    <w:rPr>
      <w:sz w:val="16"/>
      <w:szCs w:val="16"/>
    </w:rPr>
  </w:style>
  <w:style w:type="paragraph" w:styleId="BodyTextIndent">
    <w:name w:val="Body Text Indent"/>
    <w:basedOn w:val="Normal"/>
    <w:rsid w:val="00F14CF2"/>
    <w:pPr>
      <w:ind w:leftChars="400" w:left="851"/>
    </w:pPr>
  </w:style>
  <w:style w:type="paragraph" w:styleId="BodyTextIndent2">
    <w:name w:val="Body Text Indent 2"/>
    <w:basedOn w:val="Normal"/>
    <w:rsid w:val="00F14CF2"/>
    <w:pPr>
      <w:spacing w:line="480" w:lineRule="auto"/>
      <w:ind w:leftChars="400" w:left="851"/>
    </w:pPr>
  </w:style>
  <w:style w:type="paragraph" w:styleId="BodyTextIndent3">
    <w:name w:val="Body Text Indent 3"/>
    <w:basedOn w:val="Normal"/>
    <w:rsid w:val="00F14CF2"/>
    <w:pPr>
      <w:ind w:leftChars="400" w:left="851"/>
    </w:pPr>
    <w:rPr>
      <w:sz w:val="16"/>
      <w:szCs w:val="16"/>
    </w:rPr>
  </w:style>
  <w:style w:type="paragraph" w:styleId="BodyTextFirstIndent">
    <w:name w:val="Body Text First Indent"/>
    <w:basedOn w:val="BodyText"/>
    <w:rsid w:val="00F14CF2"/>
    <w:pPr>
      <w:autoSpaceDE/>
      <w:autoSpaceDN/>
      <w:adjustRightInd/>
      <w:ind w:firstLineChars="100" w:firstLine="210"/>
      <w:jc w:val="both"/>
    </w:pPr>
    <w:rPr>
      <w:rFonts w:ascii="MS Gothic" w:eastAsia="MS Gothic" w:hAnsi="Century"/>
      <w:color w:val="auto"/>
      <w:kern w:val="2"/>
    </w:rPr>
  </w:style>
  <w:style w:type="paragraph" w:styleId="BodyTextFirstIndent2">
    <w:name w:val="Body Text First Indent 2"/>
    <w:basedOn w:val="BodyTextIndent"/>
    <w:rsid w:val="00F14CF2"/>
    <w:pPr>
      <w:ind w:firstLineChars="100" w:firstLine="210"/>
    </w:pPr>
  </w:style>
  <w:style w:type="table" w:styleId="TableGrid">
    <w:name w:val="Table Grid"/>
    <w:basedOn w:val="TableNormal"/>
    <w:uiPriority w:val="59"/>
    <w:rsid w:val="00FE773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semiHidden/>
    <w:rsid w:val="00E84C01"/>
    <w:rPr>
      <w:sz w:val="18"/>
      <w:szCs w:val="18"/>
    </w:rPr>
  </w:style>
  <w:style w:type="character" w:customStyle="1" w:styleId="FooterChar">
    <w:name w:val="Footer Char"/>
    <w:link w:val="Footer"/>
    <w:uiPriority w:val="99"/>
    <w:rsid w:val="003317EC"/>
    <w:rPr>
      <w:rFonts w:ascii="MS Gothic" w:eastAsia="MS Gothic"/>
      <w:kern w:val="2"/>
    </w:rPr>
  </w:style>
  <w:style w:type="paragraph" w:customStyle="1" w:styleId="Default">
    <w:name w:val="Default"/>
    <w:rsid w:val="009C627F"/>
    <w:pPr>
      <w:widowControl w:val="0"/>
      <w:autoSpaceDE w:val="0"/>
      <w:autoSpaceDN w:val="0"/>
      <w:adjustRightInd w:val="0"/>
    </w:pPr>
    <w:rPr>
      <w:rFonts w:ascii="Tahoma" w:hAnsi="Tahoma" w:cs="Tahoma"/>
      <w:color w:val="000000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974F28"/>
    <w:pPr>
      <w:ind w:left="720"/>
      <w:contextualSpacing/>
    </w:pPr>
  </w:style>
  <w:style w:type="paragraph" w:customStyle="1" w:styleId="Menu1">
    <w:name w:val="Menu1"/>
    <w:basedOn w:val="ListParagraph"/>
    <w:link w:val="Menu1Char"/>
    <w:qFormat/>
    <w:rsid w:val="00276C7E"/>
    <w:pPr>
      <w:numPr>
        <w:numId w:val="14"/>
      </w:numPr>
    </w:pPr>
    <w:rPr>
      <w:rFonts w:ascii="Arial" w:hAnsi="Arial" w:cs="Arial"/>
      <w:b/>
      <w:sz w:val="24"/>
      <w:szCs w:val="24"/>
      <w:u w:val="single"/>
    </w:rPr>
  </w:style>
  <w:style w:type="paragraph" w:customStyle="1" w:styleId="menu2">
    <w:name w:val="menu 2"/>
    <w:basedOn w:val="ListParagraph"/>
    <w:link w:val="menu2Char"/>
    <w:qFormat/>
    <w:rsid w:val="00276C7E"/>
    <w:pPr>
      <w:numPr>
        <w:ilvl w:val="1"/>
        <w:numId w:val="14"/>
      </w:numPr>
    </w:pPr>
    <w:rPr>
      <w:rFonts w:ascii="Arial" w:hAnsi="Arial" w:cs="Arial"/>
      <w:color w:val="00000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76C7E"/>
    <w:rPr>
      <w:rFonts w:ascii="MS Gothic" w:eastAsia="MS Gothic"/>
      <w:kern w:val="2"/>
      <w:lang w:eastAsia="ja-JP"/>
    </w:rPr>
  </w:style>
  <w:style w:type="character" w:customStyle="1" w:styleId="Menu1Char">
    <w:name w:val="Menu1 Char"/>
    <w:basedOn w:val="ListParagraphChar"/>
    <w:link w:val="Menu1"/>
    <w:rsid w:val="00276C7E"/>
    <w:rPr>
      <w:rFonts w:ascii="Arial" w:eastAsia="MS Gothic" w:hAnsi="Arial" w:cs="Arial"/>
      <w:b/>
      <w:kern w:val="2"/>
      <w:sz w:val="24"/>
      <w:szCs w:val="24"/>
      <w:u w:val="single"/>
      <w:lang w:eastAsia="ja-JP"/>
    </w:rPr>
  </w:style>
  <w:style w:type="character" w:customStyle="1" w:styleId="menu2Char">
    <w:name w:val="menu 2 Char"/>
    <w:basedOn w:val="ListParagraphChar"/>
    <w:link w:val="menu2"/>
    <w:rsid w:val="00276C7E"/>
    <w:rPr>
      <w:rFonts w:ascii="Arial" w:eastAsia="MS Gothic" w:hAnsi="Arial" w:cs="Arial"/>
      <w:color w:val="000000"/>
      <w:kern w:val="2"/>
      <w:lang w:eastAsia="ja-JP"/>
    </w:rPr>
  </w:style>
  <w:style w:type="character" w:customStyle="1" w:styleId="HeaderChar">
    <w:name w:val="Header Char"/>
    <w:basedOn w:val="DefaultParagraphFont"/>
    <w:link w:val="Header"/>
    <w:rsid w:val="001F51F3"/>
    <w:rPr>
      <w:rFonts w:ascii="MS Gothic" w:eastAsia="MS Gothic"/>
      <w:kern w:val="2"/>
      <w:lang w:eastAsia="ja-JP"/>
    </w:rPr>
  </w:style>
  <w:style w:type="paragraph" w:customStyle="1" w:styleId="M1">
    <w:name w:val="M1"/>
    <w:basedOn w:val="Menu1"/>
    <w:link w:val="M1Char"/>
    <w:qFormat/>
    <w:rsid w:val="00EC714E"/>
  </w:style>
  <w:style w:type="character" w:customStyle="1" w:styleId="M1Char">
    <w:name w:val="M1 Char"/>
    <w:basedOn w:val="Menu1Char"/>
    <w:link w:val="M1"/>
    <w:rsid w:val="00EC714E"/>
    <w:rPr>
      <w:rFonts w:ascii="Arial" w:eastAsia="MS Gothic" w:hAnsi="Arial" w:cs="Arial"/>
      <w:b/>
      <w:kern w:val="2"/>
      <w:sz w:val="24"/>
      <w:szCs w:val="24"/>
      <w:u w:val="single"/>
      <w:lang w:eastAsia="ja-JP"/>
    </w:rPr>
  </w:style>
  <w:style w:type="paragraph" w:customStyle="1" w:styleId="M2">
    <w:name w:val="M2"/>
    <w:basedOn w:val="menu2"/>
    <w:link w:val="M2Char"/>
    <w:qFormat/>
    <w:rsid w:val="00FA1B23"/>
  </w:style>
  <w:style w:type="character" w:customStyle="1" w:styleId="M2Char">
    <w:name w:val="M2 Char"/>
    <w:basedOn w:val="menu2Char"/>
    <w:link w:val="M2"/>
    <w:rsid w:val="00FA1B23"/>
    <w:rPr>
      <w:rFonts w:ascii="Arial" w:eastAsia="MS Gothic" w:hAnsi="Arial" w:cs="Arial"/>
      <w:color w:val="000000"/>
      <w:kern w:val="2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96051F"/>
    <w:pPr>
      <w:keepLines/>
      <w:widowControl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6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22256">
          <w:marLeft w:val="0"/>
          <w:marRight w:val="0"/>
          <w:marTop w:val="0"/>
          <w:marBottom w:val="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shift_jis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TB\&#36039;&#26009;\&#12486;&#12531;&#12503;&#12524;&#12540;&#12488;\&#12486;&#12531;&#12503;&#12524;&#12540;&#12488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389E5F-989C-492B-A8B4-F86FF8736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テンプレート</Template>
  <TotalTime>38605</TotalTime>
  <Pages>24</Pages>
  <Words>1668</Words>
  <Characters>9508</Characters>
  <Application>Microsoft Office Word</Application>
  <DocSecurity>0</DocSecurity>
  <Lines>79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>構成確認資料</vt:lpstr>
      <vt:lpstr>構成確認資料</vt:lpstr>
    </vt:vector>
  </TitlesOfParts>
  <Company/>
  <LinksUpToDate>false</LinksUpToDate>
  <CharactersWithSpaces>11154</CharactersWithSpaces>
  <SharedDoc>false</SharedDoc>
  <HLinks>
    <vt:vector size="6" baseType="variant">
      <vt:variant>
        <vt:i4>3211364</vt:i4>
      </vt:variant>
      <vt:variant>
        <vt:i4>0</vt:i4>
      </vt:variant>
      <vt:variant>
        <vt:i4>0</vt:i4>
      </vt:variant>
      <vt:variant>
        <vt:i4>5</vt:i4>
      </vt:variant>
      <vt:variant>
        <vt:lpwstr>ftp://202.15.160.232/F-Secure/tools/fsaua-reset.exe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構成確認資料</dc:title>
  <dc:subject/>
  <dc:creator>Jiro Ishizaka</dc:creator>
  <cp:keywords/>
  <dc:description/>
  <cp:lastModifiedBy>Tu Buivan (Tu Buivan)</cp:lastModifiedBy>
  <cp:revision>28</cp:revision>
  <cp:lastPrinted>2024-02-02T03:39:00Z</cp:lastPrinted>
  <dcterms:created xsi:type="dcterms:W3CDTF">2023-07-04T09:14:00Z</dcterms:created>
  <dcterms:modified xsi:type="dcterms:W3CDTF">2024-06-10T01:52:00Z</dcterms:modified>
</cp:coreProperties>
</file>